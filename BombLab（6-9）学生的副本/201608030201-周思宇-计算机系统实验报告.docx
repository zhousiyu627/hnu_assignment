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700999" w14:textId="77777777" w:rsidR="00C0661C" w:rsidRDefault="00C0661C" w:rsidP="004731B9">
      <w:pPr>
        <w:jc w:val="center"/>
      </w:pPr>
    </w:p>
    <w:p w14:paraId="182D0A7A" w14:textId="77777777" w:rsidR="00C0661C" w:rsidRDefault="00C0661C" w:rsidP="004731B9">
      <w:pPr>
        <w:jc w:val="center"/>
      </w:pPr>
    </w:p>
    <w:p w14:paraId="12F7A046" w14:textId="77777777" w:rsidR="00C0661C" w:rsidRDefault="00C14CA1" w:rsidP="004731B9">
      <w:pPr>
        <w:pStyle w:val="1"/>
        <w:spacing w:line="240" w:lineRule="auto"/>
        <w:ind w:firstLineChars="0" w:firstLine="0"/>
        <w:jc w:val="center"/>
      </w:pPr>
      <w:r w:rsidRPr="00877E2E">
        <w:rPr>
          <w:noProof/>
        </w:rPr>
        <w:drawing>
          <wp:inline distT="0" distB="0" distL="0" distR="0" wp14:anchorId="475F93D6" wp14:editId="38B75C19">
            <wp:extent cx="1939925" cy="2085340"/>
            <wp:effectExtent l="0" t="0" r="0" b="0"/>
            <wp:docPr id="1" name="图片 81" descr="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logo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C4884" w14:textId="77777777" w:rsidR="00C0661C" w:rsidRDefault="00C0661C" w:rsidP="004731B9">
      <w:pPr>
        <w:pStyle w:val="1"/>
        <w:spacing w:line="240" w:lineRule="auto"/>
        <w:ind w:firstLineChars="0" w:firstLine="0"/>
        <w:jc w:val="center"/>
        <w:rPr>
          <w:sz w:val="48"/>
          <w:szCs w:val="48"/>
        </w:rPr>
      </w:pPr>
    </w:p>
    <w:p w14:paraId="7806B46F" w14:textId="77777777" w:rsidR="00C0661C" w:rsidRDefault="00C0661C" w:rsidP="004731B9">
      <w:pPr>
        <w:pStyle w:val="1"/>
        <w:spacing w:line="240" w:lineRule="auto"/>
        <w:ind w:firstLineChars="0" w:firstLine="0"/>
        <w:jc w:val="center"/>
        <w:rPr>
          <w:sz w:val="48"/>
          <w:szCs w:val="48"/>
        </w:rPr>
      </w:pPr>
    </w:p>
    <w:p w14:paraId="34450747" w14:textId="77777777" w:rsidR="00C0661C" w:rsidRDefault="00C0661C" w:rsidP="004731B9">
      <w:pPr>
        <w:pStyle w:val="1"/>
        <w:spacing w:line="240" w:lineRule="auto"/>
        <w:ind w:firstLineChars="0" w:firstLine="0"/>
        <w:jc w:val="center"/>
      </w:pPr>
      <w:r>
        <w:rPr>
          <w:rFonts w:hint="eastAsia"/>
        </w:rPr>
        <w:t>课程实验报告</w:t>
      </w:r>
    </w:p>
    <w:p w14:paraId="5734F97F" w14:textId="77777777" w:rsidR="00C0661C" w:rsidRDefault="00C0661C" w:rsidP="00660308">
      <w:pPr>
        <w:jc w:val="both"/>
        <w:rPr>
          <w:sz w:val="18"/>
        </w:rPr>
      </w:pPr>
    </w:p>
    <w:p w14:paraId="26545AA6" w14:textId="77777777" w:rsidR="007F1B1E" w:rsidRDefault="007F1B1E" w:rsidP="00660308">
      <w:pPr>
        <w:jc w:val="both"/>
        <w:rPr>
          <w:sz w:val="48"/>
        </w:rPr>
      </w:pPr>
    </w:p>
    <w:p w14:paraId="0D266029" w14:textId="77777777" w:rsidR="00C0661C" w:rsidRDefault="00C0661C" w:rsidP="00660308">
      <w:pPr>
        <w:jc w:val="both"/>
        <w:rPr>
          <w:sz w:val="48"/>
        </w:rPr>
      </w:pPr>
    </w:p>
    <w:p w14:paraId="1443ADCF" w14:textId="5B48F200" w:rsidR="00C0661C" w:rsidRDefault="00C0661C" w:rsidP="00660308">
      <w:pPr>
        <w:jc w:val="both"/>
        <w:rPr>
          <w:sz w:val="32"/>
        </w:rPr>
      </w:pPr>
      <w:r>
        <w:rPr>
          <w:rFonts w:hint="eastAsia"/>
          <w:sz w:val="32"/>
        </w:rPr>
        <w:t>课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程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名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称：</w:t>
      </w:r>
      <w:r>
        <w:rPr>
          <w:rFonts w:hint="eastAsia"/>
          <w:sz w:val="32"/>
          <w:u w:val="single"/>
        </w:rPr>
        <w:t xml:space="preserve"> </w:t>
      </w:r>
      <w:r w:rsidR="00926A1E">
        <w:rPr>
          <w:rFonts w:hint="eastAsia"/>
          <w:sz w:val="32"/>
          <w:u w:val="single"/>
        </w:rPr>
        <w:t xml:space="preserve">  </w:t>
      </w:r>
      <w:r w:rsidR="00C14CA1">
        <w:rPr>
          <w:rFonts w:hint="eastAsia"/>
          <w:sz w:val="32"/>
          <w:u w:val="single"/>
        </w:rPr>
        <w:t>计算机系统试验</w:t>
      </w:r>
      <w:r w:rsidR="004731B9">
        <w:rPr>
          <w:rFonts w:hint="eastAsia"/>
          <w:sz w:val="32"/>
          <w:u w:val="single"/>
        </w:rPr>
        <w:t xml:space="preserve">               </w:t>
      </w:r>
    </w:p>
    <w:p w14:paraId="036F986C" w14:textId="16BC9265" w:rsidR="00D73CFC" w:rsidRDefault="00C0661C" w:rsidP="00660308">
      <w:pPr>
        <w:jc w:val="both"/>
        <w:rPr>
          <w:sz w:val="32"/>
          <w:u w:val="single"/>
        </w:rPr>
      </w:pPr>
      <w:r>
        <w:rPr>
          <w:rFonts w:hint="eastAsia"/>
          <w:sz w:val="32"/>
        </w:rPr>
        <w:t>实验项目名称：</w:t>
      </w:r>
      <w:r>
        <w:rPr>
          <w:rFonts w:hint="eastAsia"/>
          <w:sz w:val="32"/>
          <w:u w:val="single"/>
        </w:rPr>
        <w:t xml:space="preserve">  </w:t>
      </w:r>
      <w:r w:rsidR="00D73CFC">
        <w:rPr>
          <w:sz w:val="32"/>
          <w:u w:val="single"/>
        </w:rPr>
        <w:t xml:space="preserve"> </w:t>
      </w:r>
      <w:r w:rsidR="00C14CA1">
        <w:rPr>
          <w:rFonts w:hint="eastAsia"/>
          <w:sz w:val="32"/>
          <w:u w:val="single"/>
        </w:rPr>
        <w:t>BombLab</w:t>
      </w:r>
      <w:r w:rsidR="004731B9">
        <w:rPr>
          <w:rFonts w:hint="eastAsia"/>
          <w:sz w:val="32"/>
          <w:u w:val="single"/>
        </w:rPr>
        <w:t xml:space="preserve">                     </w:t>
      </w:r>
    </w:p>
    <w:p w14:paraId="6B371FE1" w14:textId="2643EBDF" w:rsidR="00C0661C" w:rsidRDefault="00D73CFC" w:rsidP="00660308">
      <w:pPr>
        <w:jc w:val="both"/>
        <w:rPr>
          <w:sz w:val="32"/>
        </w:rPr>
      </w:pPr>
      <w:r>
        <w:rPr>
          <w:rFonts w:hint="eastAsia"/>
          <w:sz w:val="32"/>
        </w:rPr>
        <w:t>专</w:t>
      </w:r>
      <w:r>
        <w:rPr>
          <w:sz w:val="32"/>
        </w:rPr>
        <w:t xml:space="preserve">  </w:t>
      </w:r>
      <w:r>
        <w:rPr>
          <w:rFonts w:hint="eastAsia"/>
          <w:sz w:val="32"/>
        </w:rPr>
        <w:t>业</w:t>
      </w:r>
      <w:r>
        <w:rPr>
          <w:sz w:val="32"/>
        </w:rPr>
        <w:t xml:space="preserve"> </w:t>
      </w:r>
      <w:r>
        <w:rPr>
          <w:rFonts w:hint="eastAsia"/>
          <w:sz w:val="32"/>
        </w:rPr>
        <w:t>班</w:t>
      </w:r>
      <w:r>
        <w:rPr>
          <w:sz w:val="32"/>
        </w:rPr>
        <w:t xml:space="preserve"> </w:t>
      </w:r>
      <w:r>
        <w:rPr>
          <w:rFonts w:hint="eastAsia"/>
          <w:sz w:val="32"/>
        </w:rPr>
        <w:t>级：</w:t>
      </w:r>
      <w:r>
        <w:rPr>
          <w:sz w:val="32"/>
          <w:u w:val="single"/>
        </w:rPr>
        <w:t xml:space="preserve">   </w:t>
      </w:r>
      <w:r w:rsidR="00C14CA1">
        <w:rPr>
          <w:rFonts w:hint="eastAsia"/>
          <w:sz w:val="32"/>
          <w:u w:val="single"/>
        </w:rPr>
        <w:t>计算机科学</w:t>
      </w:r>
      <w:r w:rsidR="004731B9">
        <w:rPr>
          <w:rFonts w:hint="eastAsia"/>
          <w:sz w:val="32"/>
          <w:u w:val="single"/>
        </w:rPr>
        <w:t xml:space="preserve">                   </w:t>
      </w:r>
    </w:p>
    <w:p w14:paraId="3CCEE0DE" w14:textId="2EFC75E7" w:rsidR="00C0661C" w:rsidRDefault="00C0661C" w:rsidP="00660308">
      <w:pPr>
        <w:jc w:val="both"/>
        <w:rPr>
          <w:sz w:val="32"/>
          <w:u w:val="single"/>
        </w:rPr>
      </w:pPr>
      <w:r>
        <w:rPr>
          <w:rFonts w:hint="eastAsia"/>
          <w:sz w:val="32"/>
        </w:rPr>
        <w:t>姓</w:t>
      </w:r>
      <w:r>
        <w:rPr>
          <w:rFonts w:hint="eastAsia"/>
          <w:sz w:val="32"/>
        </w:rPr>
        <w:t xml:space="preserve">        </w:t>
      </w:r>
      <w:r>
        <w:rPr>
          <w:rFonts w:hint="eastAsia"/>
          <w:sz w:val="32"/>
        </w:rPr>
        <w:t>名：</w:t>
      </w:r>
      <w:r>
        <w:rPr>
          <w:rFonts w:hint="eastAsia"/>
          <w:sz w:val="32"/>
          <w:u w:val="single"/>
        </w:rPr>
        <w:t xml:space="preserve">    </w:t>
      </w:r>
      <w:r w:rsidR="00C14CA1">
        <w:rPr>
          <w:rFonts w:hint="eastAsia"/>
          <w:sz w:val="32"/>
          <w:u w:val="single"/>
        </w:rPr>
        <w:t>周思宇</w:t>
      </w:r>
      <w:r w:rsidR="004731B9">
        <w:rPr>
          <w:rFonts w:hint="eastAsia"/>
          <w:sz w:val="32"/>
          <w:u w:val="single"/>
        </w:rPr>
        <w:t xml:space="preserve">                      </w:t>
      </w:r>
    </w:p>
    <w:p w14:paraId="67956E4D" w14:textId="7D9DEF90" w:rsidR="00C0661C" w:rsidRDefault="00C0661C" w:rsidP="00660308">
      <w:pPr>
        <w:jc w:val="both"/>
        <w:rPr>
          <w:sz w:val="32"/>
          <w:u w:val="single"/>
        </w:rPr>
      </w:pPr>
      <w:r>
        <w:rPr>
          <w:rFonts w:hint="eastAsia"/>
          <w:sz w:val="32"/>
        </w:rPr>
        <w:t>学</w:t>
      </w:r>
      <w:r>
        <w:rPr>
          <w:rFonts w:hint="eastAsia"/>
          <w:sz w:val="32"/>
        </w:rPr>
        <w:t xml:space="preserve">        </w:t>
      </w:r>
      <w:r>
        <w:rPr>
          <w:rFonts w:hint="eastAsia"/>
          <w:sz w:val="32"/>
        </w:rPr>
        <w:t>号：</w:t>
      </w:r>
      <w:r>
        <w:rPr>
          <w:rFonts w:hint="eastAsia"/>
          <w:sz w:val="32"/>
          <w:u w:val="single"/>
        </w:rPr>
        <w:t xml:space="preserve">    </w:t>
      </w:r>
      <w:r w:rsidR="00C14CA1">
        <w:rPr>
          <w:rFonts w:hint="eastAsia"/>
          <w:sz w:val="32"/>
          <w:u w:val="single"/>
        </w:rPr>
        <w:t>201608030201</w:t>
      </w:r>
      <w:r w:rsidR="004731B9">
        <w:rPr>
          <w:rFonts w:hint="eastAsia"/>
          <w:sz w:val="32"/>
          <w:u w:val="single"/>
        </w:rPr>
        <w:t xml:space="preserve">                </w:t>
      </w:r>
    </w:p>
    <w:p w14:paraId="6AB56F04" w14:textId="3C9A3570" w:rsidR="00C0661C" w:rsidRDefault="00C0661C" w:rsidP="00660308">
      <w:pPr>
        <w:jc w:val="both"/>
        <w:rPr>
          <w:sz w:val="32"/>
        </w:rPr>
      </w:pPr>
      <w:r>
        <w:rPr>
          <w:rFonts w:hint="eastAsia"/>
          <w:sz w:val="32"/>
        </w:rPr>
        <w:t>指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导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教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师：</w:t>
      </w:r>
    </w:p>
    <w:p w14:paraId="2B536703" w14:textId="1878C484" w:rsidR="00C0661C" w:rsidRDefault="00C0661C" w:rsidP="00660308">
      <w:pPr>
        <w:jc w:val="both"/>
        <w:rPr>
          <w:sz w:val="32"/>
        </w:rPr>
      </w:pPr>
      <w:r>
        <w:rPr>
          <w:rFonts w:hint="eastAsia"/>
          <w:sz w:val="32"/>
        </w:rPr>
        <w:t>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成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时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间：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  <w:u w:val="single"/>
        </w:rPr>
        <w:t xml:space="preserve"> </w:t>
      </w:r>
      <w:r w:rsidR="00C14CA1">
        <w:rPr>
          <w:rFonts w:hint="eastAsia"/>
          <w:sz w:val="32"/>
          <w:u w:val="single"/>
        </w:rPr>
        <w:t>2018</w:t>
      </w:r>
      <w:r>
        <w:rPr>
          <w:rFonts w:hint="eastAsia"/>
          <w:sz w:val="32"/>
          <w:u w:val="single"/>
        </w:rPr>
        <w:t xml:space="preserve">  </w:t>
      </w:r>
      <w:r w:rsidR="00926A1E">
        <w:rPr>
          <w:rFonts w:hint="eastAsia"/>
          <w:sz w:val="32"/>
          <w:u w:val="single"/>
        </w:rPr>
        <w:t xml:space="preserve">   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</w:rPr>
        <w:t>年</w:t>
      </w:r>
      <w:r>
        <w:rPr>
          <w:rFonts w:hint="eastAsia"/>
          <w:sz w:val="32"/>
          <w:u w:val="single"/>
        </w:rPr>
        <w:t xml:space="preserve"> </w:t>
      </w:r>
      <w:r w:rsidR="00926A1E">
        <w:rPr>
          <w:rFonts w:hint="eastAsia"/>
          <w:sz w:val="32"/>
          <w:u w:val="single"/>
        </w:rPr>
        <w:t xml:space="preserve">  </w:t>
      </w:r>
      <w:r w:rsidR="00C14CA1">
        <w:rPr>
          <w:rFonts w:hint="eastAsia"/>
          <w:sz w:val="32"/>
          <w:u w:val="single"/>
        </w:rPr>
        <w:t>4</w:t>
      </w:r>
      <w:r w:rsidR="00926A1E"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  </w:t>
      </w:r>
      <w:r>
        <w:rPr>
          <w:rFonts w:hint="eastAsia"/>
          <w:sz w:val="32"/>
        </w:rPr>
        <w:t>月</w:t>
      </w:r>
      <w:r>
        <w:rPr>
          <w:rFonts w:hint="eastAsia"/>
          <w:sz w:val="32"/>
          <w:u w:val="single"/>
        </w:rPr>
        <w:t xml:space="preserve"> </w:t>
      </w:r>
      <w:r w:rsidR="00B3194C">
        <w:rPr>
          <w:rFonts w:hint="eastAsia"/>
          <w:sz w:val="32"/>
          <w:u w:val="single"/>
        </w:rPr>
        <w:t xml:space="preserve">  </w:t>
      </w:r>
      <w:r w:rsidR="00C14CA1">
        <w:rPr>
          <w:rFonts w:hint="eastAsia"/>
          <w:sz w:val="32"/>
          <w:u w:val="single"/>
        </w:rPr>
        <w:t>29</w:t>
      </w:r>
      <w:r>
        <w:rPr>
          <w:rFonts w:hint="eastAsia"/>
          <w:sz w:val="32"/>
          <w:u w:val="single"/>
        </w:rPr>
        <w:t xml:space="preserve"> </w:t>
      </w:r>
      <w:r w:rsidR="00926A1E">
        <w:rPr>
          <w:rFonts w:hint="eastAsia"/>
          <w:sz w:val="32"/>
          <w:u w:val="single"/>
        </w:rPr>
        <w:t xml:space="preserve">  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</w:rPr>
        <w:t>日</w:t>
      </w:r>
    </w:p>
    <w:p w14:paraId="39A3B0F6" w14:textId="77777777" w:rsidR="00C0661C" w:rsidRDefault="000F0C34" w:rsidP="004731B9">
      <w:pPr>
        <w:pStyle w:val="1"/>
        <w:spacing w:line="240" w:lineRule="auto"/>
        <w:ind w:firstLineChars="0" w:firstLine="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信息科学与</w:t>
      </w:r>
      <w:r w:rsidR="00C0661C">
        <w:rPr>
          <w:rFonts w:hint="eastAsia"/>
          <w:sz w:val="36"/>
          <w:szCs w:val="36"/>
        </w:rPr>
        <w:t>工程</w:t>
      </w:r>
      <w:r>
        <w:rPr>
          <w:rFonts w:hint="eastAsia"/>
          <w:sz w:val="36"/>
          <w:szCs w:val="36"/>
        </w:rPr>
        <w:t>学院</w:t>
      </w:r>
    </w:p>
    <w:p w14:paraId="57C8A329" w14:textId="77777777" w:rsidR="00C0661C" w:rsidRDefault="00C0661C" w:rsidP="00660308">
      <w:pPr>
        <w:pStyle w:val="1"/>
        <w:spacing w:line="240" w:lineRule="auto"/>
        <w:ind w:firstLineChars="0" w:firstLine="0"/>
        <w:rPr>
          <w:sz w:val="44"/>
          <w:szCs w:val="44"/>
        </w:rPr>
        <w:sectPr w:rsidR="00C0661C">
          <w:pgSz w:w="11906" w:h="16838"/>
          <w:pgMar w:top="1418" w:right="1418" w:bottom="1418" w:left="1418" w:header="851" w:footer="992" w:gutter="0"/>
          <w:cols w:space="425"/>
          <w:docGrid w:type="lines" w:linePitch="312"/>
        </w:sectPr>
      </w:pPr>
    </w:p>
    <w:tbl>
      <w:tblPr>
        <w:tblW w:w="9356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78"/>
        <w:gridCol w:w="8878"/>
      </w:tblGrid>
      <w:tr w:rsidR="00C0661C" w14:paraId="6C82A064" w14:textId="77777777" w:rsidTr="005D2B55">
        <w:trPr>
          <w:trHeight w:val="819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2834E9" w14:textId="77777777" w:rsidR="00C0661C" w:rsidRDefault="00C0661C" w:rsidP="00660308">
            <w:pPr>
              <w:spacing w:beforeLines="50" w:before="156"/>
              <w:jc w:val="both"/>
              <w:rPr>
                <w:rFonts w:ascii="宋体" w:hAnsi="宋体"/>
              </w:rPr>
            </w:pPr>
            <w:r w:rsidRPr="00C14CA1">
              <w:rPr>
                <w:rFonts w:ascii="宋体" w:hAnsi="宋体" w:hint="eastAsia"/>
                <w:b/>
                <w:sz w:val="32"/>
              </w:rPr>
              <w:lastRenderedPageBreak/>
              <w:t>实验题目：</w:t>
            </w:r>
            <w:r w:rsidR="00C14CA1">
              <w:rPr>
                <w:rFonts w:ascii="宋体" w:hAnsi="宋体" w:hint="eastAsia"/>
              </w:rPr>
              <w:t>bomblab</w:t>
            </w:r>
          </w:p>
        </w:tc>
      </w:tr>
      <w:tr w:rsidR="00C0661C" w14:paraId="199DB632" w14:textId="77777777" w:rsidTr="005D2B55">
        <w:trPr>
          <w:trHeight w:val="770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4FFCAF" w14:textId="77777777" w:rsidR="00D45C68" w:rsidRPr="00602EC6" w:rsidRDefault="00C0661C" w:rsidP="00660308">
            <w:pPr>
              <w:jc w:val="both"/>
              <w:rPr>
                <w:szCs w:val="20"/>
              </w:rPr>
            </w:pPr>
            <w:r w:rsidRPr="00C14CA1">
              <w:rPr>
                <w:rFonts w:ascii="宋体" w:hAnsi="宋体" w:hint="eastAsia"/>
                <w:b/>
                <w:sz w:val="32"/>
              </w:rPr>
              <w:t>实验目</w:t>
            </w:r>
            <w:r w:rsidR="00CF43F2" w:rsidRPr="00C14CA1">
              <w:rPr>
                <w:rFonts w:ascii="宋体" w:hAnsi="宋体" w:hint="eastAsia"/>
                <w:b/>
                <w:sz w:val="32"/>
              </w:rPr>
              <w:t>的</w:t>
            </w:r>
            <w:r w:rsidRPr="00C14CA1">
              <w:rPr>
                <w:rFonts w:ascii="宋体" w:hAnsi="宋体" w:hint="eastAsia"/>
                <w:b/>
                <w:sz w:val="32"/>
              </w:rPr>
              <w:t>：</w:t>
            </w:r>
            <w:r w:rsidR="00C14CA1" w:rsidRPr="00C14CA1">
              <w:rPr>
                <w:rFonts w:hint="eastAsia"/>
                <w:szCs w:val="20"/>
              </w:rPr>
              <w:t>本次实验为熟悉汇编程序及其调试方法的实验。</w:t>
            </w:r>
          </w:p>
        </w:tc>
      </w:tr>
      <w:tr w:rsidR="00CF43F2" w14:paraId="46FBB7DD" w14:textId="77777777" w:rsidTr="005D2B55">
        <w:trPr>
          <w:trHeight w:val="770"/>
        </w:trPr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634FDD" w14:textId="77777777" w:rsidR="002D524B" w:rsidRPr="00C14CA1" w:rsidRDefault="00C14CA1" w:rsidP="00660308">
            <w:pPr>
              <w:adjustRightInd w:val="0"/>
              <w:jc w:val="both"/>
              <w:rPr>
                <w:b/>
                <w:szCs w:val="20"/>
              </w:rPr>
            </w:pPr>
            <w:r w:rsidRPr="00C14CA1">
              <w:rPr>
                <w:rFonts w:ascii="宋体" w:hAnsi="宋体" w:hint="eastAsia"/>
                <w:b/>
                <w:sz w:val="32"/>
              </w:rPr>
              <w:t>实验资源</w:t>
            </w:r>
            <w:r w:rsidR="00CF43F2" w:rsidRPr="00C14CA1">
              <w:rPr>
                <w:rFonts w:ascii="宋体" w:hAnsi="宋体" w:hint="eastAsia"/>
                <w:b/>
                <w:sz w:val="32"/>
              </w:rPr>
              <w:t>：</w:t>
            </w:r>
            <w:r>
              <w:rPr>
                <w:rFonts w:ascii="宋体" w:hAnsi="宋体" w:hint="eastAsia"/>
                <w:b/>
                <w:sz w:val="32"/>
              </w:rPr>
              <w:t>Ubuntu环境，PC</w:t>
            </w:r>
          </w:p>
        </w:tc>
      </w:tr>
      <w:tr w:rsidR="00C0661C" w14:paraId="291B6B38" w14:textId="77777777" w:rsidTr="005D2B55">
        <w:tc>
          <w:tcPr>
            <w:tcW w:w="93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C96650" w14:textId="731F3D03" w:rsidR="00C0661C" w:rsidRPr="00C14CA1" w:rsidRDefault="00C0661C" w:rsidP="00660308">
            <w:pPr>
              <w:spacing w:beforeLines="50" w:before="156"/>
              <w:jc w:val="both"/>
              <w:rPr>
                <w:rFonts w:ascii="宋体" w:hAnsi="宋体"/>
                <w:b/>
                <w:sz w:val="32"/>
              </w:rPr>
            </w:pPr>
            <w:r w:rsidRPr="00C14CA1">
              <w:rPr>
                <w:rFonts w:ascii="宋体" w:hAnsi="宋体" w:hint="eastAsia"/>
                <w:b/>
                <w:sz w:val="32"/>
              </w:rPr>
              <w:t>实验</w:t>
            </w:r>
            <w:r w:rsidR="00C14CA1" w:rsidRPr="00C14CA1">
              <w:rPr>
                <w:rFonts w:ascii="宋体" w:hAnsi="宋体" w:hint="eastAsia"/>
                <w:b/>
                <w:sz w:val="32"/>
              </w:rPr>
              <w:t>任务</w:t>
            </w:r>
            <w:r w:rsidRPr="00C14CA1">
              <w:rPr>
                <w:rFonts w:ascii="宋体" w:hAnsi="宋体" w:hint="eastAsia"/>
                <w:b/>
                <w:sz w:val="32"/>
              </w:rPr>
              <w:t>：</w:t>
            </w:r>
          </w:p>
          <w:p w14:paraId="6666DA69" w14:textId="77777777" w:rsidR="00C14CA1" w:rsidRDefault="00C14CA1" w:rsidP="00660308">
            <w:pPr>
              <w:spacing w:beforeLines="50" w:before="156"/>
              <w:jc w:val="both"/>
              <w:rPr>
                <w:rFonts w:ascii="宋体" w:hAnsi="宋体"/>
              </w:rPr>
            </w:pPr>
            <w:r w:rsidRPr="00C14CA1">
              <w:rPr>
                <w:rFonts w:ascii="宋体" w:hAnsi="宋体" w:hint="eastAsia"/>
                <w:u w:val="single"/>
              </w:rPr>
              <w:t>实验内容</w:t>
            </w:r>
            <w:r w:rsidRPr="00C14CA1">
              <w:rPr>
                <w:rFonts w:ascii="宋体" w:hAnsi="宋体" w:hint="eastAsia"/>
              </w:rPr>
              <w:t>包含2个文件bomb（可执行文件）和bomb.c（c源文件）。</w:t>
            </w:r>
          </w:p>
          <w:p w14:paraId="12D5D5B3" w14:textId="77777777" w:rsidR="00C14CA1" w:rsidRPr="00C14CA1" w:rsidRDefault="00C14CA1" w:rsidP="00660308">
            <w:pPr>
              <w:adjustRightInd w:val="0"/>
              <w:jc w:val="both"/>
              <w:rPr>
                <w:szCs w:val="20"/>
              </w:rPr>
            </w:pPr>
            <w:r w:rsidRPr="00C14CA1">
              <w:rPr>
                <w:rFonts w:hint="eastAsia"/>
                <w:szCs w:val="20"/>
              </w:rPr>
              <w:t>程序运行在</w:t>
            </w:r>
            <w:r w:rsidRPr="00C14CA1">
              <w:rPr>
                <w:rFonts w:hint="eastAsia"/>
                <w:szCs w:val="20"/>
              </w:rPr>
              <w:t>linux</w:t>
            </w:r>
            <w:r w:rsidRPr="00C14CA1">
              <w:rPr>
                <w:rFonts w:hint="eastAsia"/>
                <w:szCs w:val="20"/>
              </w:rPr>
              <w:t>环境中。程序运行中有</w:t>
            </w:r>
            <w:r w:rsidRPr="00C14CA1">
              <w:rPr>
                <w:rFonts w:hint="eastAsia"/>
                <w:szCs w:val="20"/>
              </w:rPr>
              <w:t>6</w:t>
            </w:r>
            <w:r w:rsidRPr="00C14CA1">
              <w:rPr>
                <w:rFonts w:hint="eastAsia"/>
                <w:szCs w:val="20"/>
              </w:rPr>
              <w:t>个关卡（</w:t>
            </w:r>
            <w:r w:rsidRPr="00C14CA1">
              <w:rPr>
                <w:rFonts w:hint="eastAsia"/>
                <w:szCs w:val="20"/>
              </w:rPr>
              <w:t>6</w:t>
            </w:r>
            <w:r w:rsidRPr="00C14CA1">
              <w:rPr>
                <w:rFonts w:hint="eastAsia"/>
                <w:szCs w:val="20"/>
              </w:rPr>
              <w:t>个</w:t>
            </w:r>
            <w:r w:rsidRPr="00C14CA1">
              <w:rPr>
                <w:rFonts w:hint="eastAsia"/>
                <w:szCs w:val="20"/>
              </w:rPr>
              <w:t>phase</w:t>
            </w:r>
            <w:r w:rsidRPr="00C14CA1">
              <w:rPr>
                <w:rFonts w:hint="eastAsia"/>
                <w:szCs w:val="20"/>
              </w:rPr>
              <w:t>），每个</w:t>
            </w:r>
            <w:r w:rsidRPr="00C14CA1">
              <w:rPr>
                <w:rFonts w:hint="eastAsia"/>
                <w:szCs w:val="20"/>
              </w:rPr>
              <w:t>phase</w:t>
            </w:r>
            <w:r w:rsidRPr="00C14CA1">
              <w:rPr>
                <w:rFonts w:hint="eastAsia"/>
                <w:szCs w:val="20"/>
              </w:rPr>
              <w:t>需要用户在终端上输入特定的字符或者数字才能通关，否则会引爆炸弹！那么如何才能知道输入什么内容呢？这需要你使用</w:t>
            </w:r>
            <w:r w:rsidRPr="00C14CA1">
              <w:rPr>
                <w:rFonts w:hint="eastAsia"/>
                <w:szCs w:val="20"/>
              </w:rPr>
              <w:t>gdb</w:t>
            </w:r>
            <w:r w:rsidRPr="00C14CA1">
              <w:rPr>
                <w:rFonts w:hint="eastAsia"/>
                <w:szCs w:val="20"/>
              </w:rPr>
              <w:t>工具反汇编出汇编代码，结合</w:t>
            </w:r>
            <w:r w:rsidRPr="00C14CA1">
              <w:rPr>
                <w:rFonts w:hint="eastAsia"/>
                <w:szCs w:val="20"/>
              </w:rPr>
              <w:t>c</w:t>
            </w:r>
            <w:r w:rsidRPr="00C14CA1">
              <w:rPr>
                <w:rFonts w:hint="eastAsia"/>
                <w:szCs w:val="20"/>
              </w:rPr>
              <w:t>语言文件找到每个关卡的入口函数。然后分析汇编代码，找到在每个</w:t>
            </w:r>
            <w:r w:rsidRPr="00C14CA1">
              <w:rPr>
                <w:rFonts w:hint="eastAsia"/>
                <w:szCs w:val="20"/>
              </w:rPr>
              <w:t>phase</w:t>
            </w:r>
            <w:r w:rsidRPr="00C14CA1">
              <w:rPr>
                <w:rFonts w:hint="eastAsia"/>
                <w:szCs w:val="20"/>
              </w:rPr>
              <w:t>程序段中，引导程序跳转到“</w:t>
            </w:r>
            <w:r w:rsidRPr="00C14CA1">
              <w:rPr>
                <w:rFonts w:hint="eastAsia"/>
                <w:szCs w:val="20"/>
              </w:rPr>
              <w:t>explode_bomb</w:t>
            </w:r>
            <w:r w:rsidRPr="00C14CA1">
              <w:rPr>
                <w:rFonts w:hint="eastAsia"/>
                <w:szCs w:val="20"/>
              </w:rPr>
              <w:t>”程序段的地方，并分析其成功跳转的条件，以此为突破口寻找应该在命令行输入何种字符通关。</w:t>
            </w:r>
          </w:p>
          <w:p w14:paraId="3073E88E" w14:textId="77777777" w:rsidR="00F90EC3" w:rsidRDefault="00C14CA1" w:rsidP="00660308">
            <w:pPr>
              <w:adjustRightInd w:val="0"/>
              <w:jc w:val="both"/>
              <w:rPr>
                <w:szCs w:val="20"/>
              </w:rPr>
            </w:pPr>
            <w:r w:rsidRPr="00C14CA1">
              <w:rPr>
                <w:rFonts w:hint="eastAsia"/>
                <w:szCs w:val="20"/>
              </w:rPr>
              <w:t>实验需要用到</w:t>
            </w:r>
            <w:r w:rsidRPr="00C14CA1">
              <w:rPr>
                <w:rFonts w:hint="eastAsia"/>
                <w:szCs w:val="20"/>
              </w:rPr>
              <w:t>gdb</w:t>
            </w:r>
            <w:r w:rsidRPr="00C14CA1">
              <w:rPr>
                <w:rFonts w:hint="eastAsia"/>
                <w:szCs w:val="20"/>
              </w:rPr>
              <w:t>工具，可到网上查找</w:t>
            </w:r>
            <w:r w:rsidRPr="00C14CA1">
              <w:rPr>
                <w:rFonts w:hint="eastAsia"/>
                <w:szCs w:val="20"/>
              </w:rPr>
              <w:t>gdb</w:t>
            </w:r>
            <w:r w:rsidRPr="00C14CA1">
              <w:rPr>
                <w:rFonts w:hint="eastAsia"/>
                <w:szCs w:val="20"/>
              </w:rPr>
              <w:t>使用方法和参数。</w:t>
            </w:r>
          </w:p>
          <w:p w14:paraId="69AD4FB9" w14:textId="77777777" w:rsidR="00C14CA1" w:rsidRDefault="00C14CA1" w:rsidP="00660308">
            <w:pPr>
              <w:adjustRightInd w:val="0"/>
              <w:jc w:val="both"/>
              <w:rPr>
                <w:szCs w:val="20"/>
              </w:rPr>
            </w:pPr>
          </w:p>
          <w:p w14:paraId="38D858A1" w14:textId="77777777" w:rsidR="00C14CA1" w:rsidRPr="006A0994" w:rsidRDefault="00C14CA1" w:rsidP="00660308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 w:rsidRPr="006A0994">
              <w:rPr>
                <w:rFonts w:hint="eastAsia"/>
                <w:b/>
                <w:sz w:val="28"/>
                <w:szCs w:val="20"/>
              </w:rPr>
              <w:t>第一关</w:t>
            </w:r>
          </w:p>
          <w:p w14:paraId="5ECCEBF5" w14:textId="55D1D072" w:rsidR="00C14CA1" w:rsidRDefault="00C14CA1" w:rsidP="00660308">
            <w:pPr>
              <w:numPr>
                <w:ilvl w:val="0"/>
                <w:numId w:val="7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原理设计：</w:t>
            </w:r>
          </w:p>
          <w:p w14:paraId="7684FD2D" w14:textId="264B358A" w:rsidR="00C14CA1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需要了解栈的原理，读书</w:t>
            </w:r>
            <w:r>
              <w:rPr>
                <w:rFonts w:hint="eastAsia"/>
                <w:color w:val="000000"/>
                <w:szCs w:val="21"/>
              </w:rPr>
              <w:t>P149-150</w:t>
            </w:r>
            <w:r>
              <w:rPr>
                <w:rFonts w:hint="eastAsia"/>
                <w:color w:val="000000"/>
                <w:szCs w:val="21"/>
              </w:rPr>
              <w:t>，还需要会进入</w:t>
            </w:r>
            <w:r w:rsidR="00991A33">
              <w:rPr>
                <w:rFonts w:hint="eastAsia"/>
                <w:color w:val="000000"/>
                <w:szCs w:val="21"/>
              </w:rPr>
              <w:t>gdb</w:t>
            </w:r>
            <w:r>
              <w:rPr>
                <w:rFonts w:hint="eastAsia"/>
                <w:color w:val="000000"/>
                <w:szCs w:val="21"/>
              </w:rPr>
              <w:t>调试状态，并能够查看某地址处的数据。</w:t>
            </w:r>
          </w:p>
          <w:p w14:paraId="66F1AC1E" w14:textId="6D367E94" w:rsidR="00C14CA1" w:rsidRPr="00C14CA1" w:rsidRDefault="00C14CA1" w:rsidP="00660308">
            <w:pPr>
              <w:numPr>
                <w:ilvl w:val="0"/>
                <w:numId w:val="7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实现与分析</w:t>
            </w:r>
            <w:r w:rsidR="00991A33">
              <w:rPr>
                <w:rFonts w:hint="eastAsia"/>
                <w:color w:val="000000"/>
                <w:szCs w:val="21"/>
              </w:rPr>
              <w:t>：</w:t>
            </w:r>
          </w:p>
          <w:p w14:paraId="519EAE2E" w14:textId="77777777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08048f61 &lt;phase_1&gt;:</w:t>
            </w:r>
          </w:p>
          <w:p w14:paraId="4F8CEE1B" w14:textId="5EA2EA73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8048f61:</w:t>
            </w:r>
            <w:r w:rsidRPr="00867440">
              <w:rPr>
                <w:color w:val="000000"/>
                <w:szCs w:val="21"/>
              </w:rPr>
              <w:tab/>
              <w:t xml:space="preserve">55                   </w:t>
            </w:r>
            <w:r w:rsidRPr="00867440">
              <w:rPr>
                <w:color w:val="000000"/>
                <w:szCs w:val="21"/>
              </w:rPr>
              <w:tab/>
              <w:t>push   %ebp</w:t>
            </w:r>
          </w:p>
          <w:p w14:paraId="6C976204" w14:textId="2B093331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8048f62:</w:t>
            </w:r>
            <w:r w:rsidRPr="00867440">
              <w:rPr>
                <w:color w:val="000000"/>
                <w:szCs w:val="21"/>
              </w:rPr>
              <w:tab/>
              <w:t xml:space="preserve">89 e5                </w:t>
            </w:r>
            <w:r w:rsidRPr="00867440">
              <w:rPr>
                <w:color w:val="000000"/>
                <w:szCs w:val="21"/>
              </w:rPr>
              <w:tab/>
              <w:t>mov    %esp,%ebp</w:t>
            </w:r>
          </w:p>
          <w:p w14:paraId="069815FD" w14:textId="1AFDAA7B" w:rsid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8048f64:</w:t>
            </w:r>
            <w:r w:rsidRPr="00867440">
              <w:rPr>
                <w:color w:val="000000"/>
                <w:szCs w:val="21"/>
              </w:rPr>
              <w:tab/>
              <w:t xml:space="preserve">83 ec 18             </w:t>
            </w:r>
            <w:r w:rsidRPr="00867440">
              <w:rPr>
                <w:color w:val="000000"/>
                <w:szCs w:val="21"/>
              </w:rPr>
              <w:tab/>
              <w:t>sub    $0x18,%esp</w:t>
            </w:r>
          </w:p>
          <w:p w14:paraId="4DAB589C" w14:textId="5DF99556" w:rsidR="00991A33" w:rsidRPr="006A0994" w:rsidRDefault="00991A33" w:rsidP="006A0994">
            <w:pPr>
              <w:jc w:val="center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首先是为</w:t>
            </w:r>
            <w:r w:rsidRPr="006A0994">
              <w:rPr>
                <w:rFonts w:hint="eastAsia"/>
                <w:color w:val="000000"/>
                <w:szCs w:val="21"/>
              </w:rPr>
              <w:t>phase1</w:t>
            </w:r>
            <w:r w:rsidRPr="006A0994">
              <w:rPr>
                <w:rFonts w:hint="eastAsia"/>
                <w:color w:val="000000"/>
                <w:szCs w:val="21"/>
              </w:rPr>
              <w:t>这个函数开辟一个帧，申请</w:t>
            </w:r>
            <w:r w:rsidRPr="006A0994">
              <w:rPr>
                <w:rFonts w:hint="eastAsia"/>
                <w:color w:val="000000"/>
                <w:szCs w:val="21"/>
              </w:rPr>
              <w:t>24</w:t>
            </w:r>
            <w:r w:rsidRPr="006A0994">
              <w:rPr>
                <w:rFonts w:hint="eastAsia"/>
                <w:color w:val="000000"/>
                <w:szCs w:val="21"/>
              </w:rPr>
              <w:t>个内存空间</w:t>
            </w:r>
          </w:p>
          <w:p w14:paraId="139038FE" w14:textId="1081F5B2" w:rsid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8048f67:</w:t>
            </w:r>
            <w:r w:rsidRPr="00867440">
              <w:rPr>
                <w:color w:val="000000"/>
                <w:szCs w:val="21"/>
              </w:rPr>
              <w:tab/>
              <w:t xml:space="preserve">c7 44 24 04 5c a1 04 </w:t>
            </w:r>
            <w:r w:rsidRPr="00867440">
              <w:rPr>
                <w:color w:val="000000"/>
                <w:szCs w:val="21"/>
              </w:rPr>
              <w:tab/>
              <w:t>movl   $0x804a15c,0x4(%esp)</w:t>
            </w:r>
          </w:p>
          <w:p w14:paraId="5FE7A9AE" w14:textId="2C31A113" w:rsidR="00991A33" w:rsidRPr="00867440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内存</w:t>
            </w:r>
            <w:r w:rsidRPr="006A0994">
              <w:rPr>
                <w:rFonts w:hint="eastAsia"/>
                <w:color w:val="000000"/>
                <w:szCs w:val="21"/>
              </w:rPr>
              <w:t>0x8048f67</w:t>
            </w:r>
            <w:r w:rsidRPr="006A0994">
              <w:rPr>
                <w:rFonts w:hint="eastAsia"/>
                <w:color w:val="000000"/>
                <w:szCs w:val="21"/>
              </w:rPr>
              <w:t>位置的</w:t>
            </w:r>
            <w:r w:rsidRPr="006A0994">
              <w:rPr>
                <w:rFonts w:hint="eastAsia"/>
                <w:color w:val="000000"/>
                <w:szCs w:val="21"/>
              </w:rPr>
              <w:t>movl</w:t>
            </w:r>
            <w:r w:rsidRPr="006A0994">
              <w:rPr>
                <w:rFonts w:hint="eastAsia"/>
                <w:color w:val="000000"/>
                <w:szCs w:val="21"/>
              </w:rPr>
              <w:t>指令将值</w:t>
            </w:r>
            <w:r w:rsidRPr="006A0994">
              <w:rPr>
                <w:rFonts w:hint="eastAsia"/>
                <w:color w:val="000000"/>
                <w:szCs w:val="21"/>
              </w:rPr>
              <w:t>0x804a15c</w:t>
            </w:r>
            <w:r w:rsidRPr="006A0994">
              <w:rPr>
                <w:rFonts w:hint="eastAsia"/>
                <w:color w:val="000000"/>
                <w:szCs w:val="21"/>
              </w:rPr>
              <w:t>放入内存的</w:t>
            </w:r>
            <w:r w:rsidRPr="006A0994">
              <w:rPr>
                <w:rFonts w:hint="eastAsia"/>
                <w:color w:val="000000"/>
                <w:szCs w:val="21"/>
              </w:rPr>
              <w:t>0x4+%esp</w:t>
            </w:r>
            <w:r w:rsidRPr="006A0994">
              <w:rPr>
                <w:rFonts w:hint="eastAsia"/>
                <w:color w:val="000000"/>
                <w:szCs w:val="21"/>
              </w:rPr>
              <w:t>位置</w:t>
            </w:r>
          </w:p>
          <w:p w14:paraId="1EE736F3" w14:textId="0536C07C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8048f6e:</w:t>
            </w:r>
            <w:r w:rsidRPr="00867440">
              <w:rPr>
                <w:color w:val="000000"/>
                <w:szCs w:val="21"/>
              </w:rPr>
              <w:tab/>
              <w:t>08</w:t>
            </w:r>
          </w:p>
          <w:p w14:paraId="2733D77A" w14:textId="208307DA" w:rsid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lastRenderedPageBreak/>
              <w:t>8048f6f:</w:t>
            </w:r>
            <w:r w:rsidRPr="00867440">
              <w:rPr>
                <w:color w:val="000000"/>
                <w:szCs w:val="21"/>
              </w:rPr>
              <w:tab/>
              <w:t xml:space="preserve">8b 45 08             </w:t>
            </w:r>
            <w:r w:rsidRPr="00867440">
              <w:rPr>
                <w:color w:val="000000"/>
                <w:szCs w:val="21"/>
              </w:rPr>
              <w:tab/>
              <w:t>mov    0x8(%ebp),%eax</w:t>
            </w:r>
          </w:p>
          <w:p w14:paraId="6E607E8D" w14:textId="06E3CBC8" w:rsidR="00991A33" w:rsidRPr="00867440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接下来的</w:t>
            </w:r>
            <w:r w:rsidRPr="006A0994">
              <w:rPr>
                <w:rFonts w:hint="eastAsia"/>
                <w:color w:val="000000"/>
                <w:szCs w:val="21"/>
              </w:rPr>
              <w:t>mov</w:t>
            </w:r>
            <w:r w:rsidRPr="006A0994">
              <w:rPr>
                <w:rFonts w:hint="eastAsia"/>
                <w:color w:val="000000"/>
                <w:szCs w:val="21"/>
              </w:rPr>
              <w:t>指令从调用</w:t>
            </w:r>
            <w:r w:rsidRPr="006A0994">
              <w:rPr>
                <w:rFonts w:hint="eastAsia"/>
                <w:color w:val="000000"/>
                <w:szCs w:val="21"/>
              </w:rPr>
              <w:t>phase_1</w:t>
            </w:r>
            <w:r w:rsidRPr="006A0994">
              <w:rPr>
                <w:rFonts w:hint="eastAsia"/>
                <w:color w:val="000000"/>
                <w:szCs w:val="21"/>
              </w:rPr>
              <w:t>函数的上级函数中获取参数，参数的位置是</w:t>
            </w:r>
            <w:r w:rsidRPr="006A0994">
              <w:rPr>
                <w:rFonts w:hint="eastAsia"/>
                <w:color w:val="000000"/>
                <w:szCs w:val="21"/>
              </w:rPr>
              <w:t>0x8+%ebp</w:t>
            </w:r>
            <w:r w:rsidRPr="006A0994">
              <w:rPr>
                <w:rFonts w:hint="eastAsia"/>
                <w:color w:val="000000"/>
                <w:szCs w:val="21"/>
              </w:rPr>
              <w:t>，并存入寄存器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。</w:t>
            </w:r>
          </w:p>
          <w:p w14:paraId="0ADE3CF0" w14:textId="5DD0EF84" w:rsid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8048f72:</w:t>
            </w:r>
            <w:r w:rsidRPr="00867440">
              <w:rPr>
                <w:color w:val="000000"/>
                <w:szCs w:val="21"/>
              </w:rPr>
              <w:tab/>
              <w:t xml:space="preserve">89 04 24             </w:t>
            </w:r>
            <w:r w:rsidRPr="00867440">
              <w:rPr>
                <w:color w:val="000000"/>
                <w:szCs w:val="21"/>
              </w:rPr>
              <w:tab/>
              <w:t>mov    %eax,(%esp)</w:t>
            </w:r>
          </w:p>
          <w:p w14:paraId="47690AAC" w14:textId="2CA7EE68" w:rsidR="00991A33" w:rsidRPr="00867440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下一步将寄存器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中的参数放入一个内存地址单元中，而这个单元的地址被存放在寄存器</w:t>
            </w:r>
            <w:r w:rsidRPr="006A0994">
              <w:rPr>
                <w:rFonts w:hint="eastAsia"/>
                <w:color w:val="000000"/>
                <w:szCs w:val="21"/>
              </w:rPr>
              <w:t>esp</w:t>
            </w:r>
            <w:r w:rsidRPr="006A0994">
              <w:rPr>
                <w:rFonts w:hint="eastAsia"/>
                <w:color w:val="000000"/>
                <w:szCs w:val="21"/>
              </w:rPr>
              <w:t>中，操作数的内存地址被存放在寄存器中，这样的行为称为寄存器间接寻址。其实也就是把</w:t>
            </w:r>
            <w:r w:rsidRPr="00867440">
              <w:rPr>
                <w:color w:val="000000"/>
                <w:szCs w:val="21"/>
              </w:rPr>
              <w:t>0x8(%ebp)</w:t>
            </w:r>
            <w:r>
              <w:rPr>
                <w:rFonts w:hint="eastAsia"/>
                <w:color w:val="000000"/>
                <w:szCs w:val="21"/>
              </w:rPr>
              <w:t>放到</w:t>
            </w:r>
            <w:r>
              <w:rPr>
                <w:rFonts w:hint="eastAsia"/>
                <w:color w:val="000000"/>
                <w:szCs w:val="21"/>
              </w:rPr>
              <w:t>esp</w:t>
            </w:r>
          </w:p>
          <w:p w14:paraId="0AD47FF5" w14:textId="33817312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8048f75:</w:t>
            </w:r>
            <w:r w:rsidRPr="00867440">
              <w:rPr>
                <w:color w:val="000000"/>
                <w:szCs w:val="21"/>
              </w:rPr>
              <w:tab/>
              <w:t xml:space="preserve">e8 31 00 00 00       </w:t>
            </w:r>
            <w:r w:rsidRPr="00867440">
              <w:rPr>
                <w:color w:val="000000"/>
                <w:szCs w:val="21"/>
              </w:rPr>
              <w:tab/>
              <w:t>call   8048fab &lt;strings_not_equal&gt;</w:t>
            </w:r>
          </w:p>
          <w:p w14:paraId="153D9965" w14:textId="08284465" w:rsid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8048f7a:</w:t>
            </w:r>
            <w:r w:rsidRPr="00867440">
              <w:rPr>
                <w:color w:val="000000"/>
                <w:szCs w:val="21"/>
              </w:rPr>
              <w:tab/>
              <w:t xml:space="preserve">85 c0                </w:t>
            </w:r>
            <w:r w:rsidRPr="00867440">
              <w:rPr>
                <w:color w:val="000000"/>
                <w:szCs w:val="21"/>
              </w:rPr>
              <w:tab/>
              <w:t>test   %eax,%eax</w:t>
            </w:r>
          </w:p>
          <w:p w14:paraId="4171DDAE" w14:textId="46354859" w:rsidR="00991A33" w:rsidRPr="006A0994" w:rsidRDefault="00991A33" w:rsidP="006A0994">
            <w:pPr>
              <w:jc w:val="center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实现的功能是判断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中的值是否为</w:t>
            </w:r>
            <w:r w:rsidRPr="006A0994">
              <w:rPr>
                <w:rFonts w:hint="eastAsia"/>
                <w:color w:val="000000"/>
                <w:szCs w:val="21"/>
              </w:rPr>
              <w:t>0</w:t>
            </w:r>
            <w:r w:rsidRPr="006A0994">
              <w:rPr>
                <w:rFonts w:hint="eastAsia"/>
                <w:color w:val="000000"/>
                <w:szCs w:val="21"/>
              </w:rPr>
              <w:t>，若为</w:t>
            </w:r>
            <w:r w:rsidRPr="006A0994">
              <w:rPr>
                <w:rFonts w:hint="eastAsia"/>
                <w:color w:val="000000"/>
                <w:szCs w:val="21"/>
              </w:rPr>
              <w:t>0</w:t>
            </w:r>
            <w:r w:rsidRPr="006A0994">
              <w:rPr>
                <w:rFonts w:hint="eastAsia"/>
                <w:color w:val="000000"/>
                <w:szCs w:val="21"/>
              </w:rPr>
              <w:t>，则跳转到</w:t>
            </w:r>
            <w:r w:rsidRPr="006A0994">
              <w:rPr>
                <w:rFonts w:hint="eastAsia"/>
                <w:color w:val="000000"/>
                <w:szCs w:val="21"/>
              </w:rPr>
              <w:t>0x8048f83</w:t>
            </w:r>
            <w:r w:rsidRPr="006A0994">
              <w:rPr>
                <w:rFonts w:hint="eastAsia"/>
                <w:color w:val="000000"/>
                <w:szCs w:val="21"/>
              </w:rPr>
              <w:t>函数结束，否则就会调用</w:t>
            </w:r>
            <w:r w:rsidRPr="00867440">
              <w:rPr>
                <w:color w:val="000000"/>
                <w:szCs w:val="21"/>
              </w:rPr>
              <w:t>80490d1</w:t>
            </w:r>
            <w:r>
              <w:rPr>
                <w:rFonts w:hint="eastAsia"/>
                <w:color w:val="000000"/>
                <w:szCs w:val="21"/>
              </w:rPr>
              <w:t>位置的</w:t>
            </w:r>
            <w:r w:rsidRPr="006A0994">
              <w:rPr>
                <w:rFonts w:hint="eastAsia"/>
                <w:color w:val="000000"/>
                <w:szCs w:val="21"/>
              </w:rPr>
              <w:t>&lt;explode_bomb&gt;</w:t>
            </w:r>
            <w:r w:rsidRPr="006A0994">
              <w:rPr>
                <w:rFonts w:hint="eastAsia"/>
                <w:color w:val="000000"/>
                <w:szCs w:val="21"/>
              </w:rPr>
              <w:t>函数，炸弹爆炸。</w:t>
            </w:r>
          </w:p>
          <w:p w14:paraId="4D260C93" w14:textId="6AE93D2D" w:rsidR="00991A33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而这个</w:t>
            </w:r>
            <w:r>
              <w:rPr>
                <w:rFonts w:hint="eastAsia"/>
                <w:color w:val="000000"/>
                <w:szCs w:val="21"/>
              </w:rPr>
              <w:t>eax</w:t>
            </w:r>
            <w:r>
              <w:rPr>
                <w:rFonts w:hint="eastAsia"/>
                <w:color w:val="000000"/>
                <w:szCs w:val="21"/>
              </w:rPr>
              <w:t>就是上面那个函数的返回值</w:t>
            </w:r>
          </w:p>
          <w:p w14:paraId="773284CA" w14:textId="0BD49BC7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8048f7c:</w:t>
            </w:r>
            <w:r w:rsidRPr="00867440">
              <w:rPr>
                <w:color w:val="000000"/>
                <w:szCs w:val="21"/>
              </w:rPr>
              <w:tab/>
              <w:t xml:space="preserve">74 05                </w:t>
            </w:r>
            <w:r w:rsidRPr="00867440">
              <w:rPr>
                <w:color w:val="000000"/>
                <w:szCs w:val="21"/>
              </w:rPr>
              <w:tab/>
              <w:t>je     8048f83 &lt;phase_1+0x22&gt;</w:t>
            </w:r>
          </w:p>
          <w:p w14:paraId="681D3610" w14:textId="7668E6E6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8048f7e:</w:t>
            </w:r>
            <w:r w:rsidRPr="00867440">
              <w:rPr>
                <w:color w:val="000000"/>
                <w:szCs w:val="21"/>
              </w:rPr>
              <w:tab/>
              <w:t xml:space="preserve">e8 4e 01 00 00       </w:t>
            </w:r>
            <w:r w:rsidRPr="00867440">
              <w:rPr>
                <w:color w:val="000000"/>
                <w:szCs w:val="21"/>
              </w:rPr>
              <w:tab/>
              <w:t>call   80490d1 &lt;explode_bomb&gt;</w:t>
            </w:r>
          </w:p>
          <w:p w14:paraId="43AFE73E" w14:textId="09C42618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8048f83:</w:t>
            </w:r>
            <w:r w:rsidRPr="00867440">
              <w:rPr>
                <w:color w:val="000000"/>
                <w:szCs w:val="21"/>
              </w:rPr>
              <w:tab/>
              <w:t xml:space="preserve">c9                   </w:t>
            </w:r>
            <w:r w:rsidRPr="00867440">
              <w:rPr>
                <w:color w:val="000000"/>
                <w:szCs w:val="21"/>
              </w:rPr>
              <w:tab/>
              <w:t>leave</w:t>
            </w:r>
          </w:p>
          <w:p w14:paraId="4E4710C9" w14:textId="30B0DDD4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8048f84:</w:t>
            </w:r>
            <w:r w:rsidRPr="00867440">
              <w:rPr>
                <w:color w:val="000000"/>
                <w:szCs w:val="21"/>
              </w:rPr>
              <w:tab/>
              <w:t xml:space="preserve">c3                   </w:t>
            </w:r>
            <w:r w:rsidRPr="00867440">
              <w:rPr>
                <w:color w:val="000000"/>
                <w:szCs w:val="21"/>
              </w:rPr>
              <w:tab/>
              <w:t>ret</w:t>
            </w:r>
          </w:p>
          <w:p w14:paraId="175BD201" w14:textId="0C3ADABF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8048f85: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389421D1" w14:textId="48E684DD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8048f86: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25E22445" w14:textId="4E83E3F5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8048f87: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6F9640A2" w14:textId="34CD0765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8048f88: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723A7152" w14:textId="38A17BEB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8048f89: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471A5B56" w14:textId="261BB220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8048f8a: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592ED885" w14:textId="0F8D419B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8048f8b: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75353DD4" w14:textId="391A91D4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8048f8c: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1691F437" w14:textId="4B594689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8048f8d: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7852A1BE" w14:textId="3AF3CB6A" w:rsidR="00867440" w:rsidRPr="00867440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lastRenderedPageBreak/>
              <w:t>8048f8e: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6064F601" w14:textId="35CF6C96" w:rsidR="00C14CA1" w:rsidRDefault="00867440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67440">
              <w:rPr>
                <w:color w:val="000000"/>
                <w:szCs w:val="21"/>
              </w:rPr>
              <w:t>8048f8f:</w:t>
            </w:r>
            <w:r w:rsidRPr="00867440">
              <w:rPr>
                <w:color w:val="000000"/>
                <w:szCs w:val="21"/>
              </w:rPr>
              <w:tab/>
              <w:t xml:space="preserve">90                   </w:t>
            </w:r>
            <w:r w:rsidRPr="00867440">
              <w:rPr>
                <w:color w:val="000000"/>
                <w:szCs w:val="21"/>
              </w:rPr>
              <w:tab/>
              <w:t>nop</w:t>
            </w:r>
          </w:p>
          <w:p w14:paraId="2E51A442" w14:textId="77777777" w:rsidR="00991A33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</w:p>
          <w:p w14:paraId="74CD6815" w14:textId="77777777" w:rsidR="00991A33" w:rsidRPr="006A0994" w:rsidRDefault="00991A33" w:rsidP="00660308">
            <w:pPr>
              <w:jc w:val="both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可以推测出，进行比较的两个字符串分别是来自内存地址为</w:t>
            </w:r>
            <w:r w:rsidRPr="006A0994">
              <w:rPr>
                <w:rFonts w:hint="eastAsia"/>
                <w:color w:val="000000"/>
                <w:szCs w:val="21"/>
              </w:rPr>
              <w:t>0x804a15c</w:t>
            </w:r>
            <w:r w:rsidRPr="006A0994">
              <w:rPr>
                <w:rFonts w:hint="eastAsia"/>
                <w:color w:val="000000"/>
                <w:szCs w:val="21"/>
              </w:rPr>
              <w:t>位置的字符串和</w:t>
            </w:r>
            <w:r w:rsidRPr="006A0994">
              <w:rPr>
                <w:rFonts w:hint="eastAsia"/>
                <w:color w:val="000000"/>
                <w:szCs w:val="21"/>
              </w:rPr>
              <w:t>phase_1</w:t>
            </w:r>
            <w:r w:rsidRPr="006A0994">
              <w:rPr>
                <w:rFonts w:hint="eastAsia"/>
                <w:color w:val="000000"/>
                <w:szCs w:val="21"/>
              </w:rPr>
              <w:t>上级函数的参数。进入</w:t>
            </w:r>
            <w:r w:rsidRPr="006A0994">
              <w:rPr>
                <w:rFonts w:hint="eastAsia"/>
                <w:color w:val="000000"/>
                <w:szCs w:val="21"/>
              </w:rPr>
              <w:t>gdb</w:t>
            </w:r>
            <w:r w:rsidRPr="006A0994">
              <w:rPr>
                <w:rFonts w:hint="eastAsia"/>
                <w:color w:val="000000"/>
                <w:szCs w:val="21"/>
              </w:rPr>
              <w:t>调试，对内存</w:t>
            </w:r>
            <w:r w:rsidRPr="006A0994">
              <w:rPr>
                <w:rFonts w:hint="eastAsia"/>
                <w:color w:val="000000"/>
                <w:szCs w:val="21"/>
              </w:rPr>
              <w:t>0x804a15c</w:t>
            </w:r>
            <w:r w:rsidRPr="006A0994">
              <w:rPr>
                <w:rFonts w:hint="eastAsia"/>
                <w:color w:val="000000"/>
                <w:szCs w:val="21"/>
              </w:rPr>
              <w:t>位置内容以字符串类型查看</w:t>
            </w:r>
          </w:p>
          <w:p w14:paraId="0D174981" w14:textId="0F0F1758" w:rsidR="00991A33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cs="Tahoma" w:hint="eastAsia"/>
                <w:noProof/>
                <w:color w:val="000000" w:themeColor="text1"/>
              </w:rPr>
              <w:drawing>
                <wp:inline distT="0" distB="0" distL="0" distR="0" wp14:anchorId="50FF4902" wp14:editId="6CA0BAD9">
                  <wp:extent cx="5151120" cy="333375"/>
                  <wp:effectExtent l="0" t="0" r="11430" b="9525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r="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73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626B7F" w14:textId="581891AC" w:rsidR="00991A33" w:rsidRDefault="00991A3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cs="Tahoma"/>
                <w:noProof/>
                <w:color w:val="000000" w:themeColor="text1"/>
              </w:rPr>
              <w:drawing>
                <wp:inline distT="0" distB="0" distL="0" distR="0" wp14:anchorId="41995019" wp14:editId="31A2960A">
                  <wp:extent cx="5133975" cy="1428750"/>
                  <wp:effectExtent l="19050" t="0" r="9525" b="0"/>
                  <wp:docPr id="1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142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3E6EEA" w14:textId="77777777" w:rsidR="00C14CA1" w:rsidRPr="00C14CA1" w:rsidRDefault="00C14CA1" w:rsidP="00660308">
            <w:pPr>
              <w:numPr>
                <w:ilvl w:val="0"/>
                <w:numId w:val="7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数据记录：完成</w:t>
            </w:r>
            <w:r w:rsidRPr="00F23B3D">
              <w:rPr>
                <w:rFonts w:hint="eastAsia"/>
                <w:color w:val="000000"/>
                <w:szCs w:val="21"/>
              </w:rPr>
              <w:t>帧堆栈数据记录表</w:t>
            </w:r>
            <w:r>
              <w:rPr>
                <w:rFonts w:hint="eastAsia"/>
                <w:color w:val="000000"/>
                <w:szCs w:val="21"/>
              </w:rPr>
              <w:t>（</w:t>
            </w:r>
            <w:r>
              <w:rPr>
                <w:rFonts w:hint="eastAsia"/>
                <w:color w:val="000000"/>
                <w:szCs w:val="21"/>
              </w:rPr>
              <w:t>1-3</w:t>
            </w:r>
            <w:r>
              <w:rPr>
                <w:rFonts w:hint="eastAsia"/>
                <w:color w:val="000000"/>
                <w:szCs w:val="21"/>
              </w:rPr>
              <w:t>关）</w:t>
            </w:r>
          </w:p>
          <w:p w14:paraId="2231C5BA" w14:textId="2054C006" w:rsidR="00C14CA1" w:rsidRPr="00C14CA1" w:rsidRDefault="004039C3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cs="宋体"/>
                <w:noProof/>
              </w:rPr>
              <w:lastRenderedPageBreak/>
              <w:drawing>
                <wp:inline distT="0" distB="0" distL="114300" distR="114300" wp14:anchorId="6E576D22" wp14:editId="2B02B214">
                  <wp:extent cx="4261485" cy="5382260"/>
                  <wp:effectExtent l="0" t="0" r="5715" b="8890"/>
                  <wp:docPr id="9" name="图片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85" cy="5382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7B2551" w14:textId="77777777" w:rsidR="00C14CA1" w:rsidRPr="00C14CA1" w:rsidRDefault="00C14CA1" w:rsidP="00660308">
            <w:pPr>
              <w:numPr>
                <w:ilvl w:val="0"/>
                <w:numId w:val="7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11538FD6" w14:textId="647D8601" w:rsidR="00C14CA1" w:rsidRDefault="004039C3" w:rsidP="00660308">
            <w:pPr>
              <w:adjustRightInd w:val="0"/>
              <w:ind w:left="900"/>
              <w:jc w:val="both"/>
              <w:rPr>
                <w:szCs w:val="20"/>
              </w:rPr>
            </w:pPr>
            <w:r>
              <w:rPr>
                <w:rFonts w:hint="eastAsia"/>
                <w:szCs w:val="20"/>
              </w:rPr>
              <w:t>对于反汇编代码中的立即数，一定要留意！！！</w:t>
            </w:r>
          </w:p>
          <w:p w14:paraId="3E8ACAFA" w14:textId="77777777" w:rsidR="004039C3" w:rsidRDefault="004039C3" w:rsidP="00660308">
            <w:pPr>
              <w:adjustRightInd w:val="0"/>
              <w:ind w:left="900"/>
              <w:jc w:val="both"/>
              <w:rPr>
                <w:szCs w:val="20"/>
              </w:rPr>
            </w:pPr>
          </w:p>
          <w:p w14:paraId="4DC1BE70" w14:textId="3AA28E0F" w:rsidR="00C14CA1" w:rsidRPr="006A0994" w:rsidRDefault="00C14CA1" w:rsidP="00660308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 w:rsidRPr="006A0994">
              <w:rPr>
                <w:rFonts w:hint="eastAsia"/>
                <w:b/>
                <w:sz w:val="28"/>
                <w:szCs w:val="20"/>
              </w:rPr>
              <w:t>第二关</w:t>
            </w:r>
          </w:p>
          <w:p w14:paraId="1CB3A349" w14:textId="7185907A" w:rsidR="00C14CA1" w:rsidRDefault="00C14CA1" w:rsidP="00660308">
            <w:pPr>
              <w:numPr>
                <w:ilvl w:val="0"/>
                <w:numId w:val="8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原理设计：</w:t>
            </w:r>
          </w:p>
          <w:p w14:paraId="328BDDC5" w14:textId="13AF4F5C" w:rsidR="00C14CA1" w:rsidRDefault="00660308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能够分辨出循环，知道该怎么分析循环。这题没有用到设置断点什么的。</w:t>
            </w:r>
          </w:p>
          <w:p w14:paraId="15B9CB26" w14:textId="77777777" w:rsidR="00660308" w:rsidRDefault="00C14CA1" w:rsidP="00660308">
            <w:pPr>
              <w:numPr>
                <w:ilvl w:val="0"/>
                <w:numId w:val="8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实现与分析：</w:t>
            </w:r>
          </w:p>
          <w:p w14:paraId="6E650E4E" w14:textId="2C049E4B" w:rsidR="00693EAF" w:rsidRPr="00693EAF" w:rsidRDefault="00693EAF" w:rsidP="006A0994">
            <w:pPr>
              <w:spacing w:before="100" w:beforeAutospacing="1" w:after="100" w:afterAutospacing="1"/>
              <w:ind w:leftChars="355" w:left="852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08048d6a &lt;phase_2&gt;:</w:t>
            </w:r>
          </w:p>
          <w:p w14:paraId="35E2BC59" w14:textId="48397465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8048d6a:</w:t>
            </w:r>
            <w:r w:rsidRPr="00693EAF">
              <w:rPr>
                <w:color w:val="000000"/>
                <w:szCs w:val="21"/>
              </w:rPr>
              <w:tab/>
              <w:t xml:space="preserve">55                   </w:t>
            </w:r>
            <w:r w:rsidRPr="00693EAF">
              <w:rPr>
                <w:color w:val="000000"/>
                <w:szCs w:val="21"/>
              </w:rPr>
              <w:tab/>
              <w:t>push   %ebp</w:t>
            </w:r>
          </w:p>
          <w:p w14:paraId="56607F78" w14:textId="5F3315AA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lastRenderedPageBreak/>
              <w:t>8048d6b:</w:t>
            </w:r>
            <w:r w:rsidRPr="00693EAF">
              <w:rPr>
                <w:color w:val="000000"/>
                <w:szCs w:val="21"/>
              </w:rPr>
              <w:tab/>
              <w:t xml:space="preserve">89 e5                </w:t>
            </w:r>
            <w:r w:rsidRPr="00693EAF">
              <w:rPr>
                <w:color w:val="000000"/>
                <w:szCs w:val="21"/>
              </w:rPr>
              <w:tab/>
              <w:t>mov    %esp,%ebp</w:t>
            </w:r>
          </w:p>
          <w:p w14:paraId="4F06EFF7" w14:textId="45D305D5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8048d6d:</w:t>
            </w:r>
            <w:r w:rsidRPr="00693EAF">
              <w:rPr>
                <w:color w:val="000000"/>
                <w:szCs w:val="21"/>
              </w:rPr>
              <w:tab/>
              <w:t xml:space="preserve">56                   </w:t>
            </w:r>
            <w:r w:rsidRPr="00693EAF">
              <w:rPr>
                <w:color w:val="000000"/>
                <w:szCs w:val="21"/>
              </w:rPr>
              <w:tab/>
              <w:t>push   %esi</w:t>
            </w:r>
          </w:p>
          <w:p w14:paraId="5830BA9C" w14:textId="4B938582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8048d6e:</w:t>
            </w:r>
            <w:r w:rsidRPr="00693EAF">
              <w:rPr>
                <w:color w:val="000000"/>
                <w:szCs w:val="21"/>
              </w:rPr>
              <w:tab/>
              <w:t xml:space="preserve">53                   </w:t>
            </w:r>
            <w:r w:rsidRPr="00693EAF">
              <w:rPr>
                <w:color w:val="000000"/>
                <w:szCs w:val="21"/>
              </w:rPr>
              <w:tab/>
              <w:t>push   %ebx</w:t>
            </w:r>
          </w:p>
          <w:p w14:paraId="6073D161" w14:textId="7575B0DA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8048d6f:</w:t>
            </w:r>
            <w:r w:rsidRPr="00693EAF">
              <w:rPr>
                <w:color w:val="000000"/>
                <w:szCs w:val="21"/>
              </w:rPr>
              <w:tab/>
              <w:t xml:space="preserve">83 ec 30             </w:t>
            </w:r>
            <w:r w:rsidRPr="00693EAF">
              <w:rPr>
                <w:color w:val="000000"/>
                <w:szCs w:val="21"/>
              </w:rPr>
              <w:tab/>
              <w:t>sub    $0x30,%esp</w:t>
            </w:r>
          </w:p>
          <w:p w14:paraId="563466DB" w14:textId="3F0E993A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8048d72:</w:t>
            </w:r>
            <w:r w:rsidRPr="00693EAF">
              <w:rPr>
                <w:color w:val="000000"/>
                <w:szCs w:val="21"/>
              </w:rPr>
              <w:tab/>
              <w:t xml:space="preserve">8d 45 e0             </w:t>
            </w:r>
            <w:r w:rsidRPr="00693EAF">
              <w:rPr>
                <w:color w:val="000000"/>
                <w:szCs w:val="21"/>
              </w:rPr>
              <w:tab/>
              <w:t>lea    -0x20(%ebp),%eax</w:t>
            </w:r>
          </w:p>
          <w:p w14:paraId="239E5001" w14:textId="1C8D9DB1" w:rsidR="00693EAF" w:rsidRPr="00693EAF" w:rsidRDefault="00693EAF" w:rsidP="006A0994">
            <w:pPr>
              <w:jc w:val="center"/>
              <w:rPr>
                <w:rFonts w:eastAsia="Times New Roman"/>
              </w:rPr>
            </w:pPr>
            <w:r w:rsidRPr="006A0994">
              <w:rPr>
                <w:rFonts w:hint="eastAsia"/>
                <w:color w:val="000000"/>
                <w:szCs w:val="21"/>
              </w:rPr>
              <w:t>将</w:t>
            </w:r>
            <w:r w:rsidRPr="006A0994">
              <w:rPr>
                <w:rFonts w:hint="eastAsia"/>
                <w:color w:val="000000"/>
                <w:szCs w:val="21"/>
              </w:rPr>
              <w:t>%ebp-0x20</w:t>
            </w:r>
            <w:r w:rsidRPr="006A0994">
              <w:rPr>
                <w:rFonts w:hint="eastAsia"/>
                <w:color w:val="000000"/>
                <w:szCs w:val="21"/>
              </w:rPr>
              <w:t>位置的地址放入寄存器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</w:p>
          <w:p w14:paraId="335AB9A0" w14:textId="2E190DA1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8048d75:</w:t>
            </w:r>
            <w:r w:rsidRPr="00693EAF">
              <w:rPr>
                <w:color w:val="000000"/>
                <w:szCs w:val="21"/>
              </w:rPr>
              <w:tab/>
              <w:t xml:space="preserve">89 44 24 04          </w:t>
            </w:r>
            <w:r w:rsidRPr="00693EAF">
              <w:rPr>
                <w:color w:val="000000"/>
                <w:szCs w:val="21"/>
              </w:rPr>
              <w:tab/>
              <w:t>mov    %eax,0x4(%esp)</w:t>
            </w:r>
          </w:p>
          <w:p w14:paraId="7FE7416D" w14:textId="37828898" w:rsidR="00693EAF" w:rsidRPr="006A0994" w:rsidRDefault="00693EAF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寄存器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中的值（</w:t>
            </w:r>
            <w:r w:rsidRPr="006A0994">
              <w:rPr>
                <w:rFonts w:hint="eastAsia"/>
                <w:color w:val="000000"/>
                <w:szCs w:val="21"/>
              </w:rPr>
              <w:t>%ebp-0x20</w:t>
            </w:r>
            <w:r w:rsidRPr="006A0994">
              <w:rPr>
                <w:rFonts w:hint="eastAsia"/>
                <w:color w:val="000000"/>
                <w:szCs w:val="21"/>
              </w:rPr>
              <w:t>位置的地址）放入内存地址的</w:t>
            </w:r>
            <w:r w:rsidRPr="006A0994">
              <w:rPr>
                <w:rFonts w:hint="eastAsia"/>
                <w:color w:val="000000"/>
                <w:szCs w:val="21"/>
              </w:rPr>
              <w:t>0x4+%esp</w:t>
            </w:r>
            <w:r w:rsidRPr="006A0994">
              <w:rPr>
                <w:rFonts w:hint="eastAsia"/>
                <w:color w:val="000000"/>
                <w:szCs w:val="21"/>
              </w:rPr>
              <w:t>位置（通过寄存器作为中转在内存之间传递值）</w:t>
            </w:r>
          </w:p>
          <w:p w14:paraId="3A8FEF57" w14:textId="122C9EE0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8048d79:</w:t>
            </w:r>
            <w:r w:rsidRPr="00693EAF">
              <w:rPr>
                <w:color w:val="000000"/>
                <w:szCs w:val="21"/>
              </w:rPr>
              <w:tab/>
              <w:t xml:space="preserve">8b 45 08             </w:t>
            </w:r>
            <w:r w:rsidRPr="00693EAF">
              <w:rPr>
                <w:color w:val="000000"/>
                <w:szCs w:val="21"/>
              </w:rPr>
              <w:tab/>
              <w:t>mov    0x8(%ebp),%eax</w:t>
            </w:r>
          </w:p>
          <w:p w14:paraId="25BF11D4" w14:textId="14A44EBC" w:rsidR="00693EAF" w:rsidRPr="006A0994" w:rsidRDefault="00693EAF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调用</w:t>
            </w:r>
            <w:r w:rsidRPr="006A0994">
              <w:rPr>
                <w:rFonts w:hint="eastAsia"/>
                <w:color w:val="000000"/>
                <w:szCs w:val="21"/>
              </w:rPr>
              <w:t>phase_2</w:t>
            </w:r>
            <w:r w:rsidRPr="006A0994">
              <w:rPr>
                <w:rFonts w:hint="eastAsia"/>
                <w:color w:val="000000"/>
                <w:szCs w:val="21"/>
              </w:rPr>
              <w:t>的函数的返回地址传入</w:t>
            </w:r>
            <w:r w:rsidRPr="006A0994">
              <w:rPr>
                <w:rFonts w:hint="eastAsia"/>
                <w:color w:val="000000"/>
                <w:szCs w:val="21"/>
              </w:rPr>
              <w:t>phase_2</w:t>
            </w:r>
            <w:r w:rsidRPr="006A0994">
              <w:rPr>
                <w:rFonts w:hint="eastAsia"/>
                <w:color w:val="000000"/>
                <w:szCs w:val="21"/>
              </w:rPr>
              <w:t>中，在内存的</w:t>
            </w:r>
            <w:r w:rsidRPr="006A0994">
              <w:rPr>
                <w:rFonts w:hint="eastAsia"/>
                <w:color w:val="000000"/>
                <w:szCs w:val="21"/>
              </w:rPr>
              <w:t>0x8+%ebp</w:t>
            </w:r>
            <w:r w:rsidRPr="006A0994">
              <w:rPr>
                <w:rFonts w:hint="eastAsia"/>
                <w:color w:val="000000"/>
                <w:szCs w:val="21"/>
              </w:rPr>
              <w:t>位置存放着上一级函数的返回地址，将返回地址存放在寄存器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中</w:t>
            </w:r>
          </w:p>
          <w:p w14:paraId="3EDDA9A2" w14:textId="54D7B27E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8048d7c:</w:t>
            </w:r>
            <w:r w:rsidRPr="00693EAF">
              <w:rPr>
                <w:color w:val="000000"/>
                <w:szCs w:val="21"/>
              </w:rPr>
              <w:tab/>
              <w:t xml:space="preserve">89 04 24             </w:t>
            </w:r>
            <w:r w:rsidRPr="00693EAF">
              <w:rPr>
                <w:color w:val="000000"/>
                <w:szCs w:val="21"/>
              </w:rPr>
              <w:tab/>
              <w:t>mov    %eax,(%esp)</w:t>
            </w:r>
          </w:p>
          <w:p w14:paraId="58C17B33" w14:textId="71E771AC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8048d7f:</w:t>
            </w:r>
            <w:r w:rsidRPr="00693EAF">
              <w:rPr>
                <w:color w:val="000000"/>
                <w:szCs w:val="21"/>
              </w:rPr>
              <w:tab/>
              <w:t xml:space="preserve">e8 87 03 00 00       </w:t>
            </w:r>
            <w:r w:rsidRPr="00693EAF">
              <w:rPr>
                <w:color w:val="000000"/>
                <w:szCs w:val="21"/>
              </w:rPr>
              <w:tab/>
              <w:t>call   804910b &lt;read_six_numbers&gt;</w:t>
            </w:r>
          </w:p>
          <w:p w14:paraId="5C6B1B7E" w14:textId="207E2D58" w:rsidR="00693EAF" w:rsidRPr="006A0994" w:rsidRDefault="00693EAF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推断出这一关的基本要求是输入</w:t>
            </w:r>
            <w:r w:rsidRPr="006A0994">
              <w:rPr>
                <w:rFonts w:hint="eastAsia"/>
                <w:color w:val="000000"/>
                <w:szCs w:val="21"/>
              </w:rPr>
              <w:t>6</w:t>
            </w:r>
            <w:r w:rsidRPr="006A0994">
              <w:rPr>
                <w:rFonts w:hint="eastAsia"/>
                <w:color w:val="000000"/>
                <w:szCs w:val="21"/>
              </w:rPr>
              <w:t>个数字</w:t>
            </w:r>
          </w:p>
          <w:p w14:paraId="11A03B15" w14:textId="5700D4E2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8048d84:</w:t>
            </w:r>
            <w:r w:rsidRPr="00693EAF">
              <w:rPr>
                <w:color w:val="000000"/>
                <w:szCs w:val="21"/>
              </w:rPr>
              <w:tab/>
              <w:t xml:space="preserve">83 7d e0 00          </w:t>
            </w:r>
            <w:r w:rsidRPr="00693EAF">
              <w:rPr>
                <w:color w:val="000000"/>
                <w:szCs w:val="21"/>
              </w:rPr>
              <w:tab/>
              <w:t>cmpl   $0x0,-0x20(%ebp)</w:t>
            </w:r>
          </w:p>
          <w:p w14:paraId="55088F85" w14:textId="5627BB96" w:rsidR="00712F0A" w:rsidRPr="006A0994" w:rsidRDefault="00712F0A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将</w:t>
            </w:r>
            <w:r w:rsidRPr="006A0994">
              <w:rPr>
                <w:rFonts w:hint="eastAsia"/>
                <w:color w:val="000000"/>
                <w:szCs w:val="21"/>
              </w:rPr>
              <w:t>0</w:t>
            </w:r>
            <w:r w:rsidRPr="006A0994">
              <w:rPr>
                <w:rFonts w:hint="eastAsia"/>
                <w:color w:val="000000"/>
                <w:szCs w:val="21"/>
              </w:rPr>
              <w:t>和</w:t>
            </w:r>
            <w:r w:rsidRPr="006A0994">
              <w:rPr>
                <w:rFonts w:hint="eastAsia"/>
                <w:color w:val="000000"/>
                <w:szCs w:val="21"/>
              </w:rPr>
              <w:t>%ebp-0x20</w:t>
            </w:r>
            <w:r w:rsidRPr="006A0994">
              <w:rPr>
                <w:rFonts w:hint="eastAsia"/>
                <w:color w:val="000000"/>
                <w:szCs w:val="21"/>
              </w:rPr>
              <w:t>位置的值进行比较，若不相等则跳转至</w:t>
            </w:r>
            <w:r w:rsidRPr="006A0994">
              <w:rPr>
                <w:rFonts w:hint="eastAsia"/>
                <w:color w:val="000000"/>
                <w:szCs w:val="21"/>
              </w:rPr>
              <w:t>0x8048d90</w:t>
            </w:r>
            <w:r w:rsidRPr="006A0994">
              <w:rPr>
                <w:rFonts w:hint="eastAsia"/>
                <w:color w:val="000000"/>
                <w:szCs w:val="21"/>
              </w:rPr>
              <w:t>位置，往下看发现</w:t>
            </w:r>
            <w:r w:rsidRPr="006A0994">
              <w:rPr>
                <w:rFonts w:hint="eastAsia"/>
                <w:color w:val="000000"/>
                <w:szCs w:val="21"/>
              </w:rPr>
              <w:t>0x8048d90</w:t>
            </w:r>
            <w:r w:rsidRPr="006A0994">
              <w:rPr>
                <w:rFonts w:hint="eastAsia"/>
                <w:color w:val="000000"/>
                <w:szCs w:val="21"/>
              </w:rPr>
              <w:t>位置为</w:t>
            </w:r>
            <w:r w:rsidRPr="006A0994">
              <w:rPr>
                <w:rFonts w:hint="eastAsia"/>
                <w:color w:val="000000"/>
                <w:szCs w:val="21"/>
              </w:rPr>
              <w:t>&lt;explode_bomb&gt;</w:t>
            </w:r>
            <w:r w:rsidRPr="006A0994">
              <w:rPr>
                <w:rFonts w:hint="eastAsia"/>
                <w:color w:val="000000"/>
                <w:szCs w:val="21"/>
              </w:rPr>
              <w:t>函数，即炸弹爆炸</w:t>
            </w:r>
          </w:p>
          <w:p w14:paraId="4B074927" w14:textId="55F3D69D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8048d88:</w:t>
            </w:r>
            <w:r w:rsidRPr="00693EAF">
              <w:rPr>
                <w:color w:val="000000"/>
                <w:szCs w:val="21"/>
              </w:rPr>
              <w:tab/>
              <w:t xml:space="preserve">75 06                </w:t>
            </w:r>
            <w:r w:rsidRPr="00693EAF">
              <w:rPr>
                <w:color w:val="000000"/>
                <w:szCs w:val="21"/>
              </w:rPr>
              <w:tab/>
              <w:t>jne    8048d90 &lt;phase_2+0x26&gt;</w:t>
            </w:r>
          </w:p>
          <w:p w14:paraId="718E43AB" w14:textId="067D3030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8048d8a:</w:t>
            </w:r>
            <w:r w:rsidRPr="00693EAF">
              <w:rPr>
                <w:color w:val="000000"/>
                <w:szCs w:val="21"/>
              </w:rPr>
              <w:tab/>
              <w:t xml:space="preserve">83 7d e4 01          </w:t>
            </w:r>
            <w:r w:rsidRPr="00693EAF">
              <w:rPr>
                <w:color w:val="000000"/>
                <w:szCs w:val="21"/>
              </w:rPr>
              <w:tab/>
              <w:t>cmpl   $0x1,-0x1c(%ebp)</w:t>
            </w:r>
          </w:p>
          <w:p w14:paraId="4D54443B" w14:textId="7EDD0974" w:rsidR="00712F0A" w:rsidRPr="006A0994" w:rsidRDefault="00712F0A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知道第二个参数放在内存的</w:t>
            </w:r>
            <w:r w:rsidRPr="006A0994">
              <w:rPr>
                <w:rFonts w:hint="eastAsia"/>
                <w:color w:val="000000"/>
                <w:szCs w:val="21"/>
              </w:rPr>
              <w:t>%ebp-0x1c</w:t>
            </w:r>
            <w:r w:rsidRPr="006A0994">
              <w:rPr>
                <w:rFonts w:hint="eastAsia"/>
                <w:color w:val="000000"/>
                <w:szCs w:val="21"/>
              </w:rPr>
              <w:t>位置且必须为</w:t>
            </w:r>
            <w:r w:rsidRPr="006A0994">
              <w:rPr>
                <w:rFonts w:hint="eastAsia"/>
                <w:color w:val="000000"/>
                <w:szCs w:val="21"/>
              </w:rPr>
              <w:t>1</w:t>
            </w:r>
            <w:r w:rsidRPr="006A0994">
              <w:rPr>
                <w:rFonts w:hint="eastAsia"/>
                <w:color w:val="000000"/>
                <w:szCs w:val="21"/>
              </w:rPr>
              <w:t>。到这里就已经推断出前两个参数的值为</w:t>
            </w:r>
            <w:r w:rsidRPr="006A0994">
              <w:rPr>
                <w:rFonts w:hint="eastAsia"/>
                <w:color w:val="000000"/>
                <w:szCs w:val="21"/>
              </w:rPr>
              <w:t>0</w:t>
            </w:r>
            <w:r w:rsidRPr="006A0994">
              <w:rPr>
                <w:rFonts w:hint="eastAsia"/>
                <w:color w:val="000000"/>
                <w:szCs w:val="21"/>
              </w:rPr>
              <w:t>和</w:t>
            </w:r>
            <w:r w:rsidRPr="006A0994">
              <w:rPr>
                <w:rFonts w:hint="eastAsia"/>
                <w:color w:val="000000"/>
                <w:szCs w:val="21"/>
              </w:rPr>
              <w:t>1</w:t>
            </w:r>
          </w:p>
          <w:p w14:paraId="79C6E38A" w14:textId="0BAE4B2D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8048d8e:</w:t>
            </w:r>
            <w:r w:rsidRPr="00693EAF">
              <w:rPr>
                <w:color w:val="000000"/>
                <w:szCs w:val="21"/>
              </w:rPr>
              <w:tab/>
              <w:t xml:space="preserve">74 05                </w:t>
            </w:r>
            <w:r w:rsidRPr="00693EAF">
              <w:rPr>
                <w:color w:val="000000"/>
                <w:szCs w:val="21"/>
              </w:rPr>
              <w:tab/>
              <w:t>je     8048d95 &lt;phase_2+0x2b&gt;</w:t>
            </w:r>
          </w:p>
          <w:p w14:paraId="5E141F0A" w14:textId="3886B77E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8048d90:</w:t>
            </w:r>
            <w:r w:rsidRPr="00693EAF">
              <w:rPr>
                <w:color w:val="000000"/>
                <w:szCs w:val="21"/>
              </w:rPr>
              <w:tab/>
              <w:t xml:space="preserve">e8 3c 03 00 00       </w:t>
            </w:r>
            <w:r w:rsidRPr="00693EAF">
              <w:rPr>
                <w:color w:val="000000"/>
                <w:szCs w:val="21"/>
              </w:rPr>
              <w:tab/>
              <w:t>call   80490d1 &lt;explode_bomb&gt;</w:t>
            </w:r>
          </w:p>
          <w:p w14:paraId="44F7B0DA" w14:textId="233A34D1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8048d95:</w:t>
            </w:r>
            <w:r w:rsidRPr="00693EAF">
              <w:rPr>
                <w:color w:val="000000"/>
                <w:szCs w:val="21"/>
              </w:rPr>
              <w:tab/>
              <w:t xml:space="preserve">8d 5d e8             </w:t>
            </w:r>
            <w:r w:rsidRPr="00693EAF">
              <w:rPr>
                <w:color w:val="000000"/>
                <w:szCs w:val="21"/>
              </w:rPr>
              <w:tab/>
              <w:t>lea    -0x18(%ebp),%ebx</w:t>
            </w:r>
          </w:p>
          <w:p w14:paraId="6D487C73" w14:textId="0B08F9D0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lastRenderedPageBreak/>
              <w:t>8048d98:</w:t>
            </w:r>
            <w:r w:rsidRPr="00693EAF">
              <w:rPr>
                <w:color w:val="000000"/>
                <w:szCs w:val="21"/>
              </w:rPr>
              <w:tab/>
              <w:t xml:space="preserve">8d 75 f8             </w:t>
            </w:r>
            <w:r w:rsidRPr="00693EAF">
              <w:rPr>
                <w:color w:val="000000"/>
                <w:szCs w:val="21"/>
              </w:rPr>
              <w:tab/>
              <w:t>lea    -0x8(%ebp),%esi</w:t>
            </w:r>
          </w:p>
          <w:p w14:paraId="10DB3F24" w14:textId="726469C4" w:rsid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8048d9b:</w:t>
            </w:r>
            <w:r w:rsidRPr="00693EAF">
              <w:rPr>
                <w:color w:val="000000"/>
                <w:szCs w:val="21"/>
              </w:rPr>
              <w:tab/>
              <w:t xml:space="preserve">8b 43 fc             </w:t>
            </w:r>
            <w:r w:rsidRPr="00693EAF">
              <w:rPr>
                <w:color w:val="000000"/>
                <w:szCs w:val="21"/>
              </w:rPr>
              <w:tab/>
              <w:t>mov    -0x4(%ebx),%eax</w:t>
            </w:r>
          </w:p>
          <w:p w14:paraId="00C09A76" w14:textId="2AB02FD5" w:rsidR="00712F0A" w:rsidRDefault="00712F0A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从这里开始，用模拟帧栈模拟图示意</w:t>
            </w:r>
          </w:p>
          <w:p w14:paraId="4427CA0E" w14:textId="4A2AC886" w:rsidR="00712F0A" w:rsidRPr="00693EAF" w:rsidRDefault="00712F0A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65B8788" wp14:editId="606B57DA">
                  <wp:extent cx="2686097" cy="2162994"/>
                  <wp:effectExtent l="7620" t="0" r="0" b="0"/>
                  <wp:docPr id="4" name="图片 4" descr="/Users/zsy/Downloads/IMG_19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Users/zsy/Downloads/IMG_191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04" t="19131" r="6663"/>
                          <a:stretch/>
                        </pic:blipFill>
                        <pic:spPr bwMode="auto">
                          <a:xfrm rot="5400000">
                            <a:off x="0" y="0"/>
                            <a:ext cx="2690029" cy="21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120931" w14:textId="113A6FCE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8048d9e:</w:t>
            </w:r>
            <w:r w:rsidRPr="00693EAF">
              <w:rPr>
                <w:color w:val="000000"/>
                <w:szCs w:val="21"/>
              </w:rPr>
              <w:tab/>
              <w:t xml:space="preserve">03 43 f8             </w:t>
            </w:r>
            <w:r w:rsidRPr="00693EAF">
              <w:rPr>
                <w:color w:val="000000"/>
                <w:szCs w:val="21"/>
              </w:rPr>
              <w:tab/>
              <w:t>add    -0x8(%ebx),%eax</w:t>
            </w:r>
          </w:p>
          <w:p w14:paraId="3CF770B9" w14:textId="09DFDF05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8048da1:</w:t>
            </w:r>
            <w:r w:rsidRPr="00693EAF">
              <w:rPr>
                <w:color w:val="000000"/>
                <w:szCs w:val="21"/>
              </w:rPr>
              <w:tab/>
              <w:t xml:space="preserve">39 03                </w:t>
            </w:r>
            <w:r w:rsidRPr="00693EAF">
              <w:rPr>
                <w:color w:val="000000"/>
                <w:szCs w:val="21"/>
              </w:rPr>
              <w:tab/>
              <w:t>cmp    %eax,(%ebx)</w:t>
            </w:r>
          </w:p>
          <w:p w14:paraId="7BAC2D77" w14:textId="6C7B8A98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8048da3:</w:t>
            </w:r>
            <w:r w:rsidRPr="00693EAF">
              <w:rPr>
                <w:color w:val="000000"/>
                <w:szCs w:val="21"/>
              </w:rPr>
              <w:tab/>
              <w:t xml:space="preserve">74 05                </w:t>
            </w:r>
            <w:r w:rsidRPr="00693EAF">
              <w:rPr>
                <w:color w:val="000000"/>
                <w:szCs w:val="21"/>
              </w:rPr>
              <w:tab/>
              <w:t>je     8048daa &lt;phase_2+0x40&gt;</w:t>
            </w:r>
          </w:p>
          <w:p w14:paraId="17591A48" w14:textId="5A80E9DF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8048da5:</w:t>
            </w:r>
            <w:r w:rsidRPr="00693EAF">
              <w:rPr>
                <w:color w:val="000000"/>
                <w:szCs w:val="21"/>
              </w:rPr>
              <w:tab/>
              <w:t xml:space="preserve">e8 27 03 00 00       </w:t>
            </w:r>
            <w:r w:rsidRPr="00693EAF">
              <w:rPr>
                <w:color w:val="000000"/>
                <w:szCs w:val="21"/>
              </w:rPr>
              <w:tab/>
              <w:t>call   80490d1 &lt;explode_bomb&gt;</w:t>
            </w:r>
          </w:p>
          <w:p w14:paraId="5051ECEF" w14:textId="1E98E535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8048daa:</w:t>
            </w:r>
            <w:r w:rsidRPr="00693EAF">
              <w:rPr>
                <w:color w:val="000000"/>
                <w:szCs w:val="21"/>
              </w:rPr>
              <w:tab/>
              <w:t xml:space="preserve">83 c3 04             </w:t>
            </w:r>
            <w:r w:rsidRPr="00693EAF">
              <w:rPr>
                <w:color w:val="000000"/>
                <w:szCs w:val="21"/>
              </w:rPr>
              <w:tab/>
              <w:t>add    $0x4,%ebx</w:t>
            </w:r>
          </w:p>
          <w:p w14:paraId="71FB702D" w14:textId="6A9DE9E2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8048dad:</w:t>
            </w:r>
            <w:r w:rsidRPr="00693EAF">
              <w:rPr>
                <w:color w:val="000000"/>
                <w:szCs w:val="21"/>
              </w:rPr>
              <w:tab/>
              <w:t xml:space="preserve">39 f3                </w:t>
            </w:r>
            <w:r w:rsidRPr="00693EAF">
              <w:rPr>
                <w:color w:val="000000"/>
                <w:szCs w:val="21"/>
              </w:rPr>
              <w:tab/>
              <w:t>cmp    %esi,%ebx</w:t>
            </w:r>
          </w:p>
          <w:p w14:paraId="560B6901" w14:textId="472275D1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8048daf:</w:t>
            </w:r>
            <w:r w:rsidRPr="00693EAF">
              <w:rPr>
                <w:color w:val="000000"/>
                <w:szCs w:val="21"/>
              </w:rPr>
              <w:tab/>
              <w:t xml:space="preserve">75 ea                </w:t>
            </w:r>
            <w:r w:rsidRPr="00693EAF">
              <w:rPr>
                <w:color w:val="000000"/>
                <w:szCs w:val="21"/>
              </w:rPr>
              <w:tab/>
              <w:t>jne    8048d9b &lt;phase_2+0x31&gt;</w:t>
            </w:r>
          </w:p>
          <w:p w14:paraId="0EC8328B" w14:textId="100EB04A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8048db1:</w:t>
            </w:r>
            <w:r w:rsidRPr="00693EAF">
              <w:rPr>
                <w:color w:val="000000"/>
                <w:szCs w:val="21"/>
              </w:rPr>
              <w:tab/>
              <w:t xml:space="preserve">83 c4 30             </w:t>
            </w:r>
            <w:r w:rsidRPr="00693EAF">
              <w:rPr>
                <w:color w:val="000000"/>
                <w:szCs w:val="21"/>
              </w:rPr>
              <w:tab/>
              <w:t>add    $0x30,%esp</w:t>
            </w:r>
          </w:p>
          <w:p w14:paraId="3147B68B" w14:textId="1E8DC6CD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8048db4:</w:t>
            </w:r>
            <w:r w:rsidRPr="00693EAF">
              <w:rPr>
                <w:color w:val="000000"/>
                <w:szCs w:val="21"/>
              </w:rPr>
              <w:tab/>
              <w:t xml:space="preserve">5b                   </w:t>
            </w:r>
            <w:r w:rsidRPr="00693EAF">
              <w:rPr>
                <w:color w:val="000000"/>
                <w:szCs w:val="21"/>
              </w:rPr>
              <w:tab/>
              <w:t>pop    %ebx</w:t>
            </w:r>
          </w:p>
          <w:p w14:paraId="2732C73E" w14:textId="401057A0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8048db5:</w:t>
            </w:r>
            <w:r w:rsidRPr="00693EAF">
              <w:rPr>
                <w:color w:val="000000"/>
                <w:szCs w:val="21"/>
              </w:rPr>
              <w:tab/>
              <w:t xml:space="preserve">5e                   </w:t>
            </w:r>
            <w:r w:rsidRPr="00693EAF">
              <w:rPr>
                <w:color w:val="000000"/>
                <w:szCs w:val="21"/>
              </w:rPr>
              <w:tab/>
              <w:t>pop    %esi</w:t>
            </w:r>
          </w:p>
          <w:p w14:paraId="621259B5" w14:textId="4DFE74F5" w:rsidR="00693EAF" w:rsidRPr="00693EAF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8048db6:</w:t>
            </w:r>
            <w:r w:rsidRPr="00693EAF">
              <w:rPr>
                <w:color w:val="000000"/>
                <w:szCs w:val="21"/>
              </w:rPr>
              <w:tab/>
              <w:t xml:space="preserve">5d                   </w:t>
            </w:r>
            <w:r w:rsidRPr="00693EAF">
              <w:rPr>
                <w:color w:val="000000"/>
                <w:szCs w:val="21"/>
              </w:rPr>
              <w:tab/>
              <w:t>pop    %ebp</w:t>
            </w:r>
          </w:p>
          <w:p w14:paraId="15C0100C" w14:textId="7DD01F0F" w:rsidR="00C14CA1" w:rsidRDefault="00693EAF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693EAF">
              <w:rPr>
                <w:color w:val="000000"/>
                <w:szCs w:val="21"/>
              </w:rPr>
              <w:t>8048db7:</w:t>
            </w:r>
            <w:r w:rsidRPr="00693EAF">
              <w:rPr>
                <w:color w:val="000000"/>
                <w:szCs w:val="21"/>
              </w:rPr>
              <w:tab/>
              <w:t xml:space="preserve">c3                   </w:t>
            </w:r>
            <w:r w:rsidRPr="00693EAF">
              <w:rPr>
                <w:color w:val="000000"/>
                <w:szCs w:val="21"/>
              </w:rPr>
              <w:tab/>
              <w:t>ret</w:t>
            </w:r>
          </w:p>
          <w:p w14:paraId="66CE1578" w14:textId="72D4D7B2" w:rsidR="00712F0A" w:rsidRDefault="00712F0A" w:rsidP="006A0994">
            <w:pPr>
              <w:spacing w:before="100" w:beforeAutospacing="1" w:after="100" w:afterAutospacing="1"/>
              <w:ind w:left="900"/>
              <w:jc w:val="center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以下是我在草稿上做的标记</w:t>
            </w:r>
          </w:p>
          <w:p w14:paraId="6821727B" w14:textId="5396B6FA" w:rsidR="00712F0A" w:rsidRDefault="00712F0A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712F0A">
              <w:rPr>
                <w:noProof/>
                <w:color w:val="000000"/>
                <w:szCs w:val="21"/>
              </w:rPr>
              <w:drawing>
                <wp:inline distT="0" distB="0" distL="0" distR="0" wp14:anchorId="57F67FE4" wp14:editId="50B264B3">
                  <wp:extent cx="4279278" cy="3732299"/>
                  <wp:effectExtent l="0" t="0" r="0" b="190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063" cy="374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48085" w14:textId="77777777" w:rsidR="00660308" w:rsidRDefault="00660308" w:rsidP="006A0994">
            <w:pPr>
              <w:jc w:val="center"/>
            </w:pPr>
            <w:r>
              <w:rPr>
                <w:rFonts w:hint="eastAsia"/>
              </w:rPr>
              <w:t>最后解决得出</w:t>
            </w:r>
            <w:r>
              <w:rPr>
                <w:rFonts w:hint="eastAsia"/>
              </w:rPr>
              <w:t>0 1 1 2 3 5</w:t>
            </w:r>
          </w:p>
          <w:p w14:paraId="7B52298C" w14:textId="777BEADE" w:rsidR="00660308" w:rsidRDefault="00660308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D4D4B">
              <w:rPr>
                <w:noProof/>
              </w:rPr>
              <w:drawing>
                <wp:inline distT="0" distB="0" distL="0" distR="0" wp14:anchorId="67EE426E" wp14:editId="3A77527F">
                  <wp:extent cx="5270500" cy="1235075"/>
                  <wp:effectExtent l="0" t="0" r="1270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45216" w14:textId="77777777" w:rsidR="00C14CA1" w:rsidRPr="00C14CA1" w:rsidRDefault="00C14CA1" w:rsidP="00660308">
            <w:pPr>
              <w:numPr>
                <w:ilvl w:val="0"/>
                <w:numId w:val="8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数据记录：完成</w:t>
            </w:r>
            <w:r w:rsidRPr="00F23B3D">
              <w:rPr>
                <w:rFonts w:hint="eastAsia"/>
                <w:color w:val="000000"/>
                <w:szCs w:val="21"/>
              </w:rPr>
              <w:t>帧堆栈数据记录表</w:t>
            </w:r>
            <w:r>
              <w:rPr>
                <w:rFonts w:hint="eastAsia"/>
                <w:color w:val="000000"/>
                <w:szCs w:val="21"/>
              </w:rPr>
              <w:t>（</w:t>
            </w:r>
            <w:r>
              <w:rPr>
                <w:rFonts w:hint="eastAsia"/>
                <w:color w:val="000000"/>
                <w:szCs w:val="21"/>
              </w:rPr>
              <w:t>1-3</w:t>
            </w:r>
            <w:r>
              <w:rPr>
                <w:rFonts w:hint="eastAsia"/>
                <w:color w:val="000000"/>
                <w:szCs w:val="21"/>
              </w:rPr>
              <w:t>关）</w:t>
            </w:r>
          </w:p>
          <w:p w14:paraId="663DD288" w14:textId="32272A3E" w:rsidR="00C14CA1" w:rsidRPr="00C14CA1" w:rsidRDefault="00712F0A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noProof/>
                <w:color w:val="000000"/>
                <w:szCs w:val="21"/>
              </w:rPr>
              <w:lastRenderedPageBreak/>
              <w:drawing>
                <wp:inline distT="0" distB="0" distL="0" distR="0" wp14:anchorId="0D73A9F4" wp14:editId="6DF0ED37">
                  <wp:extent cx="3919655" cy="6967335"/>
                  <wp:effectExtent l="0" t="0" r="0" b="0"/>
                  <wp:docPr id="3" name="图片 3" descr="../../../../Downloads/2236E4C16DDDE9F79EA30811F25420B0.p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Downloads/2236E4C16DDDE9F79EA30811F25420B0.p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024" cy="6980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C2A29D" w14:textId="77777777" w:rsidR="00C14CA1" w:rsidRPr="00660308" w:rsidRDefault="00C14CA1" w:rsidP="00660308">
            <w:pPr>
              <w:numPr>
                <w:ilvl w:val="0"/>
                <w:numId w:val="8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110713A4" w14:textId="6F13A247" w:rsidR="00660308" w:rsidRDefault="00660308" w:rsidP="00660308">
            <w:pPr>
              <w:adjustRightInd w:val="0"/>
              <w:ind w:left="900"/>
              <w:jc w:val="both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比较重要的是会分析循环条件。而且要弄清楚什么时候停止循环。</w:t>
            </w:r>
          </w:p>
          <w:p w14:paraId="7848AA94" w14:textId="77777777" w:rsidR="00D05C16" w:rsidRDefault="00D05C16" w:rsidP="00660308">
            <w:pPr>
              <w:adjustRightInd w:val="0"/>
              <w:ind w:left="900"/>
              <w:jc w:val="both"/>
              <w:rPr>
                <w:color w:val="000000"/>
                <w:szCs w:val="21"/>
              </w:rPr>
            </w:pPr>
          </w:p>
          <w:p w14:paraId="54B53393" w14:textId="77777777" w:rsidR="00503985" w:rsidRDefault="00503985" w:rsidP="00660308">
            <w:pPr>
              <w:adjustRightInd w:val="0"/>
              <w:ind w:left="900"/>
              <w:jc w:val="both"/>
              <w:rPr>
                <w:color w:val="000000"/>
                <w:szCs w:val="21"/>
              </w:rPr>
            </w:pPr>
          </w:p>
          <w:p w14:paraId="46886C4A" w14:textId="77777777" w:rsidR="00503985" w:rsidRDefault="00503985" w:rsidP="00660308">
            <w:pPr>
              <w:adjustRightInd w:val="0"/>
              <w:ind w:left="900"/>
              <w:jc w:val="both"/>
              <w:rPr>
                <w:color w:val="000000"/>
                <w:szCs w:val="21"/>
              </w:rPr>
            </w:pPr>
          </w:p>
          <w:p w14:paraId="7AAF1D35" w14:textId="77777777" w:rsidR="00503985" w:rsidRDefault="00503985" w:rsidP="00660308">
            <w:pPr>
              <w:adjustRightInd w:val="0"/>
              <w:ind w:left="900"/>
              <w:jc w:val="both"/>
              <w:rPr>
                <w:color w:val="000000"/>
                <w:szCs w:val="21"/>
              </w:rPr>
            </w:pPr>
          </w:p>
          <w:p w14:paraId="2B0081A7" w14:textId="77777777" w:rsidR="00503985" w:rsidRPr="00C14CA1" w:rsidRDefault="00503985" w:rsidP="00660308">
            <w:pPr>
              <w:adjustRightInd w:val="0"/>
              <w:ind w:left="900"/>
              <w:jc w:val="both"/>
              <w:rPr>
                <w:szCs w:val="20"/>
              </w:rPr>
            </w:pPr>
          </w:p>
          <w:p w14:paraId="01E560DE" w14:textId="77777777" w:rsidR="00C14CA1" w:rsidRPr="006A0994" w:rsidRDefault="00C14CA1" w:rsidP="00660308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 w:rsidRPr="006A0994">
              <w:rPr>
                <w:rFonts w:hint="eastAsia"/>
                <w:b/>
                <w:sz w:val="28"/>
                <w:szCs w:val="20"/>
              </w:rPr>
              <w:lastRenderedPageBreak/>
              <w:t>第三关</w:t>
            </w:r>
          </w:p>
          <w:p w14:paraId="41E09D0F" w14:textId="414E2B2F" w:rsidR="00C14CA1" w:rsidRPr="002753B1" w:rsidRDefault="00C14CA1" w:rsidP="006A0994">
            <w:pPr>
              <w:numPr>
                <w:ilvl w:val="0"/>
                <w:numId w:val="9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 w:rsidRPr="002753B1">
              <w:rPr>
                <w:rFonts w:hint="eastAsia"/>
                <w:color w:val="000000"/>
                <w:szCs w:val="21"/>
              </w:rPr>
              <w:t>原理设计：</w:t>
            </w:r>
            <w:r w:rsidR="002753B1">
              <w:rPr>
                <w:rFonts w:hint="eastAsia"/>
                <w:color w:val="000000"/>
                <w:szCs w:val="21"/>
              </w:rPr>
              <w:t>此题</w:t>
            </w:r>
            <w:r w:rsidR="002753B1" w:rsidRPr="002753B1">
              <w:rPr>
                <w:rFonts w:hint="eastAsia"/>
                <w:color w:val="000000"/>
                <w:szCs w:val="21"/>
              </w:rPr>
              <w:t>要用到</w:t>
            </w:r>
            <w:r w:rsidR="002753B1" w:rsidRPr="002753B1">
              <w:rPr>
                <w:rFonts w:hint="eastAsia"/>
                <w:color w:val="000000"/>
                <w:szCs w:val="21"/>
              </w:rPr>
              <w:t>gdb</w:t>
            </w:r>
            <w:r w:rsidR="002753B1" w:rsidRPr="002753B1">
              <w:rPr>
                <w:rFonts w:hint="eastAsia"/>
                <w:color w:val="000000"/>
                <w:szCs w:val="21"/>
              </w:rPr>
              <w:t>调试，</w:t>
            </w:r>
            <w:r w:rsidR="002753B1" w:rsidRPr="006A0994">
              <w:rPr>
                <w:rFonts w:hint="eastAsia"/>
                <w:color w:val="000000"/>
                <w:szCs w:val="21"/>
              </w:rPr>
              <w:t>将第一个参数设定为</w:t>
            </w:r>
            <w:r w:rsidR="002753B1" w:rsidRPr="006A0994">
              <w:rPr>
                <w:rFonts w:hint="eastAsia"/>
                <w:color w:val="000000"/>
                <w:szCs w:val="21"/>
              </w:rPr>
              <w:t>0</w:t>
            </w:r>
            <w:r w:rsidR="002753B1" w:rsidRPr="006A0994">
              <w:rPr>
                <w:rFonts w:hint="eastAsia"/>
                <w:color w:val="000000"/>
                <w:szCs w:val="21"/>
              </w:rPr>
              <w:t>，第二个参数设定为一个任意值（因为还不知道将会执行何种操作，并且在</w:t>
            </w:r>
            <w:r w:rsidR="002753B1" w:rsidRPr="006A0994">
              <w:rPr>
                <w:rFonts w:hint="eastAsia"/>
                <w:color w:val="000000"/>
                <w:szCs w:val="21"/>
              </w:rPr>
              <w:t>gdb</w:t>
            </w:r>
            <w:r w:rsidR="002753B1" w:rsidRPr="006A0994">
              <w:rPr>
                <w:rFonts w:hint="eastAsia"/>
                <w:color w:val="000000"/>
                <w:szCs w:val="21"/>
              </w:rPr>
              <w:t>调试的过程中，如果没有进行到</w:t>
            </w:r>
            <w:r w:rsidR="002753B1" w:rsidRPr="006A0994">
              <w:rPr>
                <w:rFonts w:hint="eastAsia"/>
                <w:color w:val="000000"/>
                <w:szCs w:val="21"/>
              </w:rPr>
              <w:t>0x8048f58</w:t>
            </w:r>
            <w:r w:rsidR="002753B1" w:rsidRPr="006A0994">
              <w:rPr>
                <w:rFonts w:hint="eastAsia"/>
                <w:color w:val="000000"/>
                <w:szCs w:val="21"/>
              </w:rPr>
              <w:t>位置则暂时不会引爆炸弹），这里选择</w:t>
            </w:r>
            <w:r w:rsidR="002753B1" w:rsidRPr="006A0994">
              <w:rPr>
                <w:rFonts w:hint="eastAsia"/>
                <w:color w:val="000000"/>
                <w:szCs w:val="21"/>
              </w:rPr>
              <w:t>10</w:t>
            </w:r>
            <w:r w:rsidR="002753B1" w:rsidRPr="006A0994">
              <w:rPr>
                <w:rFonts w:hint="eastAsia"/>
                <w:color w:val="000000"/>
                <w:szCs w:val="21"/>
              </w:rPr>
              <w:t>。打开调试功能，将断点设定在</w:t>
            </w:r>
            <w:r w:rsidR="002753B1" w:rsidRPr="006A0994">
              <w:rPr>
                <w:rFonts w:hint="eastAsia"/>
                <w:color w:val="000000"/>
                <w:szCs w:val="21"/>
              </w:rPr>
              <w:t>phase_3</w:t>
            </w:r>
            <w:r w:rsidR="002753B1" w:rsidRPr="006A0994">
              <w:rPr>
                <w:rFonts w:hint="eastAsia"/>
                <w:color w:val="000000"/>
                <w:szCs w:val="21"/>
              </w:rPr>
              <w:t>函数位置，输入</w:t>
            </w:r>
            <w:r w:rsidR="002753B1" w:rsidRPr="006A0994">
              <w:rPr>
                <w:rFonts w:hint="eastAsia"/>
                <w:color w:val="000000"/>
                <w:szCs w:val="21"/>
              </w:rPr>
              <w:t>r</w:t>
            </w:r>
            <w:r w:rsidR="002753B1" w:rsidRPr="006A0994">
              <w:rPr>
                <w:rFonts w:hint="eastAsia"/>
                <w:color w:val="000000"/>
                <w:szCs w:val="21"/>
              </w:rPr>
              <w:t>开始调试，首先要将第</w:t>
            </w:r>
            <w:r w:rsidR="002753B1" w:rsidRPr="006A0994">
              <w:rPr>
                <w:rFonts w:hint="eastAsia"/>
                <w:color w:val="000000"/>
                <w:szCs w:val="21"/>
              </w:rPr>
              <w:t>1</w:t>
            </w:r>
            <w:r w:rsidR="002753B1" w:rsidRPr="006A0994">
              <w:rPr>
                <w:rFonts w:hint="eastAsia"/>
                <w:color w:val="000000"/>
                <w:szCs w:val="21"/>
              </w:rPr>
              <w:t>、</w:t>
            </w:r>
            <w:r w:rsidR="002753B1" w:rsidRPr="006A0994">
              <w:rPr>
                <w:rFonts w:hint="eastAsia"/>
                <w:color w:val="000000"/>
                <w:szCs w:val="21"/>
              </w:rPr>
              <w:t>2</w:t>
            </w:r>
            <w:r w:rsidR="002753B1" w:rsidRPr="006A0994">
              <w:rPr>
                <w:rFonts w:hint="eastAsia"/>
                <w:color w:val="000000"/>
                <w:szCs w:val="21"/>
              </w:rPr>
              <w:t>关的正确答案输入，否则将会引爆炸弹，接下来输入两个参数</w:t>
            </w:r>
            <w:r w:rsidR="002753B1" w:rsidRPr="006A0994">
              <w:rPr>
                <w:rFonts w:hint="eastAsia"/>
                <w:color w:val="000000"/>
                <w:szCs w:val="21"/>
              </w:rPr>
              <w:t>0</w:t>
            </w:r>
            <w:r w:rsidR="002753B1" w:rsidRPr="006A0994">
              <w:rPr>
                <w:rFonts w:hint="eastAsia"/>
                <w:color w:val="000000"/>
                <w:szCs w:val="21"/>
              </w:rPr>
              <w:t>和</w:t>
            </w:r>
            <w:r w:rsidR="002753B1" w:rsidRPr="006A0994">
              <w:rPr>
                <w:rFonts w:hint="eastAsia"/>
                <w:color w:val="000000"/>
                <w:szCs w:val="21"/>
              </w:rPr>
              <w:t>10</w:t>
            </w:r>
            <w:r w:rsidR="002753B1" w:rsidRPr="006A0994">
              <w:rPr>
                <w:rFonts w:hint="eastAsia"/>
                <w:color w:val="000000"/>
                <w:szCs w:val="21"/>
              </w:rPr>
              <w:t>（剩下具体调试内容在</w:t>
            </w:r>
            <w:r w:rsidR="002753B1" w:rsidRPr="006A0994">
              <w:rPr>
                <w:rFonts w:hint="eastAsia"/>
                <w:color w:val="000000"/>
                <w:szCs w:val="21"/>
              </w:rPr>
              <w:t>b</w:t>
            </w:r>
            <w:r w:rsidR="002753B1" w:rsidRPr="006A0994">
              <w:rPr>
                <w:rFonts w:hint="eastAsia"/>
                <w:color w:val="000000"/>
                <w:szCs w:val="21"/>
              </w:rPr>
              <w:t>中详细写）</w:t>
            </w:r>
          </w:p>
          <w:p w14:paraId="60F6238F" w14:textId="755245D5" w:rsidR="00C14CA1" w:rsidRPr="00C14CA1" w:rsidRDefault="00C14CA1" w:rsidP="00660308">
            <w:pPr>
              <w:numPr>
                <w:ilvl w:val="0"/>
                <w:numId w:val="9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实现与分析：</w:t>
            </w:r>
            <w:r w:rsidR="002753B1" w:rsidRPr="00C14CA1">
              <w:rPr>
                <w:color w:val="000000"/>
                <w:szCs w:val="21"/>
              </w:rPr>
              <w:t xml:space="preserve"> </w:t>
            </w:r>
          </w:p>
          <w:p w14:paraId="0586498F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>8048ea1:</w:t>
            </w:r>
            <w:r w:rsidRPr="00855F10">
              <w:rPr>
                <w:highlight w:val="yellow"/>
              </w:rPr>
              <w:tab/>
              <w:t>55                   push   %ebp</w:t>
            </w:r>
          </w:p>
          <w:p w14:paraId="0BC09352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8048ea2:</w:t>
            </w:r>
            <w:r w:rsidRPr="00855F10">
              <w:rPr>
                <w:highlight w:val="yellow"/>
              </w:rPr>
              <w:tab/>
              <w:t xml:space="preserve">89 e5                </w:t>
            </w:r>
            <w:r w:rsidRPr="00855F10">
              <w:rPr>
                <w:highlight w:val="yellow"/>
              </w:rPr>
              <w:tab/>
              <w:t>mov    %esp,%ebp</w:t>
            </w:r>
          </w:p>
          <w:p w14:paraId="75E0763F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8048ea4:</w:t>
            </w:r>
            <w:r w:rsidRPr="00855F10">
              <w:rPr>
                <w:highlight w:val="yellow"/>
              </w:rPr>
              <w:tab/>
              <w:t xml:space="preserve">83 ec 28             </w:t>
            </w:r>
            <w:r w:rsidRPr="00855F10">
              <w:rPr>
                <w:highlight w:val="yellow"/>
              </w:rPr>
              <w:tab/>
              <w:t>sub    $0x28,%esp</w:t>
            </w:r>
          </w:p>
          <w:p w14:paraId="3F253756" w14:textId="77777777" w:rsidR="00411BC3" w:rsidRPr="00855F10" w:rsidRDefault="00411BC3" w:rsidP="00411BC3">
            <w:pPr>
              <w:rPr>
                <w:highlight w:val="yellow"/>
                <w:u w:val="single"/>
              </w:rPr>
            </w:pPr>
            <w:r w:rsidRPr="00855F10">
              <w:rPr>
                <w:highlight w:val="yellow"/>
              </w:rPr>
              <w:t xml:space="preserve"> </w:t>
            </w:r>
            <w:r w:rsidRPr="00855F10">
              <w:rPr>
                <w:highlight w:val="yellow"/>
                <w:u w:val="single"/>
              </w:rPr>
              <w:t>8048ea7:</w:t>
            </w:r>
            <w:r w:rsidRPr="00855F10">
              <w:rPr>
                <w:highlight w:val="yellow"/>
                <w:u w:val="single"/>
              </w:rPr>
              <w:tab/>
              <w:t xml:space="preserve">8d 45 f0             </w:t>
            </w:r>
            <w:r w:rsidRPr="00855F10">
              <w:rPr>
                <w:highlight w:val="yellow"/>
                <w:u w:val="single"/>
              </w:rPr>
              <w:tab/>
              <w:t>lea    -0x10(%ebp),%eax</w:t>
            </w:r>
          </w:p>
          <w:p w14:paraId="11C8C02D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8048eaa:</w:t>
            </w:r>
            <w:r w:rsidRPr="00855F10">
              <w:rPr>
                <w:highlight w:val="yellow"/>
              </w:rPr>
              <w:tab/>
              <w:t xml:space="preserve">89 44 24 0c          </w:t>
            </w:r>
            <w:r w:rsidRPr="00855F10">
              <w:rPr>
                <w:highlight w:val="yellow"/>
              </w:rPr>
              <w:tab/>
              <w:t>mov    %eax,0xc(%esp)</w:t>
            </w:r>
          </w:p>
          <w:p w14:paraId="5D814155" w14:textId="77777777" w:rsidR="00411BC3" w:rsidRPr="00855F10" w:rsidRDefault="00411BC3" w:rsidP="00411BC3">
            <w:pPr>
              <w:rPr>
                <w:highlight w:val="yellow"/>
                <w:u w:val="single"/>
              </w:rPr>
            </w:pPr>
            <w:r w:rsidRPr="00855F10">
              <w:rPr>
                <w:highlight w:val="yellow"/>
                <w:u w:val="single"/>
              </w:rPr>
              <w:t xml:space="preserve"> 8048eae:</w:t>
            </w:r>
            <w:r w:rsidRPr="00855F10">
              <w:rPr>
                <w:highlight w:val="yellow"/>
                <w:u w:val="single"/>
              </w:rPr>
              <w:tab/>
              <w:t xml:space="preserve">8d 45 f4             </w:t>
            </w:r>
            <w:r w:rsidRPr="00855F10">
              <w:rPr>
                <w:highlight w:val="yellow"/>
                <w:u w:val="single"/>
              </w:rPr>
              <w:tab/>
              <w:t>lea    -0xc(%ebp),%eax</w:t>
            </w:r>
          </w:p>
          <w:p w14:paraId="42B4428E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8048eb1:</w:t>
            </w:r>
            <w:r w:rsidRPr="00855F10">
              <w:rPr>
                <w:highlight w:val="yellow"/>
              </w:rPr>
              <w:tab/>
              <w:t xml:space="preserve">89 44 24 08          </w:t>
            </w:r>
            <w:r w:rsidRPr="00855F10">
              <w:rPr>
                <w:highlight w:val="yellow"/>
              </w:rPr>
              <w:tab/>
              <w:t>mov    %eax,0x8(%esp)</w:t>
            </w:r>
          </w:p>
          <w:p w14:paraId="186A11E9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8048eb5:</w:t>
            </w:r>
            <w:r w:rsidRPr="00855F10">
              <w:rPr>
                <w:highlight w:val="yellow"/>
              </w:rPr>
              <w:tab/>
              <w:t xml:space="preserve">c7 44 24 04 3e a2 04 </w:t>
            </w:r>
            <w:r w:rsidRPr="00855F10">
              <w:rPr>
                <w:highlight w:val="yellow"/>
              </w:rPr>
              <w:tab/>
              <w:t>movl   $0x804a23e,0x4(%esp)</w:t>
            </w:r>
          </w:p>
          <w:p w14:paraId="383DE6B2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8048ebc:</w:t>
            </w:r>
            <w:r w:rsidRPr="00855F10">
              <w:rPr>
                <w:highlight w:val="yellow"/>
              </w:rPr>
              <w:tab/>
              <w:t xml:space="preserve">08 </w:t>
            </w:r>
          </w:p>
          <w:p w14:paraId="39C80658" w14:textId="77777777" w:rsidR="00411BC3" w:rsidRPr="00855F10" w:rsidRDefault="00411BC3" w:rsidP="00411BC3">
            <w:pPr>
              <w:rPr>
                <w:highlight w:val="yellow"/>
              </w:rPr>
            </w:pPr>
            <w:r w:rsidRPr="00855F10">
              <w:rPr>
                <w:highlight w:val="yellow"/>
              </w:rPr>
              <w:t xml:space="preserve"> 8048ebd:</w:t>
            </w:r>
            <w:r w:rsidRPr="00855F10">
              <w:rPr>
                <w:highlight w:val="yellow"/>
              </w:rPr>
              <w:tab/>
              <w:t xml:space="preserve">8b 45 08             </w:t>
            </w:r>
            <w:r w:rsidRPr="00855F10">
              <w:rPr>
                <w:highlight w:val="yellow"/>
              </w:rPr>
              <w:tab/>
              <w:t>mov    0x8(%ebp),%eax</w:t>
            </w:r>
          </w:p>
          <w:p w14:paraId="49A822FA" w14:textId="77777777" w:rsidR="00411BC3" w:rsidRDefault="00411BC3" w:rsidP="00411BC3">
            <w:r w:rsidRPr="00855F10">
              <w:rPr>
                <w:highlight w:val="yellow"/>
              </w:rPr>
              <w:t xml:space="preserve"> 8048ec0:</w:t>
            </w:r>
            <w:r w:rsidRPr="00855F10">
              <w:rPr>
                <w:highlight w:val="yellow"/>
              </w:rPr>
              <w:tab/>
              <w:t xml:space="preserve">89 04 24             </w:t>
            </w:r>
            <w:r w:rsidRPr="00855F10">
              <w:rPr>
                <w:highlight w:val="yellow"/>
              </w:rPr>
              <w:tab/>
              <w:t>mov    %eax,(%esp)</w:t>
            </w:r>
          </w:p>
          <w:p w14:paraId="5252B5D3" w14:textId="77777777" w:rsidR="00411BC3" w:rsidRDefault="00411BC3" w:rsidP="00411BC3"/>
          <w:p w14:paraId="4A1633CC" w14:textId="77777777" w:rsidR="00411BC3" w:rsidRDefault="00411BC3" w:rsidP="00411BC3">
            <w:r>
              <w:t xml:space="preserve"> 8048ec3:</w:t>
            </w:r>
            <w:r>
              <w:tab/>
              <w:t xml:space="preserve">e8 78 f9 ff ff       </w:t>
            </w:r>
            <w:r>
              <w:rPr>
                <w:rFonts w:hint="eastAsia"/>
              </w:rPr>
              <w:t xml:space="preserve">  </w:t>
            </w:r>
            <w:r>
              <w:tab/>
              <w:t>call   8048840 &lt;__isoc99_sscanf@plt&gt;</w:t>
            </w:r>
          </w:p>
          <w:p w14:paraId="35265D61" w14:textId="585BDBD2" w:rsidR="00946DCE" w:rsidRPr="006A0994" w:rsidRDefault="00946DCE" w:rsidP="00946DCE">
            <w:pPr>
              <w:pStyle w:val="ab"/>
              <w:spacing w:before="0" w:beforeAutospacing="0" w:after="240" w:afterAutospacing="0" w:line="390" w:lineRule="atLeast"/>
              <w:jc w:val="both"/>
              <w:rPr>
                <w:rFonts w:eastAsia="宋体"/>
                <w:color w:val="000000"/>
                <w:szCs w:val="21"/>
              </w:rPr>
            </w:pPr>
            <w:r w:rsidRPr="006A0994">
              <w:rPr>
                <w:rFonts w:eastAsia="宋体" w:hint="eastAsia"/>
                <w:color w:val="000000"/>
                <w:szCs w:val="21"/>
              </w:rPr>
              <w:t>0x8048ec3</w:t>
            </w:r>
            <w:r w:rsidRPr="006A0994">
              <w:rPr>
                <w:rFonts w:eastAsia="宋体" w:hint="eastAsia"/>
                <w:color w:val="000000"/>
                <w:szCs w:val="21"/>
              </w:rPr>
              <w:t>开始读入数据，从</w:t>
            </w:r>
            <w:r w:rsidRPr="006A0994">
              <w:rPr>
                <w:rFonts w:eastAsia="宋体" w:hint="eastAsia"/>
                <w:color w:val="000000"/>
                <w:szCs w:val="21"/>
              </w:rPr>
              <w:t>0x8048ea7</w:t>
            </w:r>
            <w:r w:rsidRPr="006A0994">
              <w:rPr>
                <w:rFonts w:eastAsia="宋体" w:hint="eastAsia"/>
                <w:color w:val="000000"/>
                <w:szCs w:val="21"/>
              </w:rPr>
              <w:t>和</w:t>
            </w:r>
            <w:r w:rsidRPr="006A0994">
              <w:rPr>
                <w:rFonts w:eastAsia="宋体" w:hint="eastAsia"/>
                <w:color w:val="000000"/>
                <w:szCs w:val="21"/>
              </w:rPr>
              <w:t>0x8048eae</w:t>
            </w:r>
            <w:r w:rsidRPr="006A0994">
              <w:rPr>
                <w:rFonts w:eastAsia="宋体" w:hint="eastAsia"/>
                <w:color w:val="000000"/>
                <w:szCs w:val="21"/>
              </w:rPr>
              <w:t>可以看出，两个参数分别位于</w:t>
            </w:r>
            <w:r w:rsidRPr="006A0994">
              <w:rPr>
                <w:rFonts w:eastAsia="宋体" w:hint="eastAsia"/>
                <w:color w:val="000000"/>
                <w:szCs w:val="21"/>
              </w:rPr>
              <w:t>-0x10(%ebp)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位置和</w:t>
            </w:r>
            <w:r w:rsidRPr="006A0994">
              <w:rPr>
                <w:rFonts w:eastAsia="宋体" w:hint="eastAsia"/>
                <w:color w:val="000000"/>
                <w:szCs w:val="21"/>
              </w:rPr>
              <w:t>-0xc(%ebp)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位置，分别设为</w:t>
            </w:r>
            <w:r w:rsidRPr="006A0994">
              <w:rPr>
                <w:rFonts w:eastAsia="宋体" w:hint="eastAsia"/>
                <w:color w:val="000000"/>
                <w:szCs w:val="21"/>
              </w:rPr>
              <w:t>val2</w:t>
            </w:r>
            <w:r w:rsidRPr="006A0994">
              <w:rPr>
                <w:rFonts w:eastAsia="宋体" w:hint="eastAsia"/>
                <w:color w:val="000000"/>
                <w:szCs w:val="21"/>
              </w:rPr>
              <w:t>和</w:t>
            </w:r>
            <w:r w:rsidRPr="006A0994">
              <w:rPr>
                <w:rFonts w:eastAsia="宋体" w:hint="eastAsia"/>
                <w:color w:val="000000"/>
                <w:szCs w:val="21"/>
              </w:rPr>
              <w:t>val1</w:t>
            </w:r>
            <w:r w:rsidRPr="006A0994">
              <w:rPr>
                <w:rFonts w:eastAsia="宋体" w:hint="eastAsia"/>
                <w:color w:val="000000"/>
                <w:szCs w:val="21"/>
              </w:rPr>
              <w:t>（</w:t>
            </w:r>
            <w:r w:rsidRPr="006A0994">
              <w:rPr>
                <w:rFonts w:eastAsia="宋体" w:hint="eastAsia"/>
                <w:color w:val="000000"/>
                <w:szCs w:val="21"/>
              </w:rPr>
              <w:t>val1</w:t>
            </w:r>
            <w:r w:rsidRPr="006A0994">
              <w:rPr>
                <w:rFonts w:eastAsia="宋体" w:hint="eastAsia"/>
                <w:color w:val="000000"/>
                <w:szCs w:val="21"/>
              </w:rPr>
              <w:t>的输入顺序在</w:t>
            </w:r>
            <w:r w:rsidRPr="006A0994">
              <w:rPr>
                <w:rFonts w:eastAsia="宋体" w:hint="eastAsia"/>
                <w:color w:val="000000"/>
                <w:szCs w:val="21"/>
              </w:rPr>
              <w:t>val2</w:t>
            </w:r>
            <w:r w:rsidRPr="006A0994">
              <w:rPr>
                <w:rFonts w:eastAsia="宋体" w:hint="eastAsia"/>
                <w:color w:val="000000"/>
                <w:szCs w:val="21"/>
              </w:rPr>
              <w:t>之前）</w:t>
            </w:r>
          </w:p>
          <w:p w14:paraId="50CDF246" w14:textId="77777777" w:rsidR="00411BC3" w:rsidRDefault="00411BC3" w:rsidP="00411BC3">
            <w:r>
              <w:t xml:space="preserve"> 8048ec8:</w:t>
            </w:r>
            <w:r>
              <w:tab/>
              <w:t xml:space="preserve">83 f8 01             </w:t>
            </w:r>
            <w:r>
              <w:tab/>
              <w:t>cmp    $0x1,%eax</w:t>
            </w:r>
          </w:p>
          <w:p w14:paraId="07D4471E" w14:textId="77777777" w:rsidR="00411BC3" w:rsidRPr="00E436B1" w:rsidRDefault="00411BC3" w:rsidP="00411BC3">
            <w:pPr>
              <w:rPr>
                <w:color w:val="FF0000"/>
              </w:rPr>
            </w:pPr>
            <w:r>
              <w:t xml:space="preserve"> </w:t>
            </w:r>
            <w:r w:rsidRPr="00E436B1">
              <w:rPr>
                <w:color w:val="FF0000"/>
              </w:rPr>
              <w:t>8048ecb:</w:t>
            </w:r>
            <w:r w:rsidRPr="00E436B1">
              <w:rPr>
                <w:color w:val="FF0000"/>
              </w:rPr>
              <w:tab/>
              <w:t xml:space="preserve">7f 05                </w:t>
            </w:r>
            <w:r w:rsidRPr="00E436B1">
              <w:rPr>
                <w:color w:val="FF0000"/>
              </w:rPr>
              <w:tab/>
              <w:t>jg     8048ed2 &lt;phase_3+0x31&gt;</w:t>
            </w:r>
          </w:p>
          <w:p w14:paraId="75B8FBA6" w14:textId="77777777" w:rsidR="00411BC3" w:rsidRDefault="00411BC3" w:rsidP="00411BC3">
            <w:r>
              <w:t xml:space="preserve"> 8048ecd:</w:t>
            </w:r>
            <w:r>
              <w:tab/>
              <w:t xml:space="preserve">e8 ff 01 00 00       </w:t>
            </w:r>
            <w:r>
              <w:tab/>
              <w:t>call   80490d1 &lt;explode_bomb&gt;</w:t>
            </w:r>
          </w:p>
          <w:p w14:paraId="549B0085" w14:textId="77777777" w:rsidR="00411BC3" w:rsidRDefault="00411BC3" w:rsidP="00411BC3">
            <w:r>
              <w:t xml:space="preserve"> 8048ed2:</w:t>
            </w:r>
            <w:r>
              <w:tab/>
              <w:t xml:space="preserve">83 7d f4 07          </w:t>
            </w:r>
            <w:r>
              <w:tab/>
              <w:t>cmpl   $0x7,-0xc(%ebp)</w:t>
            </w:r>
          </w:p>
          <w:p w14:paraId="78F3BC1D" w14:textId="417C5E53" w:rsidR="002753B1" w:rsidRPr="006A0994" w:rsidRDefault="002753B1" w:rsidP="002753B1">
            <w:pPr>
              <w:pStyle w:val="ab"/>
              <w:spacing w:before="0" w:beforeAutospacing="0" w:after="240" w:afterAutospacing="0" w:line="390" w:lineRule="atLeast"/>
              <w:jc w:val="both"/>
              <w:rPr>
                <w:rFonts w:eastAsia="宋体"/>
                <w:color w:val="000000"/>
                <w:szCs w:val="21"/>
              </w:rPr>
            </w:pPr>
            <w:r w:rsidRPr="006A0994">
              <w:rPr>
                <w:rFonts w:eastAsia="宋体" w:hint="eastAsia"/>
                <w:color w:val="000000"/>
                <w:szCs w:val="21"/>
              </w:rPr>
              <w:t>从</w:t>
            </w:r>
            <w:r w:rsidRPr="006A0994">
              <w:rPr>
                <w:rFonts w:eastAsia="宋体" w:hint="eastAsia"/>
                <w:color w:val="000000"/>
                <w:szCs w:val="21"/>
              </w:rPr>
              <w:t>0x8048ed2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位置的</w:t>
            </w:r>
            <w:r w:rsidRPr="006A0994">
              <w:rPr>
                <w:rFonts w:eastAsia="宋体" w:hint="eastAsia"/>
                <w:color w:val="000000"/>
                <w:szCs w:val="21"/>
              </w:rPr>
              <w:t>cmpl</w:t>
            </w:r>
            <w:r w:rsidRPr="006A0994">
              <w:rPr>
                <w:rFonts w:eastAsia="宋体" w:hint="eastAsia"/>
                <w:color w:val="000000"/>
                <w:szCs w:val="21"/>
              </w:rPr>
              <w:t>指令分析，</w:t>
            </w:r>
            <w:r w:rsidRPr="006A0994">
              <w:rPr>
                <w:rFonts w:eastAsia="宋体" w:hint="eastAsia"/>
                <w:color w:val="000000"/>
                <w:szCs w:val="21"/>
              </w:rPr>
              <w:t>-0xc(%ebp)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位置的参数</w:t>
            </w:r>
            <w:r w:rsidRPr="006A0994">
              <w:rPr>
                <w:rFonts w:eastAsia="宋体" w:hint="eastAsia"/>
                <w:color w:val="000000"/>
                <w:szCs w:val="21"/>
              </w:rPr>
              <w:t>val1</w:t>
            </w:r>
            <w:r w:rsidRPr="006A0994">
              <w:rPr>
                <w:rFonts w:eastAsia="宋体" w:hint="eastAsia"/>
                <w:color w:val="000000"/>
                <w:szCs w:val="21"/>
              </w:rPr>
              <w:t>应该是一个不大于</w:t>
            </w:r>
            <w:r w:rsidRPr="006A0994">
              <w:rPr>
                <w:rFonts w:eastAsia="宋体" w:hint="eastAsia"/>
                <w:color w:val="000000"/>
                <w:szCs w:val="21"/>
              </w:rPr>
              <w:t>7</w:t>
            </w:r>
            <w:r w:rsidRPr="006A0994">
              <w:rPr>
                <w:rFonts w:eastAsia="宋体" w:hint="eastAsia"/>
                <w:color w:val="000000"/>
                <w:szCs w:val="21"/>
              </w:rPr>
              <w:t>的数字，否则，程序将跳转到</w:t>
            </w:r>
            <w:r w:rsidRPr="006A0994">
              <w:rPr>
                <w:rFonts w:eastAsia="宋体" w:hint="eastAsia"/>
                <w:color w:val="000000"/>
                <w:szCs w:val="21"/>
              </w:rPr>
              <w:t>0x8048f43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位置的</w:t>
            </w:r>
            <w:r w:rsidRPr="006A0994">
              <w:rPr>
                <w:rFonts w:eastAsia="宋体" w:hint="eastAsia"/>
                <w:color w:val="000000"/>
                <w:szCs w:val="21"/>
              </w:rPr>
              <w:t>&lt;explode_bomb&gt;</w:t>
            </w:r>
            <w:r w:rsidRPr="006A0994">
              <w:rPr>
                <w:rFonts w:eastAsia="宋体" w:hint="eastAsia"/>
                <w:color w:val="000000"/>
                <w:szCs w:val="21"/>
              </w:rPr>
              <w:t>，即引爆炸弹。</w:t>
            </w:r>
          </w:p>
          <w:p w14:paraId="596FD9D6" w14:textId="77777777" w:rsidR="00411BC3" w:rsidRDefault="00411BC3" w:rsidP="00411BC3">
            <w:r>
              <w:t xml:space="preserve"> 8048ed6:</w:t>
            </w:r>
            <w:r>
              <w:tab/>
              <w:t xml:space="preserve">77 6b                </w:t>
            </w:r>
            <w:r>
              <w:tab/>
              <w:t>ja     8048f43 &lt;phase_3+0xa2&gt;</w:t>
            </w:r>
          </w:p>
          <w:p w14:paraId="3304D9AF" w14:textId="77777777" w:rsidR="00411BC3" w:rsidRDefault="00411BC3" w:rsidP="00411BC3">
            <w:r>
              <w:t xml:space="preserve"> 8048ed8:</w:t>
            </w:r>
            <w:r>
              <w:tab/>
              <w:t xml:space="preserve">8b 45 f4             </w:t>
            </w:r>
            <w:r>
              <w:tab/>
              <w:t>mov    -0xc(%ebp),%eax</w:t>
            </w:r>
          </w:p>
          <w:p w14:paraId="5C1FDA7A" w14:textId="77777777" w:rsidR="00411BC3" w:rsidRDefault="00411BC3" w:rsidP="00411BC3">
            <w:r>
              <w:t xml:space="preserve"> </w:t>
            </w:r>
            <w:r w:rsidRPr="00E436B1">
              <w:rPr>
                <w:highlight w:val="red"/>
              </w:rPr>
              <w:t>8048edb:</w:t>
            </w:r>
            <w:r w:rsidRPr="00E436B1">
              <w:rPr>
                <w:highlight w:val="red"/>
              </w:rPr>
              <w:tab/>
              <w:t xml:space="preserve">ff 24 85 a0 a1 04 08 </w:t>
            </w:r>
            <w:r w:rsidRPr="00E436B1">
              <w:rPr>
                <w:highlight w:val="red"/>
              </w:rPr>
              <w:tab/>
              <w:t>jmp    *0x804a1a0(,%eax,4)</w:t>
            </w:r>
          </w:p>
          <w:p w14:paraId="4D0D543C" w14:textId="77777777" w:rsidR="00411BC3" w:rsidRDefault="00411BC3" w:rsidP="00411BC3">
            <w:r>
              <w:t xml:space="preserve"> 8048ee2: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13655A71" w14:textId="77777777" w:rsidR="00411BC3" w:rsidRDefault="00411BC3" w:rsidP="00411BC3">
            <w:r>
              <w:t xml:space="preserve"> 8048ee7:</w:t>
            </w:r>
            <w:r>
              <w:tab/>
              <w:t xml:space="preserve">eb 53                </w:t>
            </w:r>
            <w:r>
              <w:tab/>
              <w:t>jmp    8048f3c &lt;phase_3+0x9b&gt;</w:t>
            </w:r>
          </w:p>
          <w:p w14:paraId="324B4FF5" w14:textId="77777777" w:rsidR="00411BC3" w:rsidRDefault="00411BC3" w:rsidP="00411BC3">
            <w:r>
              <w:t xml:space="preserve"> 8048ee9: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0E47389B" w14:textId="77777777" w:rsidR="00411BC3" w:rsidRDefault="00411BC3" w:rsidP="00411BC3">
            <w:r>
              <w:t xml:space="preserve"> 8048eee:</w:t>
            </w:r>
            <w:r>
              <w:tab/>
              <w:t xml:space="preserve">66 90                </w:t>
            </w:r>
            <w:r>
              <w:tab/>
              <w:t>xchg   %ax,%ax</w:t>
            </w:r>
          </w:p>
          <w:p w14:paraId="5D535A8A" w14:textId="77777777" w:rsidR="00411BC3" w:rsidRDefault="00411BC3" w:rsidP="00411BC3">
            <w:r>
              <w:t xml:space="preserve"> 8048ef0:</w:t>
            </w:r>
            <w:r>
              <w:tab/>
              <w:t xml:space="preserve">eb 45                </w:t>
            </w:r>
            <w:r>
              <w:tab/>
              <w:t>jmp    8048f37 &lt;phase_3+0x96&gt;</w:t>
            </w:r>
          </w:p>
          <w:p w14:paraId="61C53DDE" w14:textId="77777777" w:rsidR="00411BC3" w:rsidRDefault="00411BC3" w:rsidP="00411BC3">
            <w:r>
              <w:t xml:space="preserve"> 8048ef2: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66E35067" w14:textId="77777777" w:rsidR="00411BC3" w:rsidRDefault="00411BC3" w:rsidP="00411BC3">
            <w:r>
              <w:t xml:space="preserve"> 8048ef7:</w:t>
            </w:r>
            <w:r>
              <w:tab/>
              <w:t xml:space="preserve">eb 39                </w:t>
            </w:r>
            <w:r>
              <w:tab/>
              <w:t>jmp    8048f32 &lt;phase_3+0x91&gt;</w:t>
            </w:r>
          </w:p>
          <w:p w14:paraId="399068B1" w14:textId="77777777" w:rsidR="00411BC3" w:rsidRDefault="00411BC3" w:rsidP="00411BC3">
            <w:r>
              <w:lastRenderedPageBreak/>
              <w:t xml:space="preserve"> 8048ef9: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740D3001" w14:textId="77777777" w:rsidR="00411BC3" w:rsidRDefault="00411BC3" w:rsidP="00411BC3">
            <w:r>
              <w:t xml:space="preserve"> 8048efe:</w:t>
            </w:r>
            <w:r>
              <w:tab/>
              <w:t xml:space="preserve">66 90                </w:t>
            </w:r>
            <w:r>
              <w:tab/>
              <w:t>xchg   %ax,%ax</w:t>
            </w:r>
          </w:p>
          <w:p w14:paraId="38F7912C" w14:textId="77777777" w:rsidR="00411BC3" w:rsidRDefault="00411BC3" w:rsidP="00411BC3">
            <w:r>
              <w:t xml:space="preserve"> 8048f00:</w:t>
            </w:r>
            <w:r>
              <w:tab/>
              <w:t xml:space="preserve">eb 2b                </w:t>
            </w:r>
            <w:r>
              <w:tab/>
              <w:t>jmp    8048f2d &lt;phase_3+0x8c&gt;</w:t>
            </w:r>
          </w:p>
          <w:p w14:paraId="0C8913BD" w14:textId="77777777" w:rsidR="00411BC3" w:rsidRDefault="00411BC3" w:rsidP="00411BC3">
            <w:r>
              <w:t xml:space="preserve"> 8048f02: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01C6E978" w14:textId="77777777" w:rsidR="00411BC3" w:rsidRDefault="00411BC3" w:rsidP="00411BC3">
            <w:r>
              <w:t xml:space="preserve"> 8048f07:</w:t>
            </w:r>
            <w:r>
              <w:tab/>
              <w:t xml:space="preserve">eb 1f                </w:t>
            </w:r>
            <w:r>
              <w:tab/>
              <w:t>jmp    8048f28 &lt;phase_3+0x87&gt;</w:t>
            </w:r>
          </w:p>
          <w:p w14:paraId="46F74FB9" w14:textId="77777777" w:rsidR="00411BC3" w:rsidRDefault="00411BC3" w:rsidP="00411BC3">
            <w:r>
              <w:t xml:space="preserve"> 8048f09: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18BA4FB8" w14:textId="77777777" w:rsidR="00411BC3" w:rsidRDefault="00411BC3" w:rsidP="00411BC3">
            <w:r>
              <w:t xml:space="preserve"> 8048f0e:</w:t>
            </w:r>
            <w:r>
              <w:tab/>
              <w:t xml:space="preserve">66 90                </w:t>
            </w:r>
            <w:r>
              <w:tab/>
              <w:t>xchg   %ax,%ax</w:t>
            </w:r>
          </w:p>
          <w:p w14:paraId="3E90F25A" w14:textId="77777777" w:rsidR="00411BC3" w:rsidRDefault="00411BC3" w:rsidP="00411BC3">
            <w:r>
              <w:t xml:space="preserve"> 8048f10:</w:t>
            </w:r>
            <w:r>
              <w:tab/>
              <w:t xml:space="preserve">eb 11                </w:t>
            </w:r>
            <w:r>
              <w:tab/>
              <w:t>jmp    8048f23 &lt;phase_3+0x82&gt;</w:t>
            </w:r>
          </w:p>
          <w:p w14:paraId="59AE3C7D" w14:textId="77777777" w:rsidR="00411BC3" w:rsidRDefault="00411BC3" w:rsidP="00411BC3">
            <w:r>
              <w:t xml:space="preserve"> </w:t>
            </w:r>
            <w:r w:rsidRPr="00366968">
              <w:t>8048f12:</w:t>
            </w:r>
            <w:r w:rsidRPr="00366968">
              <w:tab/>
              <w:t xml:space="preserve">b8 14 03 00 00       </w:t>
            </w:r>
            <w:r w:rsidRPr="00366968">
              <w:tab/>
              <w:t>mov    $0x314,%eax</w:t>
            </w:r>
          </w:p>
          <w:p w14:paraId="0C53606E" w14:textId="77777777" w:rsidR="00411BC3" w:rsidRDefault="00411BC3" w:rsidP="00411BC3">
            <w:r>
              <w:t xml:space="preserve"> 8048f17:</w:t>
            </w:r>
            <w:r>
              <w:tab/>
              <w:t xml:space="preserve">eb 05                </w:t>
            </w:r>
            <w:r>
              <w:tab/>
              <w:t>jmp    8048f1e &lt;phase_3+0x7d&gt;</w:t>
            </w:r>
          </w:p>
          <w:p w14:paraId="75A70757" w14:textId="77777777" w:rsidR="00411BC3" w:rsidRDefault="00411BC3" w:rsidP="00411BC3">
            <w:r>
              <w:t xml:space="preserve"> </w:t>
            </w:r>
            <w:r w:rsidRPr="00366968">
              <w:rPr>
                <w:highlight w:val="red"/>
              </w:rPr>
              <w:t>8048f19:</w:t>
            </w:r>
            <w:r w:rsidRPr="00366968">
              <w:rPr>
                <w:highlight w:val="red"/>
              </w:rPr>
              <w:tab/>
              <w:t xml:space="preserve">b8 00 00 00 00       </w:t>
            </w:r>
            <w:r w:rsidRPr="00366968">
              <w:rPr>
                <w:highlight w:val="red"/>
              </w:rPr>
              <w:tab/>
              <w:t>mov    $0x0,%eax</w:t>
            </w:r>
          </w:p>
          <w:p w14:paraId="23D19B54" w14:textId="77777777" w:rsidR="00411BC3" w:rsidRDefault="00411BC3" w:rsidP="00411BC3">
            <w:r>
              <w:t xml:space="preserve"> 8048f1e:</w:t>
            </w:r>
            <w:r>
              <w:tab/>
              <w:t xml:space="preserve">2d 5a 03 00 00       </w:t>
            </w:r>
            <w:r>
              <w:tab/>
              <w:t>sub    $0x35a,%eax</w:t>
            </w:r>
          </w:p>
          <w:p w14:paraId="3B40AFC5" w14:textId="77777777" w:rsidR="00411BC3" w:rsidRDefault="00411BC3" w:rsidP="00411BC3">
            <w:r>
              <w:t xml:space="preserve"> 8048f23:</w:t>
            </w:r>
            <w:r>
              <w:tab/>
              <w:t xml:space="preserve">05 ef 02 00 00       </w:t>
            </w:r>
            <w:r>
              <w:tab/>
              <w:t>add    $0x2ef,%eax</w:t>
            </w:r>
          </w:p>
          <w:p w14:paraId="3BA3F2A1" w14:textId="77777777" w:rsidR="00411BC3" w:rsidRDefault="00411BC3" w:rsidP="00411BC3">
            <w:r>
              <w:t xml:space="preserve"> 8048f28:</w:t>
            </w:r>
            <w:r>
              <w:tab/>
              <w:t xml:space="preserve">2d 16 02 00 00       </w:t>
            </w:r>
            <w:r>
              <w:tab/>
              <w:t>sub    $0x216,%eax</w:t>
            </w:r>
          </w:p>
          <w:p w14:paraId="1B9FF111" w14:textId="77777777" w:rsidR="00411BC3" w:rsidRDefault="00411BC3" w:rsidP="00411BC3">
            <w:r>
              <w:t xml:space="preserve"> 8048f2d:</w:t>
            </w:r>
            <w:r>
              <w:tab/>
              <w:t xml:space="preserve">05 16 02 00 00       </w:t>
            </w:r>
            <w:r>
              <w:tab/>
              <w:t>add    $0x216,%eax</w:t>
            </w:r>
          </w:p>
          <w:p w14:paraId="61EFE633" w14:textId="77777777" w:rsidR="00411BC3" w:rsidRDefault="00411BC3" w:rsidP="00411BC3">
            <w:r>
              <w:t xml:space="preserve"> 8048f32:</w:t>
            </w:r>
            <w:r>
              <w:tab/>
              <w:t xml:space="preserve">2d 16 02 00 00       </w:t>
            </w:r>
            <w:r>
              <w:tab/>
              <w:t>sub    $0x216,%eax</w:t>
            </w:r>
          </w:p>
          <w:p w14:paraId="4B5F283D" w14:textId="77777777" w:rsidR="00411BC3" w:rsidRDefault="00411BC3" w:rsidP="00411BC3">
            <w:r>
              <w:t xml:space="preserve"> 8048f37:</w:t>
            </w:r>
            <w:r>
              <w:tab/>
              <w:t xml:space="preserve">05 16 02 00 00       </w:t>
            </w:r>
            <w:r>
              <w:tab/>
              <w:t>add    $0x216,%eax</w:t>
            </w:r>
          </w:p>
          <w:p w14:paraId="1C9793B7" w14:textId="77777777" w:rsidR="00411BC3" w:rsidRDefault="00411BC3" w:rsidP="00411BC3">
            <w:r>
              <w:t xml:space="preserve"> 8048f3c:</w:t>
            </w:r>
            <w:r>
              <w:tab/>
              <w:t xml:space="preserve">2d 16 02 00 00       </w:t>
            </w:r>
            <w:r>
              <w:tab/>
              <w:t>sub    $0x216,%eax</w:t>
            </w:r>
          </w:p>
          <w:p w14:paraId="7E0A8800" w14:textId="77777777" w:rsidR="00411BC3" w:rsidRDefault="00411BC3" w:rsidP="00411BC3">
            <w:r>
              <w:t xml:space="preserve"> 8048f41:</w:t>
            </w:r>
            <w:r>
              <w:tab/>
              <w:t xml:space="preserve">eb 0a                </w:t>
            </w:r>
            <w:r>
              <w:tab/>
              <w:t>jmp    8048f4d &lt;phase_3+0xac&gt;</w:t>
            </w:r>
          </w:p>
          <w:p w14:paraId="751074DD" w14:textId="77777777" w:rsidR="00411BC3" w:rsidRDefault="00411BC3" w:rsidP="00411BC3">
            <w:r>
              <w:t xml:space="preserve"> 8048f43:</w:t>
            </w:r>
            <w:r>
              <w:tab/>
              <w:t xml:space="preserve">e8 89 01 00 00       </w:t>
            </w:r>
            <w:r>
              <w:tab/>
              <w:t>call   80490d1 &lt;explode_bomb&gt;</w:t>
            </w:r>
          </w:p>
          <w:p w14:paraId="13602EB6" w14:textId="77777777" w:rsidR="00411BC3" w:rsidRDefault="00411BC3" w:rsidP="00411BC3">
            <w:r>
              <w:t xml:space="preserve"> 8048f48: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6BECA94C" w14:textId="77777777" w:rsidR="00411BC3" w:rsidRDefault="00411BC3" w:rsidP="00411BC3">
            <w:r>
              <w:t xml:space="preserve"> </w:t>
            </w:r>
            <w:r w:rsidRPr="00366968">
              <w:rPr>
                <w:highlight w:val="red"/>
              </w:rPr>
              <w:t>8048f4d:</w:t>
            </w:r>
            <w:r w:rsidRPr="00366968">
              <w:rPr>
                <w:highlight w:val="red"/>
              </w:rPr>
              <w:tab/>
              <w:t xml:space="preserve">83 7d f4 05          </w:t>
            </w:r>
            <w:r w:rsidRPr="00366968">
              <w:rPr>
                <w:highlight w:val="red"/>
              </w:rPr>
              <w:tab/>
              <w:t>cmpl   $0x5,-0xc(%ebp)</w:t>
            </w:r>
          </w:p>
          <w:p w14:paraId="7127B6C0" w14:textId="77777777" w:rsidR="00411BC3" w:rsidRDefault="00411BC3" w:rsidP="00411BC3">
            <w:r>
              <w:t xml:space="preserve"> 8048f51:</w:t>
            </w:r>
            <w:r>
              <w:tab/>
              <w:t xml:space="preserve">7f 05                </w:t>
            </w:r>
            <w:r>
              <w:tab/>
              <w:t>jg     8048f58 &lt;phase_3+0xb7&gt;</w:t>
            </w:r>
          </w:p>
          <w:p w14:paraId="1B9AE48E" w14:textId="77777777" w:rsidR="00411BC3" w:rsidRDefault="00411BC3" w:rsidP="00411BC3">
            <w:r>
              <w:t xml:space="preserve"> 8048f53:</w:t>
            </w:r>
            <w:r>
              <w:tab/>
              <w:t xml:space="preserve">3b 45 f0             </w:t>
            </w:r>
            <w:r>
              <w:tab/>
            </w:r>
            <w:r w:rsidRPr="00366968">
              <w:rPr>
                <w:highlight w:val="red"/>
              </w:rPr>
              <w:t>cmp    -0x10(%ebp),%eax</w:t>
            </w:r>
          </w:p>
          <w:p w14:paraId="13C5639E" w14:textId="7BCC30B0" w:rsidR="002753B1" w:rsidRPr="006A0994" w:rsidRDefault="002753B1" w:rsidP="002753B1">
            <w:pPr>
              <w:pStyle w:val="ab"/>
              <w:spacing w:before="0" w:beforeAutospacing="0" w:after="240" w:afterAutospacing="0" w:line="390" w:lineRule="atLeast"/>
              <w:jc w:val="both"/>
              <w:rPr>
                <w:rFonts w:eastAsia="宋体"/>
                <w:color w:val="000000"/>
                <w:szCs w:val="21"/>
              </w:rPr>
            </w:pPr>
            <w:r w:rsidRPr="006A0994">
              <w:rPr>
                <w:rFonts w:eastAsia="宋体" w:hint="eastAsia"/>
                <w:color w:val="000000"/>
                <w:szCs w:val="21"/>
              </w:rPr>
              <w:t>所以输入的第一个参数</w:t>
            </w:r>
            <w:r w:rsidRPr="006A0994">
              <w:rPr>
                <w:rFonts w:eastAsia="宋体" w:hint="eastAsia"/>
                <w:color w:val="000000"/>
                <w:szCs w:val="21"/>
              </w:rPr>
              <w:t>val1</w:t>
            </w:r>
            <w:r w:rsidRPr="006A0994">
              <w:rPr>
                <w:rFonts w:eastAsia="宋体" w:hint="eastAsia"/>
                <w:color w:val="000000"/>
                <w:szCs w:val="21"/>
              </w:rPr>
              <w:t>是不大于</w:t>
            </w:r>
            <w:r w:rsidRPr="006A0994">
              <w:rPr>
                <w:rFonts w:eastAsia="宋体" w:hint="eastAsia"/>
                <w:color w:val="000000"/>
                <w:szCs w:val="21"/>
              </w:rPr>
              <w:t>7</w:t>
            </w:r>
            <w:r w:rsidRPr="006A0994">
              <w:rPr>
                <w:rFonts w:eastAsia="宋体" w:hint="eastAsia"/>
                <w:color w:val="000000"/>
                <w:szCs w:val="21"/>
              </w:rPr>
              <w:t>的一个整数，第二个参数</w:t>
            </w:r>
            <w:r w:rsidRPr="006A0994">
              <w:rPr>
                <w:rFonts w:eastAsia="宋体" w:hint="eastAsia"/>
                <w:color w:val="000000"/>
                <w:szCs w:val="21"/>
              </w:rPr>
              <w:t>val2</w:t>
            </w:r>
            <w:r w:rsidRPr="006A0994">
              <w:rPr>
                <w:rFonts w:eastAsia="宋体" w:hint="eastAsia"/>
                <w:color w:val="000000"/>
                <w:szCs w:val="21"/>
              </w:rPr>
              <w:t>在</w:t>
            </w:r>
            <w:r w:rsidRPr="006A0994">
              <w:rPr>
                <w:rFonts w:eastAsia="宋体" w:hint="eastAsia"/>
                <w:color w:val="000000"/>
                <w:szCs w:val="21"/>
              </w:rPr>
              <w:t>0x8048f53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位置出现，与储存在</w:t>
            </w:r>
            <w:r w:rsidRPr="006A0994">
              <w:rPr>
                <w:rFonts w:eastAsia="宋体" w:hint="eastAsia"/>
                <w:color w:val="000000"/>
                <w:szCs w:val="21"/>
              </w:rPr>
              <w:t>eax</w:t>
            </w:r>
            <w:r w:rsidRPr="006A0994">
              <w:rPr>
                <w:rFonts w:eastAsia="宋体" w:hint="eastAsia"/>
                <w:color w:val="000000"/>
                <w:szCs w:val="21"/>
              </w:rPr>
              <w:t>中的计算结果进行比较，若不相等则跳转至</w:t>
            </w:r>
            <w:r w:rsidRPr="006A0994">
              <w:rPr>
                <w:rFonts w:eastAsia="宋体" w:hint="eastAsia"/>
                <w:color w:val="000000"/>
                <w:szCs w:val="21"/>
              </w:rPr>
              <w:t>0x8048f58</w:t>
            </w:r>
            <w:r w:rsidRPr="006A0994">
              <w:rPr>
                <w:rFonts w:eastAsia="宋体" w:hint="eastAsia"/>
                <w:color w:val="000000"/>
                <w:szCs w:val="21"/>
              </w:rPr>
              <w:t>位置，同样是引爆的结果，所以，参数</w:t>
            </w:r>
            <w:r w:rsidRPr="006A0994">
              <w:rPr>
                <w:rFonts w:eastAsia="宋体" w:hint="eastAsia"/>
                <w:color w:val="000000"/>
                <w:szCs w:val="21"/>
              </w:rPr>
              <w:t>1</w:t>
            </w:r>
            <w:r w:rsidRPr="006A0994">
              <w:rPr>
                <w:rFonts w:eastAsia="宋体" w:hint="eastAsia"/>
                <w:color w:val="000000"/>
                <w:szCs w:val="21"/>
              </w:rPr>
              <w:t>经过中间的一系列计算得到的结果必须和参数</w:t>
            </w:r>
            <w:r w:rsidRPr="006A0994">
              <w:rPr>
                <w:rFonts w:eastAsia="宋体" w:hint="eastAsia"/>
                <w:color w:val="000000"/>
                <w:szCs w:val="21"/>
              </w:rPr>
              <w:t>2</w:t>
            </w:r>
            <w:r w:rsidRPr="006A0994">
              <w:rPr>
                <w:rFonts w:eastAsia="宋体" w:hint="eastAsia"/>
                <w:color w:val="000000"/>
                <w:szCs w:val="21"/>
              </w:rPr>
              <w:t>相等，否则将引爆炸弹。</w:t>
            </w:r>
          </w:p>
          <w:p w14:paraId="203ED85B" w14:textId="77777777" w:rsidR="00411BC3" w:rsidRDefault="00411BC3" w:rsidP="00411BC3">
            <w:r>
              <w:t xml:space="preserve"> 8048f56:</w:t>
            </w:r>
            <w:r>
              <w:tab/>
              <w:t xml:space="preserve">74 05                </w:t>
            </w:r>
            <w:r>
              <w:tab/>
              <w:t>je     8048f5d &lt;phase_3+0xbc&gt;</w:t>
            </w:r>
          </w:p>
          <w:p w14:paraId="25FEDA73" w14:textId="77777777" w:rsidR="00411BC3" w:rsidRDefault="00411BC3" w:rsidP="00411BC3">
            <w:r>
              <w:t xml:space="preserve"> 8048f58:</w:t>
            </w:r>
            <w:r>
              <w:tab/>
              <w:t xml:space="preserve">e8 74 01 00 00       </w:t>
            </w:r>
            <w:r>
              <w:tab/>
              <w:t>call   80490d1 &lt;explode_bomb&gt;</w:t>
            </w:r>
          </w:p>
          <w:p w14:paraId="3D0F3AE1" w14:textId="77777777" w:rsidR="00411BC3" w:rsidRDefault="00411BC3" w:rsidP="00411BC3">
            <w:r>
              <w:t xml:space="preserve"> 8048f5d:</w:t>
            </w:r>
            <w:r>
              <w:tab/>
              <w:t xml:space="preserve">c9                   </w:t>
            </w:r>
            <w:r>
              <w:tab/>
              <w:t xml:space="preserve">leave  </w:t>
            </w:r>
          </w:p>
          <w:p w14:paraId="0C52A00F" w14:textId="77777777" w:rsidR="00411BC3" w:rsidRDefault="00411BC3" w:rsidP="00411BC3">
            <w:r>
              <w:t xml:space="preserve"> 8048f5e:</w:t>
            </w:r>
            <w:r>
              <w:tab/>
              <w:t xml:space="preserve">66 90                </w:t>
            </w:r>
            <w:r>
              <w:tab/>
              <w:t>xchg   %ax,%ax</w:t>
            </w:r>
          </w:p>
          <w:p w14:paraId="58D31C84" w14:textId="77777777" w:rsidR="00411BC3" w:rsidRDefault="00411BC3" w:rsidP="00411BC3">
            <w:r>
              <w:t xml:space="preserve"> 8048f60:</w:t>
            </w:r>
            <w:r>
              <w:tab/>
              <w:t xml:space="preserve">c3                   </w:t>
            </w:r>
            <w:r>
              <w:tab/>
              <w:t xml:space="preserve">ret    </w:t>
            </w:r>
          </w:p>
          <w:p w14:paraId="5DBF205B" w14:textId="3AAD2489" w:rsidR="00C14CA1" w:rsidRDefault="002753B1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 w:rsidRPr="0083656A">
              <w:rPr>
                <w:noProof/>
              </w:rPr>
              <w:lastRenderedPageBreak/>
              <w:drawing>
                <wp:inline distT="0" distB="0" distL="0" distR="0" wp14:anchorId="1F5F7BAE" wp14:editId="2D1888DF">
                  <wp:extent cx="5270500" cy="2760345"/>
                  <wp:effectExtent l="0" t="0" r="1270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5AE1F" w14:textId="77777777" w:rsidR="002753B1" w:rsidRPr="006A0994" w:rsidRDefault="002753B1" w:rsidP="006A0994">
            <w:pPr>
              <w:pStyle w:val="ab"/>
              <w:spacing w:before="0" w:beforeAutospacing="0" w:after="240" w:afterAutospacing="0" w:line="390" w:lineRule="atLeast"/>
              <w:jc w:val="both"/>
              <w:rPr>
                <w:rFonts w:eastAsia="宋体"/>
                <w:color w:val="000000"/>
                <w:szCs w:val="21"/>
              </w:rPr>
            </w:pPr>
            <w:r w:rsidRPr="006A0994">
              <w:rPr>
                <w:rFonts w:eastAsia="宋体" w:hint="eastAsia"/>
                <w:color w:val="000000"/>
                <w:szCs w:val="21"/>
              </w:rPr>
              <w:t>从地址</w:t>
            </w:r>
            <w:r w:rsidRPr="006A0994">
              <w:rPr>
                <w:rFonts w:eastAsia="宋体" w:hint="eastAsia"/>
                <w:color w:val="000000"/>
                <w:szCs w:val="21"/>
              </w:rPr>
              <w:t>08048eaa</w:t>
            </w:r>
            <w:r w:rsidRPr="006A0994">
              <w:rPr>
                <w:rFonts w:eastAsia="宋体" w:hint="eastAsia"/>
                <w:color w:val="000000"/>
                <w:szCs w:val="21"/>
              </w:rPr>
              <w:t>开始，两个数我就先设置为</w:t>
            </w:r>
            <w:r w:rsidRPr="006A0994">
              <w:rPr>
                <w:rFonts w:eastAsia="宋体" w:hint="eastAsia"/>
                <w:color w:val="000000"/>
                <w:szCs w:val="21"/>
              </w:rPr>
              <w:t>1</w:t>
            </w:r>
            <w:r w:rsidRPr="006A0994">
              <w:rPr>
                <w:rFonts w:eastAsia="宋体" w:hint="eastAsia"/>
                <w:color w:val="000000"/>
                <w:szCs w:val="21"/>
              </w:rPr>
              <w:t>，</w:t>
            </w:r>
            <w:r w:rsidRPr="006A0994">
              <w:rPr>
                <w:rFonts w:eastAsia="宋体" w:hint="eastAsia"/>
                <w:color w:val="000000"/>
                <w:szCs w:val="21"/>
              </w:rPr>
              <w:t>100</w:t>
            </w:r>
            <w:r w:rsidRPr="006A0994">
              <w:rPr>
                <w:rFonts w:eastAsia="宋体" w:hint="eastAsia"/>
                <w:color w:val="000000"/>
                <w:szCs w:val="21"/>
              </w:rPr>
              <w:t>，</w:t>
            </w:r>
            <w:r w:rsidRPr="006A0994">
              <w:rPr>
                <w:rFonts w:eastAsia="宋体" w:hint="eastAsia"/>
                <w:color w:val="000000"/>
                <w:szCs w:val="21"/>
              </w:rPr>
              <w:t>100</w:t>
            </w:r>
            <w:r w:rsidRPr="006A0994">
              <w:rPr>
                <w:rFonts w:eastAsia="宋体" w:hint="eastAsia"/>
                <w:color w:val="000000"/>
                <w:szCs w:val="21"/>
              </w:rPr>
              <w:t>是我瞎设置的，而</w:t>
            </w:r>
            <w:r w:rsidRPr="006A0994">
              <w:rPr>
                <w:rFonts w:eastAsia="宋体" w:hint="eastAsia"/>
                <w:color w:val="000000"/>
                <w:szCs w:val="21"/>
              </w:rPr>
              <w:t>1</w:t>
            </w:r>
            <w:r w:rsidRPr="006A0994">
              <w:rPr>
                <w:rFonts w:eastAsia="宋体" w:hint="eastAsia"/>
                <w:color w:val="000000"/>
                <w:szCs w:val="21"/>
              </w:rPr>
              <w:t>是我根据地址【</w:t>
            </w:r>
            <w:r w:rsidRPr="006A0994">
              <w:rPr>
                <w:rFonts w:eastAsia="宋体" w:hint="eastAsia"/>
                <w:color w:val="000000"/>
                <w:szCs w:val="21"/>
              </w:rPr>
              <w:t>8048ed2</w:t>
            </w:r>
            <w:r w:rsidRPr="006A0994">
              <w:rPr>
                <w:rFonts w:eastAsia="宋体" w:hint="eastAsia"/>
                <w:color w:val="000000"/>
                <w:szCs w:val="21"/>
              </w:rPr>
              <w:t>】的值第一个参数需要</w:t>
            </w:r>
            <w:r w:rsidRPr="006A0994">
              <w:rPr>
                <w:rFonts w:eastAsia="宋体"/>
                <w:color w:val="000000"/>
                <w:szCs w:val="21"/>
              </w:rPr>
              <w:t>&lt;</w:t>
            </w:r>
            <w:r w:rsidRPr="006A0994">
              <w:rPr>
                <w:rFonts w:eastAsia="宋体" w:hint="eastAsia"/>
                <w:color w:val="000000"/>
                <w:szCs w:val="21"/>
              </w:rPr>
              <w:t>7</w:t>
            </w:r>
            <w:r w:rsidRPr="006A0994">
              <w:rPr>
                <w:rFonts w:eastAsia="宋体" w:hint="eastAsia"/>
                <w:color w:val="000000"/>
                <w:szCs w:val="21"/>
              </w:rPr>
              <w:t>，于是我选择了</w:t>
            </w:r>
            <w:r w:rsidRPr="006A0994">
              <w:rPr>
                <w:rFonts w:eastAsia="宋体" w:hint="eastAsia"/>
                <w:color w:val="000000"/>
                <w:szCs w:val="21"/>
              </w:rPr>
              <w:t>1.</w:t>
            </w:r>
          </w:p>
          <w:p w14:paraId="33420340" w14:textId="77777777" w:rsidR="002753B1" w:rsidRPr="006A0994" w:rsidRDefault="002753B1" w:rsidP="006A0994">
            <w:pPr>
              <w:pStyle w:val="ab"/>
              <w:spacing w:before="0" w:beforeAutospacing="0" w:after="240" w:afterAutospacing="0" w:line="390" w:lineRule="atLeast"/>
              <w:jc w:val="both"/>
              <w:rPr>
                <w:rFonts w:eastAsia="宋体"/>
                <w:color w:val="000000"/>
                <w:szCs w:val="21"/>
              </w:rPr>
            </w:pPr>
            <w:r w:rsidRPr="006A0994">
              <w:rPr>
                <w:rFonts w:eastAsia="宋体" w:hint="eastAsia"/>
                <w:color w:val="000000"/>
                <w:szCs w:val="21"/>
              </w:rPr>
              <w:t>继续往下看</w:t>
            </w:r>
          </w:p>
          <w:p w14:paraId="068379B5" w14:textId="77777777" w:rsidR="002753B1" w:rsidRDefault="002753B1" w:rsidP="002753B1">
            <w:pPr>
              <w:ind w:leftChars="300" w:left="720"/>
            </w:pPr>
            <w:r w:rsidRPr="0083656A">
              <w:rPr>
                <w:noProof/>
              </w:rPr>
              <w:drawing>
                <wp:inline distT="0" distB="0" distL="0" distR="0" wp14:anchorId="51AA9C09" wp14:editId="1930E88D">
                  <wp:extent cx="5270500" cy="1699895"/>
                  <wp:effectExtent l="0" t="0" r="1270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0C4DB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edb</w:t>
            </w:r>
            <w:r>
              <w:rPr>
                <w:rFonts w:hint="eastAsia"/>
              </w:rPr>
              <w:t>的时候停止，因为有</w:t>
            </w:r>
            <w:r>
              <w:rPr>
                <w:rFonts w:hint="eastAsia"/>
              </w:rPr>
              <w:t>jmp</w:t>
            </w:r>
            <w:r>
              <w:rPr>
                <w:rFonts w:hint="eastAsia"/>
              </w:rPr>
              <w:t>了。看一下寄存器：</w:t>
            </w:r>
          </w:p>
          <w:p w14:paraId="55ECF6ED" w14:textId="77777777" w:rsidR="002753B1" w:rsidRDefault="002753B1" w:rsidP="002753B1">
            <w:pPr>
              <w:ind w:leftChars="300" w:left="720"/>
            </w:pPr>
            <w:r w:rsidRPr="0083656A">
              <w:rPr>
                <w:noProof/>
              </w:rPr>
              <w:lastRenderedPageBreak/>
              <w:drawing>
                <wp:inline distT="0" distB="0" distL="0" distR="0" wp14:anchorId="0456368D" wp14:editId="7A778414">
                  <wp:extent cx="5270500" cy="2974340"/>
                  <wp:effectExtent l="0" t="0" r="1270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7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9B531" w14:textId="77777777" w:rsidR="002753B1" w:rsidRPr="006A0994" w:rsidRDefault="002753B1" w:rsidP="002753B1">
            <w:pPr>
              <w:ind w:leftChars="300" w:left="720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已经把我的第一个参数</w:t>
            </w:r>
            <w:r w:rsidRPr="006A0994">
              <w:rPr>
                <w:rFonts w:hint="eastAsia"/>
                <w:color w:val="000000"/>
                <w:szCs w:val="21"/>
              </w:rPr>
              <w:t>1</w:t>
            </w:r>
            <w:r w:rsidRPr="006A0994">
              <w:rPr>
                <w:rFonts w:hint="eastAsia"/>
                <w:color w:val="000000"/>
                <w:szCs w:val="21"/>
              </w:rPr>
              <w:t>存好啦</w:t>
            </w:r>
          </w:p>
          <w:p w14:paraId="1B390380" w14:textId="77777777" w:rsidR="002753B1" w:rsidRPr="006A0994" w:rsidRDefault="002753B1" w:rsidP="002753B1">
            <w:pPr>
              <w:ind w:leftChars="300" w:left="720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继续往下，到地址【</w:t>
            </w:r>
            <w:r w:rsidRPr="006A0994">
              <w:rPr>
                <w:rFonts w:hint="eastAsia"/>
                <w:color w:val="000000"/>
                <w:szCs w:val="21"/>
              </w:rPr>
              <w:t>8048f53</w:t>
            </w:r>
            <w:r w:rsidRPr="006A0994">
              <w:rPr>
                <w:rFonts w:hint="eastAsia"/>
                <w:color w:val="000000"/>
                <w:szCs w:val="21"/>
              </w:rPr>
              <w:t>】停下，查看寄存器</w:t>
            </w:r>
          </w:p>
          <w:p w14:paraId="75481226" w14:textId="77777777" w:rsidR="002753B1" w:rsidRPr="006A0994" w:rsidRDefault="002753B1" w:rsidP="002753B1">
            <w:pPr>
              <w:ind w:leftChars="300" w:left="720"/>
              <w:rPr>
                <w:color w:val="000000"/>
                <w:szCs w:val="21"/>
              </w:rPr>
            </w:pPr>
            <w:r w:rsidRPr="006A0994">
              <w:rPr>
                <w:rFonts w:hint="eastAsia"/>
                <w:color w:val="000000"/>
                <w:szCs w:val="21"/>
              </w:rPr>
              <w:t>因为那个地址进行的是比较，</w:t>
            </w:r>
            <w:r w:rsidRPr="006A0994">
              <w:rPr>
                <w:rFonts w:hint="eastAsia"/>
                <w:color w:val="000000"/>
                <w:szCs w:val="21"/>
              </w:rPr>
              <w:t>ebp-10</w:t>
            </w:r>
            <w:r w:rsidRPr="006A0994">
              <w:rPr>
                <w:rFonts w:hint="eastAsia"/>
                <w:color w:val="000000"/>
                <w:szCs w:val="21"/>
              </w:rPr>
              <w:t>是不是等于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里的值？？</w:t>
            </w:r>
          </w:p>
          <w:p w14:paraId="68ED3509" w14:textId="77777777" w:rsidR="002753B1" w:rsidRPr="006A0994" w:rsidRDefault="002753B1" w:rsidP="002753B1">
            <w:pPr>
              <w:ind w:leftChars="300" w:left="720"/>
              <w:rPr>
                <w:color w:val="000000"/>
                <w:szCs w:val="21"/>
              </w:rPr>
            </w:pPr>
            <w:r w:rsidRPr="006A0994">
              <w:rPr>
                <w:color w:val="000000"/>
                <w:szCs w:val="21"/>
              </w:rPr>
              <w:t>E</w:t>
            </w:r>
            <w:r w:rsidRPr="006A0994">
              <w:rPr>
                <w:rFonts w:hint="eastAsia"/>
                <w:color w:val="000000"/>
                <w:szCs w:val="21"/>
              </w:rPr>
              <w:t>bp-10</w:t>
            </w:r>
            <w:r w:rsidRPr="006A0994">
              <w:rPr>
                <w:rFonts w:hint="eastAsia"/>
                <w:color w:val="000000"/>
                <w:szCs w:val="21"/>
              </w:rPr>
              <w:t>是我第二个参数，我之前输入的是</w:t>
            </w:r>
            <w:r w:rsidRPr="006A0994">
              <w:rPr>
                <w:rFonts w:hint="eastAsia"/>
                <w:color w:val="000000"/>
                <w:szCs w:val="21"/>
              </w:rPr>
              <w:t>100</w:t>
            </w:r>
            <w:r w:rsidRPr="006A0994">
              <w:rPr>
                <w:rFonts w:hint="eastAsia"/>
                <w:color w:val="000000"/>
                <w:szCs w:val="21"/>
              </w:rPr>
              <w:t>，而看下图的</w:t>
            </w:r>
            <w:r w:rsidRPr="006A0994">
              <w:rPr>
                <w:rFonts w:hint="eastAsia"/>
                <w:color w:val="000000"/>
                <w:szCs w:val="21"/>
              </w:rPr>
              <w:t>eax</w:t>
            </w:r>
            <w:r w:rsidRPr="006A0994">
              <w:rPr>
                <w:rFonts w:hint="eastAsia"/>
                <w:color w:val="000000"/>
                <w:szCs w:val="21"/>
              </w:rPr>
              <w:t>：</w:t>
            </w:r>
          </w:p>
          <w:p w14:paraId="6F189693" w14:textId="77777777" w:rsidR="002753B1" w:rsidRDefault="002753B1" w:rsidP="002753B1">
            <w:pPr>
              <w:ind w:leftChars="300" w:left="720"/>
            </w:pPr>
            <w:r w:rsidRPr="0083656A">
              <w:rPr>
                <w:noProof/>
              </w:rPr>
              <w:drawing>
                <wp:inline distT="0" distB="0" distL="0" distR="0" wp14:anchorId="5612F0B2" wp14:editId="2FA8B934">
                  <wp:extent cx="5270500" cy="1344295"/>
                  <wp:effectExtent l="0" t="0" r="12700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56C5B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-641</w:t>
            </w:r>
          </w:p>
          <w:p w14:paraId="712AA8B6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所以下次我要是输入</w:t>
            </w:r>
            <w:r>
              <w:rPr>
                <w:rFonts w:hint="eastAsia"/>
              </w:rPr>
              <w:t>1 -641</w:t>
            </w:r>
            <w:r>
              <w:rPr>
                <w:rFonts w:hint="eastAsia"/>
              </w:rPr>
              <w:t>的话，就不会爆炸啦</w:t>
            </w:r>
          </w:p>
          <w:p w14:paraId="0C973D2A" w14:textId="77777777" w:rsidR="002753B1" w:rsidRDefault="002753B1" w:rsidP="002753B1">
            <w:pPr>
              <w:ind w:leftChars="300" w:left="720"/>
            </w:pPr>
            <w:r w:rsidRPr="00557BDC">
              <w:rPr>
                <w:noProof/>
              </w:rPr>
              <w:drawing>
                <wp:inline distT="0" distB="0" distL="0" distR="0" wp14:anchorId="76D5BFE0" wp14:editId="012EF93A">
                  <wp:extent cx="5270500" cy="1332865"/>
                  <wp:effectExtent l="0" t="0" r="1270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22F3B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第一个数可以取</w:t>
            </w:r>
            <w:r>
              <w:rPr>
                <w:rFonts w:hint="eastAsia"/>
              </w:rPr>
              <w:t xml:space="preserve"> 0 1 2 3 4 5</w:t>
            </w:r>
            <w:r>
              <w:rPr>
                <w:rFonts w:hint="eastAsia"/>
              </w:rPr>
              <w:t>，分别有对应的第二个数</w:t>
            </w:r>
          </w:p>
          <w:p w14:paraId="21479181" w14:textId="77777777" w:rsidR="002753B1" w:rsidRDefault="002753B1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</w:p>
          <w:p w14:paraId="0849231F" w14:textId="77777777" w:rsidR="00C14CA1" w:rsidRPr="00C14CA1" w:rsidRDefault="00C14CA1" w:rsidP="00660308">
            <w:pPr>
              <w:numPr>
                <w:ilvl w:val="0"/>
                <w:numId w:val="9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数据记录：完成</w:t>
            </w:r>
            <w:r w:rsidRPr="00F23B3D">
              <w:rPr>
                <w:rFonts w:hint="eastAsia"/>
                <w:color w:val="000000"/>
                <w:szCs w:val="21"/>
              </w:rPr>
              <w:t>帧堆栈数据记录表</w:t>
            </w:r>
            <w:r>
              <w:rPr>
                <w:rFonts w:hint="eastAsia"/>
                <w:color w:val="000000"/>
                <w:szCs w:val="21"/>
              </w:rPr>
              <w:t>（</w:t>
            </w:r>
            <w:r>
              <w:rPr>
                <w:rFonts w:hint="eastAsia"/>
                <w:color w:val="000000"/>
                <w:szCs w:val="21"/>
              </w:rPr>
              <w:t>1-3</w:t>
            </w:r>
            <w:r>
              <w:rPr>
                <w:rFonts w:hint="eastAsia"/>
                <w:color w:val="000000"/>
                <w:szCs w:val="21"/>
              </w:rPr>
              <w:t>关）</w:t>
            </w:r>
          </w:p>
          <w:p w14:paraId="78D50A7D" w14:textId="1AFA158B" w:rsidR="00C14CA1" w:rsidRDefault="002753B1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719484C" wp14:editId="6FF73411">
                  <wp:extent cx="3993769" cy="2974591"/>
                  <wp:effectExtent l="1588" t="0" r="0" b="0"/>
                  <wp:docPr id="16" name="图片 16" descr="../../../../Downloads/IMG_1914.J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ownloads/IMG_1914.J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31" r="24151"/>
                          <a:stretch/>
                        </pic:blipFill>
                        <pic:spPr bwMode="auto">
                          <a:xfrm rot="5400000">
                            <a:off x="0" y="0"/>
                            <a:ext cx="3993769" cy="297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8A14BE" w14:textId="2DB5E18B" w:rsidR="00BB431E" w:rsidRPr="00C14CA1" w:rsidRDefault="0022123C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noProof/>
                <w:color w:val="000000"/>
                <w:szCs w:val="21"/>
              </w:rPr>
              <w:lastRenderedPageBreak/>
              <w:drawing>
                <wp:inline distT="0" distB="0" distL="0" distR="0" wp14:anchorId="3542BA0D" wp14:editId="3651774D">
                  <wp:extent cx="5094514" cy="5245240"/>
                  <wp:effectExtent l="0" t="0" r="11430" b="0"/>
                  <wp:docPr id="6" name="图片 6" descr="../../../../Downloads/IMG_2140.P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ownloads/IMG_2140.P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631" r="5813" b="41013"/>
                          <a:stretch/>
                        </pic:blipFill>
                        <pic:spPr bwMode="auto">
                          <a:xfrm>
                            <a:off x="0" y="0"/>
                            <a:ext cx="5094723" cy="5245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006063" w14:textId="77777777" w:rsidR="00C14CA1" w:rsidRPr="00503985" w:rsidRDefault="00C14CA1" w:rsidP="00660308">
            <w:pPr>
              <w:numPr>
                <w:ilvl w:val="0"/>
                <w:numId w:val="9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17F14C27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我认为这道题的关键是能分辨出有两个数字是我要输入的。</w:t>
            </w:r>
          </w:p>
          <w:p w14:paraId="1F034312" w14:textId="3DC43C42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后面的一大串运算公式能把他们打包在一起，不能让它们扰乱思维，产生抵触情绪</w:t>
            </w:r>
          </w:p>
          <w:p w14:paraId="5B30C747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设置断点单步运行，对照着代码来看地址运行到哪一步了</w:t>
            </w:r>
          </w:p>
          <w:p w14:paraId="7959E267" w14:textId="77777777" w:rsidR="002753B1" w:rsidRDefault="002753B1" w:rsidP="002753B1">
            <w:pPr>
              <w:ind w:leftChars="300" w:left="720"/>
            </w:pPr>
            <w:r>
              <w:rPr>
                <w:rFonts w:hint="eastAsia"/>
              </w:rPr>
              <w:t>最最最重要的是要格外注意跳转！！！！！！</w:t>
            </w:r>
          </w:p>
          <w:p w14:paraId="7452A91C" w14:textId="77777777" w:rsidR="00503985" w:rsidRDefault="00503985" w:rsidP="00503985">
            <w:pPr>
              <w:adjustRightInd w:val="0"/>
              <w:jc w:val="both"/>
              <w:rPr>
                <w:szCs w:val="20"/>
              </w:rPr>
            </w:pPr>
          </w:p>
          <w:p w14:paraId="4D7A9FD6" w14:textId="77777777" w:rsidR="00503985" w:rsidRPr="00C14CA1" w:rsidRDefault="00503985" w:rsidP="00503985">
            <w:pPr>
              <w:adjustRightInd w:val="0"/>
              <w:ind w:left="900"/>
              <w:jc w:val="both"/>
              <w:rPr>
                <w:szCs w:val="20"/>
              </w:rPr>
            </w:pPr>
          </w:p>
          <w:p w14:paraId="497E7CEC" w14:textId="77777777" w:rsidR="00C14CA1" w:rsidRPr="006A0994" w:rsidRDefault="00C14CA1" w:rsidP="00660308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 w:rsidRPr="006A0994">
              <w:rPr>
                <w:rFonts w:hint="eastAsia"/>
                <w:b/>
                <w:sz w:val="28"/>
                <w:szCs w:val="20"/>
              </w:rPr>
              <w:t>第四关</w:t>
            </w:r>
          </w:p>
          <w:p w14:paraId="148B441A" w14:textId="429692FD" w:rsidR="00C14CA1" w:rsidRDefault="00C14CA1" w:rsidP="00660308">
            <w:pPr>
              <w:numPr>
                <w:ilvl w:val="0"/>
                <w:numId w:val="10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原理设计：</w:t>
            </w:r>
            <w:r w:rsidR="00E8588A">
              <w:rPr>
                <w:color w:val="000000"/>
                <w:szCs w:val="21"/>
              </w:rPr>
              <w:t xml:space="preserve"> </w:t>
            </w:r>
          </w:p>
          <w:p w14:paraId="3DC04F2B" w14:textId="1AA00CFC" w:rsidR="00C14CA1" w:rsidRPr="006A0994" w:rsidRDefault="00E8588A" w:rsidP="006A0994">
            <w:pPr>
              <w:ind w:leftChars="300" w:left="720"/>
            </w:pPr>
            <w:r w:rsidRPr="006A0994">
              <w:rPr>
                <w:rFonts w:hint="eastAsia"/>
              </w:rPr>
              <w:t>第四题是最有意思的！！！！！！！！在破解的过程中发现这是一个递归函数，但是体现在汇编语言中就显得特征不是那么明显，而且在哪里循环，如何返回真的很难找！！！！！！所以采用了一种将汇编转化成与之等价的</w:t>
            </w:r>
            <w:r w:rsidRPr="006A0994">
              <w:rPr>
                <w:rFonts w:hint="eastAsia"/>
              </w:rPr>
              <w:t>C</w:t>
            </w:r>
            <w:r w:rsidRPr="006A0994">
              <w:rPr>
                <w:rFonts w:hint="eastAsia"/>
              </w:rPr>
              <w:t>语言语句，这样有助于更好的看清程序的运作过程。</w:t>
            </w:r>
          </w:p>
          <w:p w14:paraId="15AA0788" w14:textId="6930D579" w:rsidR="00C14CA1" w:rsidRPr="00C14CA1" w:rsidRDefault="00C14CA1" w:rsidP="00660308">
            <w:pPr>
              <w:numPr>
                <w:ilvl w:val="0"/>
                <w:numId w:val="10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实现与分析：</w:t>
            </w:r>
            <w:r w:rsidR="00E8588A" w:rsidRPr="00C14CA1">
              <w:rPr>
                <w:color w:val="000000"/>
                <w:szCs w:val="21"/>
              </w:rPr>
              <w:t xml:space="preserve"> </w:t>
            </w:r>
          </w:p>
          <w:p w14:paraId="117A7992" w14:textId="77777777" w:rsidR="00E8588A" w:rsidRDefault="00E8588A" w:rsidP="00E8588A">
            <w:r>
              <w:t>08048e2e &lt;phase_4&gt;:</w:t>
            </w:r>
          </w:p>
          <w:p w14:paraId="22969E1F" w14:textId="77777777" w:rsidR="00E8588A" w:rsidRDefault="00E8588A" w:rsidP="00E8588A">
            <w:r>
              <w:t xml:space="preserve"> 8048e2e:</w:t>
            </w:r>
            <w:r>
              <w:tab/>
              <w:t xml:space="preserve">55                   </w:t>
            </w:r>
            <w:r>
              <w:tab/>
              <w:t>push   %ebp</w:t>
            </w:r>
          </w:p>
          <w:p w14:paraId="073CDB10" w14:textId="77777777" w:rsidR="00E8588A" w:rsidRDefault="00E8588A" w:rsidP="00E8588A">
            <w:r>
              <w:t xml:space="preserve"> 8048e2f:</w:t>
            </w:r>
            <w:r>
              <w:tab/>
              <w:t xml:space="preserve">89 e5                </w:t>
            </w:r>
            <w:r>
              <w:tab/>
              <w:t>mov    %esp,%ebp</w:t>
            </w:r>
          </w:p>
          <w:p w14:paraId="44ACB972" w14:textId="77777777" w:rsidR="00E8588A" w:rsidRDefault="00E8588A" w:rsidP="00E8588A">
            <w:r>
              <w:t xml:space="preserve"> 8048e31:</w:t>
            </w:r>
            <w:r>
              <w:tab/>
              <w:t xml:space="preserve">83 ec 28             </w:t>
            </w:r>
            <w:r>
              <w:tab/>
              <w:t>sub    $0x28,%esp</w:t>
            </w:r>
          </w:p>
          <w:p w14:paraId="315332F1" w14:textId="77777777" w:rsidR="00E8588A" w:rsidRDefault="00E8588A" w:rsidP="00E8588A">
            <w:r>
              <w:t xml:space="preserve"> 8048e34:</w:t>
            </w:r>
            <w:r>
              <w:tab/>
              <w:t xml:space="preserve">8d 45 f0             </w:t>
            </w:r>
            <w:r>
              <w:tab/>
              <w:t>lea    -0x10(%ebp),%eax</w:t>
            </w:r>
          </w:p>
          <w:p w14:paraId="5FD609F0" w14:textId="77777777" w:rsidR="00E8588A" w:rsidRDefault="00E8588A" w:rsidP="00E8588A">
            <w:r>
              <w:t xml:space="preserve"> 8048e37:</w:t>
            </w:r>
            <w:r>
              <w:tab/>
              <w:t xml:space="preserve">89 44 24 0c          </w:t>
            </w:r>
            <w:r>
              <w:tab/>
              <w:t>mov    %eax,0xc(%esp)</w:t>
            </w:r>
          </w:p>
          <w:p w14:paraId="3148137B" w14:textId="77777777" w:rsidR="00E8588A" w:rsidRDefault="00E8588A" w:rsidP="00E8588A">
            <w:r>
              <w:t xml:space="preserve"> 8048e3b:</w:t>
            </w:r>
            <w:r>
              <w:tab/>
              <w:t xml:space="preserve">8d 45 f4             </w:t>
            </w:r>
            <w:r>
              <w:tab/>
              <w:t>lea    -0xc(%ebp),%eax</w:t>
            </w:r>
          </w:p>
          <w:p w14:paraId="3520209D" w14:textId="77777777" w:rsidR="00E8588A" w:rsidRDefault="00E8588A" w:rsidP="00E8588A">
            <w:r>
              <w:t xml:space="preserve"> 8048e3e:</w:t>
            </w:r>
            <w:r>
              <w:tab/>
              <w:t xml:space="preserve">89 44 24 08          </w:t>
            </w:r>
            <w:r>
              <w:tab/>
              <w:t>mov    %eax,0x8(%esp)</w:t>
            </w:r>
          </w:p>
          <w:p w14:paraId="2C8FF317" w14:textId="77777777" w:rsidR="00E8588A" w:rsidRDefault="00E8588A" w:rsidP="00E8588A">
            <w:r>
              <w:t xml:space="preserve"> 8048e42:</w:t>
            </w:r>
            <w:r>
              <w:tab/>
              <w:t xml:space="preserve">c7 44 24 04 3e a2 04 </w:t>
            </w:r>
            <w:r>
              <w:tab/>
              <w:t>movl   $0x804a23e,0x4(%esp)</w:t>
            </w:r>
          </w:p>
          <w:p w14:paraId="296D7AD8" w14:textId="77777777" w:rsidR="00E8588A" w:rsidRDefault="00E8588A" w:rsidP="00E8588A">
            <w:r>
              <w:t xml:space="preserve"> 8048e49:</w:t>
            </w:r>
            <w:r>
              <w:tab/>
              <w:t xml:space="preserve">08 </w:t>
            </w:r>
          </w:p>
          <w:p w14:paraId="680E80DD" w14:textId="77777777" w:rsidR="00E8588A" w:rsidRDefault="00E8588A" w:rsidP="00E8588A">
            <w:r>
              <w:t xml:space="preserve"> 8048e4a:</w:t>
            </w:r>
            <w:r>
              <w:tab/>
              <w:t xml:space="preserve">8b 45 08             </w:t>
            </w:r>
            <w:r>
              <w:tab/>
              <w:t>mov    0x8(%ebp),%eax</w:t>
            </w:r>
          </w:p>
          <w:p w14:paraId="0F729AAB" w14:textId="77777777" w:rsidR="00E8588A" w:rsidRDefault="00E8588A" w:rsidP="00E8588A">
            <w:r>
              <w:t xml:space="preserve"> 8048e4d:</w:t>
            </w:r>
            <w:r>
              <w:tab/>
              <w:t xml:space="preserve">89 04 24             </w:t>
            </w:r>
            <w:r>
              <w:tab/>
              <w:t>mov    %eax,(%esp)</w:t>
            </w:r>
          </w:p>
          <w:p w14:paraId="3AA459AE" w14:textId="77777777" w:rsidR="00E8588A" w:rsidRDefault="00E8588A" w:rsidP="00E8588A">
            <w:r>
              <w:t xml:space="preserve"> 8048e50:</w:t>
            </w:r>
            <w:r>
              <w:tab/>
              <w:t xml:space="preserve">e8 eb f9 ff ff       </w:t>
            </w:r>
            <w:r>
              <w:tab/>
              <w:t>call   8048840 &lt;__isoc99_sscanf@plt&gt;</w:t>
            </w:r>
          </w:p>
          <w:p w14:paraId="4E112D98" w14:textId="77777777" w:rsidR="00E8588A" w:rsidRDefault="00E8588A" w:rsidP="00E8588A">
            <w:r>
              <w:t xml:space="preserve"> 8048e55:</w:t>
            </w:r>
            <w:r>
              <w:tab/>
              <w:t xml:space="preserve">83 f8 02             </w:t>
            </w:r>
            <w:r>
              <w:tab/>
              <w:t>cmp    $0x2,%eax</w:t>
            </w:r>
          </w:p>
          <w:p w14:paraId="040F01B4" w14:textId="77777777" w:rsidR="00E8588A" w:rsidRDefault="00E8588A" w:rsidP="00E8588A">
            <w:r>
              <w:t xml:space="preserve"> 8048e58:</w:t>
            </w:r>
            <w:r>
              <w:tab/>
              <w:t xml:space="preserve">75 0c                </w:t>
            </w:r>
            <w:r>
              <w:tab/>
              <w:t>jne    8048e66 &lt;phase_4+0x38&gt;</w:t>
            </w:r>
          </w:p>
          <w:p w14:paraId="4EC115EE" w14:textId="77777777" w:rsidR="00E8588A" w:rsidRDefault="00E8588A" w:rsidP="00E8588A">
            <w:r>
              <w:t xml:space="preserve"> 8048e5a:</w:t>
            </w:r>
            <w:r>
              <w:tab/>
              <w:t xml:space="preserve">8b 45 f4             </w:t>
            </w:r>
            <w:r>
              <w:tab/>
              <w:t>mov    -0xc(%ebp),%eax</w:t>
            </w:r>
          </w:p>
          <w:p w14:paraId="6073267F" w14:textId="77777777" w:rsidR="00E8588A" w:rsidRDefault="00E8588A" w:rsidP="00E8588A">
            <w:r>
              <w:t xml:space="preserve"> 8048e5d:</w:t>
            </w:r>
            <w:r>
              <w:tab/>
              <w:t xml:space="preserve">85 c0                </w:t>
            </w:r>
            <w:r>
              <w:tab/>
              <w:t>test   %eax,%eax</w:t>
            </w:r>
          </w:p>
          <w:p w14:paraId="3C98CA93" w14:textId="77777777" w:rsidR="00E8588A" w:rsidRDefault="00E8588A" w:rsidP="00E8588A">
            <w:r>
              <w:t xml:space="preserve"> 8048e5f:</w:t>
            </w:r>
            <w:r>
              <w:tab/>
              <w:t xml:space="preserve">78 05                </w:t>
            </w:r>
            <w:r>
              <w:tab/>
              <w:t>js     8048e66 &lt;phase_4+0x38&gt;</w:t>
            </w:r>
          </w:p>
          <w:p w14:paraId="4CA04D95" w14:textId="77777777" w:rsidR="00E8588A" w:rsidRDefault="00E8588A" w:rsidP="00E8588A">
            <w:r>
              <w:t xml:space="preserve"> 8048e61:</w:t>
            </w:r>
            <w:r>
              <w:tab/>
              <w:t xml:space="preserve">83 f8 0e             </w:t>
            </w:r>
            <w:r>
              <w:tab/>
              <w:t>cmp    $0xe,%eax</w:t>
            </w:r>
          </w:p>
          <w:p w14:paraId="3CCD2159" w14:textId="77777777" w:rsidR="00E8588A" w:rsidRDefault="00E8588A" w:rsidP="00E8588A">
            <w:r>
              <w:t xml:space="preserve"> 8048e64:</w:t>
            </w:r>
            <w:r>
              <w:tab/>
              <w:t xml:space="preserve">7e 05                </w:t>
            </w:r>
            <w:r>
              <w:tab/>
              <w:t>jle    8048e6b &lt;phase_4+0x3d&gt;</w:t>
            </w:r>
          </w:p>
          <w:p w14:paraId="24853378" w14:textId="77777777" w:rsidR="00E8588A" w:rsidRDefault="00E8588A" w:rsidP="00E8588A">
            <w:r>
              <w:t xml:space="preserve"> 8048e66:</w:t>
            </w:r>
            <w:r>
              <w:tab/>
              <w:t xml:space="preserve">e8 66 02 00 00       </w:t>
            </w:r>
            <w:r>
              <w:tab/>
              <w:t>call   80490d1 &lt;explode_bomb&gt;</w:t>
            </w:r>
          </w:p>
          <w:p w14:paraId="251437CB" w14:textId="77777777" w:rsidR="00E8588A" w:rsidRDefault="00E8588A" w:rsidP="00E8588A">
            <w:r>
              <w:t xml:space="preserve"> 8048e6b:</w:t>
            </w:r>
            <w:r>
              <w:tab/>
              <w:t xml:space="preserve">c7 44 24 08 0e 00 00 </w:t>
            </w:r>
            <w:r>
              <w:tab/>
              <w:t>movl   $0xe,0x8(%esp)</w:t>
            </w:r>
          </w:p>
          <w:p w14:paraId="13AD3F3D" w14:textId="77777777" w:rsidR="00E8588A" w:rsidRDefault="00E8588A" w:rsidP="00E8588A">
            <w:r>
              <w:t xml:space="preserve"> 8048e72:</w:t>
            </w:r>
            <w:r>
              <w:tab/>
              <w:t xml:space="preserve">00 </w:t>
            </w:r>
          </w:p>
          <w:p w14:paraId="785FCE7D" w14:textId="77777777" w:rsidR="00E8588A" w:rsidRDefault="00E8588A" w:rsidP="00E8588A">
            <w:r>
              <w:t xml:space="preserve"> 8048e73:</w:t>
            </w:r>
            <w:r>
              <w:tab/>
              <w:t xml:space="preserve">c7 44 24 04 00 00 00 </w:t>
            </w:r>
            <w:r>
              <w:tab/>
              <w:t>movl   $0x0,0x4(%esp)</w:t>
            </w:r>
          </w:p>
          <w:p w14:paraId="0E818E9E" w14:textId="77777777" w:rsidR="00E8588A" w:rsidRDefault="00E8588A" w:rsidP="00E8588A">
            <w:r>
              <w:t xml:space="preserve"> 8048e7a:</w:t>
            </w:r>
            <w:r>
              <w:tab/>
              <w:t xml:space="preserve">00 </w:t>
            </w:r>
          </w:p>
          <w:p w14:paraId="1B490AF5" w14:textId="77777777" w:rsidR="00E8588A" w:rsidRDefault="00E8588A" w:rsidP="00E8588A">
            <w:r>
              <w:t xml:space="preserve"> 8048e7b:</w:t>
            </w:r>
            <w:r>
              <w:tab/>
              <w:t xml:space="preserve">8b 45 f4             </w:t>
            </w:r>
            <w:r>
              <w:tab/>
              <w:t>mov    -0xc(%ebp),%eax</w:t>
            </w:r>
          </w:p>
          <w:p w14:paraId="5C361E63" w14:textId="77777777" w:rsidR="00E8588A" w:rsidRDefault="00E8588A" w:rsidP="00E8588A">
            <w:r>
              <w:t xml:space="preserve"> 8048e7e:</w:t>
            </w:r>
            <w:r>
              <w:tab/>
              <w:t xml:space="preserve">89 04 24             </w:t>
            </w:r>
            <w:r>
              <w:tab/>
              <w:t>mov    %eax,(%esp)</w:t>
            </w:r>
          </w:p>
          <w:p w14:paraId="23389D73" w14:textId="77777777" w:rsidR="00E8588A" w:rsidRDefault="00E8588A" w:rsidP="00E8588A">
            <w:r>
              <w:t xml:space="preserve"> 8048e81:</w:t>
            </w:r>
            <w:r>
              <w:tab/>
              <w:t xml:space="preserve">e8 da fc ff ff       </w:t>
            </w:r>
            <w:r>
              <w:tab/>
              <w:t>call   8048b60 &lt;func4&gt;</w:t>
            </w:r>
          </w:p>
          <w:p w14:paraId="4DFD0451" w14:textId="77777777" w:rsidR="00E8588A" w:rsidRDefault="00E8588A" w:rsidP="00E8588A">
            <w:r>
              <w:t xml:space="preserve"> 8048e86:</w:t>
            </w:r>
            <w:r>
              <w:tab/>
              <w:t xml:space="preserve">83 f8 01             </w:t>
            </w:r>
            <w:r>
              <w:tab/>
              <w:t>cmp    $0x1,%eax</w:t>
            </w:r>
          </w:p>
          <w:p w14:paraId="7E9B7276" w14:textId="77777777" w:rsidR="00E8588A" w:rsidRDefault="00E8588A" w:rsidP="00E8588A">
            <w:r>
              <w:t xml:space="preserve"> 8048e89:</w:t>
            </w:r>
            <w:r>
              <w:tab/>
              <w:t xml:space="preserve">75 06                </w:t>
            </w:r>
            <w:r>
              <w:tab/>
              <w:t>jne    8048e91 &lt;phase_4+0x63&gt;</w:t>
            </w:r>
          </w:p>
          <w:p w14:paraId="2C830D4F" w14:textId="77777777" w:rsidR="00E8588A" w:rsidRDefault="00E8588A" w:rsidP="00E8588A">
            <w:r>
              <w:t xml:space="preserve"> 8048e8b:</w:t>
            </w:r>
            <w:r>
              <w:tab/>
              <w:t xml:space="preserve">83 7d f0 01          </w:t>
            </w:r>
            <w:r>
              <w:tab/>
              <w:t>cmpl   $0x1,-0x10(%ebp)</w:t>
            </w:r>
          </w:p>
          <w:p w14:paraId="3AA24DAA" w14:textId="77777777" w:rsidR="00E8588A" w:rsidRDefault="00E8588A" w:rsidP="00E8588A">
            <w:r>
              <w:t xml:space="preserve"> 8048e8f:</w:t>
            </w:r>
            <w:r>
              <w:tab/>
              <w:t xml:space="preserve">74 0c                </w:t>
            </w:r>
            <w:r>
              <w:tab/>
              <w:t>je     8048e9d &lt;phase_4+0x6f&gt;</w:t>
            </w:r>
          </w:p>
          <w:p w14:paraId="7F8A54E9" w14:textId="77777777" w:rsidR="00E8588A" w:rsidRDefault="00E8588A" w:rsidP="00E8588A">
            <w:r>
              <w:t xml:space="preserve"> 8048e91:</w:t>
            </w:r>
            <w:r>
              <w:tab/>
              <w:t xml:space="preserve">8d b4 26 00 00 00 00 </w:t>
            </w:r>
            <w:r>
              <w:tab/>
              <w:t>lea    0x0(%esi,%eiz,1),%esi</w:t>
            </w:r>
          </w:p>
          <w:p w14:paraId="78E86CE5" w14:textId="77777777" w:rsidR="00E8588A" w:rsidRDefault="00E8588A" w:rsidP="00E8588A">
            <w:r>
              <w:t xml:space="preserve"> 8048e98:</w:t>
            </w:r>
            <w:r>
              <w:tab/>
              <w:t xml:space="preserve">e8 34 02 00 00       </w:t>
            </w:r>
            <w:r>
              <w:tab/>
              <w:t>call   80490d1 &lt;explode_bomb&gt;</w:t>
            </w:r>
          </w:p>
          <w:p w14:paraId="07A68FF2" w14:textId="77777777" w:rsidR="00E8588A" w:rsidRDefault="00E8588A" w:rsidP="00E8588A">
            <w:r>
              <w:t xml:space="preserve"> 8048e9d:</w:t>
            </w:r>
            <w:r>
              <w:tab/>
              <w:t xml:space="preserve">c9                   </w:t>
            </w:r>
            <w:r>
              <w:tab/>
              <w:t xml:space="preserve">leave  </w:t>
            </w:r>
          </w:p>
          <w:p w14:paraId="1BECE90B" w14:textId="77777777" w:rsidR="00E8588A" w:rsidRDefault="00E8588A" w:rsidP="00E8588A">
            <w:r>
              <w:t xml:space="preserve"> 8048e9e:</w:t>
            </w:r>
            <w:r>
              <w:tab/>
              <w:t xml:space="preserve">66 90                </w:t>
            </w:r>
            <w:r>
              <w:tab/>
              <w:t>xchg   %ax,%ax</w:t>
            </w:r>
          </w:p>
          <w:p w14:paraId="6AB51253" w14:textId="77777777" w:rsidR="00E8588A" w:rsidRDefault="00E8588A" w:rsidP="00E8588A">
            <w:r>
              <w:t xml:space="preserve"> 8048ea0:</w:t>
            </w:r>
            <w:r>
              <w:tab/>
              <w:t xml:space="preserve">c3                   </w:t>
            </w:r>
            <w:r>
              <w:tab/>
              <w:t xml:space="preserve">ret    </w:t>
            </w:r>
          </w:p>
          <w:p w14:paraId="3F8CF75C" w14:textId="77777777" w:rsidR="00E8588A" w:rsidRPr="006A0994" w:rsidRDefault="00E8588A" w:rsidP="006A0994">
            <w:pPr>
              <w:ind w:leftChars="300" w:left="720"/>
            </w:pPr>
            <w:r w:rsidRPr="006A0994">
              <w:rPr>
                <w:rFonts w:hint="eastAsia"/>
              </w:rPr>
              <w:t>明显看到，</w:t>
            </w:r>
            <w:r w:rsidRPr="006A0994">
              <w:rPr>
                <w:rFonts w:hint="eastAsia"/>
              </w:rPr>
              <w:t>phase4</w:t>
            </w:r>
            <w:r w:rsidRPr="006A0994">
              <w:rPr>
                <w:rFonts w:hint="eastAsia"/>
              </w:rPr>
              <w:t>有调用一个函数，</w:t>
            </w:r>
          </w:p>
          <w:p w14:paraId="1DFA4BE8" w14:textId="77777777" w:rsidR="00E8588A" w:rsidRPr="006A0994" w:rsidRDefault="00E8588A" w:rsidP="006A0994">
            <w:pPr>
              <w:ind w:leftChars="300" w:left="720"/>
            </w:pPr>
            <w:r w:rsidRPr="006A0994">
              <w:rPr>
                <w:rFonts w:hint="eastAsia"/>
              </w:rPr>
              <w:t>把函数搜到，先研究这个函数</w:t>
            </w:r>
          </w:p>
          <w:p w14:paraId="263EC1B3" w14:textId="77777777" w:rsidR="00E8588A" w:rsidRDefault="00E8588A" w:rsidP="00E8588A">
            <w:pPr>
              <w:spacing w:line="400" w:lineRule="exact"/>
              <w:ind w:firstLine="420"/>
              <w:rPr>
                <w:color w:val="000000"/>
                <w:szCs w:val="21"/>
              </w:rPr>
            </w:pPr>
          </w:p>
          <w:p w14:paraId="5099AF44" w14:textId="77777777" w:rsidR="00E8588A" w:rsidRDefault="00E8588A" w:rsidP="00E8588A">
            <w:r>
              <w:t>08048b60 &lt;func4&gt;:</w:t>
            </w:r>
          </w:p>
          <w:p w14:paraId="32E5A93B" w14:textId="77777777" w:rsidR="00E8588A" w:rsidRDefault="00E8588A" w:rsidP="00E8588A">
            <w:r>
              <w:lastRenderedPageBreak/>
              <w:t xml:space="preserve"> 8048b60:</w:t>
            </w:r>
            <w:r>
              <w:tab/>
              <w:t>55                   push   %ebp</w:t>
            </w:r>
          </w:p>
          <w:p w14:paraId="2F9A1AFF" w14:textId="77777777" w:rsidR="00E8588A" w:rsidRDefault="00E8588A" w:rsidP="00E8588A">
            <w:r>
              <w:t xml:space="preserve"> 8048b61:</w:t>
            </w:r>
            <w:r>
              <w:tab/>
              <w:t xml:space="preserve">89 e5                </w:t>
            </w:r>
            <w:r>
              <w:tab/>
              <w:t>mov    %esp,%ebp</w:t>
            </w:r>
          </w:p>
          <w:p w14:paraId="460A64F4" w14:textId="77777777" w:rsidR="00E8588A" w:rsidRDefault="00E8588A" w:rsidP="00E8588A">
            <w:r>
              <w:t xml:space="preserve"> 8048b63:</w:t>
            </w:r>
            <w:r>
              <w:tab/>
              <w:t xml:space="preserve">83 ec 18             </w:t>
            </w:r>
            <w:r>
              <w:tab/>
              <w:t>sub    $0x18,%esp</w:t>
            </w:r>
          </w:p>
          <w:p w14:paraId="17CFC6F3" w14:textId="77777777" w:rsidR="00E8588A" w:rsidRPr="007517D6" w:rsidRDefault="00E8588A" w:rsidP="00E8588A">
            <w:pPr>
              <w:rPr>
                <w:highlight w:val="yellow"/>
              </w:rPr>
            </w:pPr>
            <w:r>
              <w:t xml:space="preserve"> 8048b66:</w:t>
            </w:r>
            <w:r>
              <w:tab/>
              <w:t xml:space="preserve">89 5d f8             </w:t>
            </w:r>
            <w:r>
              <w:tab/>
            </w:r>
            <w:r w:rsidRPr="007517D6">
              <w:rPr>
                <w:highlight w:val="yellow"/>
              </w:rPr>
              <w:t>mov    %ebx,-0x8(%ebp)</w:t>
            </w:r>
          </w:p>
          <w:p w14:paraId="191017BF" w14:textId="77777777" w:rsidR="00E8588A" w:rsidRDefault="00E8588A" w:rsidP="00E8588A">
            <w:r w:rsidRPr="007517D6">
              <w:rPr>
                <w:highlight w:val="yellow"/>
              </w:rPr>
              <w:t xml:space="preserve"> 8048b69:</w:t>
            </w:r>
            <w:r w:rsidRPr="007517D6">
              <w:rPr>
                <w:highlight w:val="yellow"/>
              </w:rPr>
              <w:tab/>
              <w:t xml:space="preserve">89 75 fc             </w:t>
            </w:r>
            <w:r w:rsidRPr="007517D6">
              <w:rPr>
                <w:highlight w:val="yellow"/>
              </w:rPr>
              <w:tab/>
              <w:t>mov    %esi,-0x4(%ebp)</w:t>
            </w:r>
          </w:p>
          <w:p w14:paraId="196BA818" w14:textId="77777777" w:rsidR="00E8588A" w:rsidRDefault="00E8588A" w:rsidP="00E8588A">
            <w:r>
              <w:rPr>
                <w:rFonts w:hint="eastAsia"/>
              </w:rPr>
              <w:t>先查看内存，我输入的数字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已经存在了内存里面。</w:t>
            </w:r>
          </w:p>
          <w:p w14:paraId="521C72EA" w14:textId="77777777" w:rsidR="00E8588A" w:rsidRDefault="00E8588A" w:rsidP="00E8588A">
            <w:r w:rsidRPr="00C76C63">
              <w:rPr>
                <w:noProof/>
              </w:rPr>
              <w:drawing>
                <wp:inline distT="0" distB="0" distL="0" distR="0" wp14:anchorId="6CEB7DD0" wp14:editId="214689E7">
                  <wp:extent cx="5270500" cy="551815"/>
                  <wp:effectExtent l="0" t="0" r="1270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15ED0" w14:textId="77777777" w:rsidR="00E8588A" w:rsidRDefault="00E8588A" w:rsidP="00E8588A">
            <w:r>
              <w:t xml:space="preserve"> 8048b6c:</w:t>
            </w:r>
            <w:r>
              <w:tab/>
              <w:t xml:space="preserve">8b 55 08             </w:t>
            </w:r>
            <w:r>
              <w:tab/>
              <w:t>mov    0x8(%ebp),%edx</w:t>
            </w:r>
          </w:p>
          <w:p w14:paraId="204F294E" w14:textId="77777777" w:rsidR="00E8588A" w:rsidRDefault="00E8588A" w:rsidP="00E8588A">
            <w:r w:rsidRPr="00C76C63">
              <w:rPr>
                <w:noProof/>
              </w:rPr>
              <w:drawing>
                <wp:inline distT="0" distB="0" distL="0" distR="0" wp14:anchorId="2A2527C7" wp14:editId="6E73D45B">
                  <wp:extent cx="5270500" cy="1797050"/>
                  <wp:effectExtent l="0" t="0" r="1270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063B7" w14:textId="77777777" w:rsidR="00E8588A" w:rsidRDefault="00E8588A" w:rsidP="00E8588A">
            <w:r>
              <w:t xml:space="preserve"> 8048b6f:</w:t>
            </w:r>
            <w:r>
              <w:tab/>
              <w:t xml:space="preserve">8b 45 0c             </w:t>
            </w:r>
            <w:r>
              <w:tab/>
              <w:t>mov    0xc(%ebp),%eax</w:t>
            </w:r>
          </w:p>
          <w:p w14:paraId="7C2E16CE" w14:textId="77777777" w:rsidR="00E8588A" w:rsidRDefault="00E8588A" w:rsidP="00E8588A">
            <w:r w:rsidRPr="00C76C63">
              <w:rPr>
                <w:noProof/>
              </w:rPr>
              <w:drawing>
                <wp:inline distT="0" distB="0" distL="0" distR="0" wp14:anchorId="6CA6A9CE" wp14:editId="50CD42B0">
                  <wp:extent cx="5270500" cy="2148840"/>
                  <wp:effectExtent l="0" t="0" r="12700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DC6F0" w14:textId="77777777" w:rsidR="00E8588A" w:rsidRDefault="00E8588A" w:rsidP="00E8588A">
            <w:r>
              <w:t xml:space="preserve"> 8048b72:</w:t>
            </w:r>
            <w:r>
              <w:tab/>
              <w:t xml:space="preserve">8b 5d 10             </w:t>
            </w:r>
            <w:r>
              <w:tab/>
              <w:t>mov    0x10(%ebp),%ebx</w:t>
            </w:r>
          </w:p>
          <w:p w14:paraId="6A35A074" w14:textId="77777777" w:rsidR="00E8588A" w:rsidRDefault="00E8588A" w:rsidP="00E8588A">
            <w:r>
              <w:rPr>
                <w:rFonts w:hint="eastAsia"/>
              </w:rPr>
              <w:t>第二个输入的数据也存进去了。</w:t>
            </w:r>
          </w:p>
          <w:p w14:paraId="265975FB" w14:textId="77777777" w:rsidR="00E8588A" w:rsidRDefault="00E8588A" w:rsidP="00E8588A">
            <w:r w:rsidRPr="00C76C63">
              <w:rPr>
                <w:noProof/>
              </w:rPr>
              <w:drawing>
                <wp:inline distT="0" distB="0" distL="0" distR="0" wp14:anchorId="6D8447B4" wp14:editId="06BFC891">
                  <wp:extent cx="5105400" cy="18034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80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FF0FB" w14:textId="77777777" w:rsidR="00E8588A" w:rsidRDefault="00E8588A" w:rsidP="00E8588A"/>
          <w:p w14:paraId="6B9C9C01" w14:textId="77777777" w:rsidR="00E8588A" w:rsidRDefault="00E8588A" w:rsidP="00E8588A">
            <w:r>
              <w:t xml:space="preserve"> 8048b75:</w:t>
            </w:r>
            <w:r>
              <w:tab/>
              <w:t xml:space="preserve">89 d9                </w:t>
            </w:r>
            <w:r>
              <w:tab/>
              <w:t>mov    %ebx,%ecx</w:t>
            </w:r>
          </w:p>
          <w:p w14:paraId="7219D5DC" w14:textId="77777777" w:rsidR="00E8588A" w:rsidRDefault="00E8588A" w:rsidP="00E8588A">
            <w:r>
              <w:t xml:space="preserve"> 8048b77:</w:t>
            </w:r>
            <w:r>
              <w:tab/>
              <w:t xml:space="preserve">29 c1                </w:t>
            </w:r>
            <w:r>
              <w:tab/>
              <w:t>sub    %eax,%ecx</w:t>
            </w:r>
          </w:p>
          <w:p w14:paraId="642E50BB" w14:textId="77777777" w:rsidR="00E8588A" w:rsidRDefault="00E8588A" w:rsidP="00E8588A">
            <w:r>
              <w:t xml:space="preserve"> 8048b79:</w:t>
            </w:r>
            <w:r>
              <w:tab/>
              <w:t xml:space="preserve">89 ce                </w:t>
            </w:r>
            <w:r>
              <w:tab/>
              <w:t>mov    %ecx,%esi</w:t>
            </w:r>
          </w:p>
          <w:p w14:paraId="5FDC00DB" w14:textId="77777777" w:rsidR="00E8588A" w:rsidRDefault="00E8588A" w:rsidP="00E8588A"/>
          <w:p w14:paraId="1619B31E" w14:textId="77777777" w:rsidR="00E8588A" w:rsidRDefault="00E8588A" w:rsidP="00E8588A">
            <w:r>
              <w:t xml:space="preserve"> 8048b7b:</w:t>
            </w:r>
            <w:r>
              <w:tab/>
              <w:t xml:space="preserve">c1 ee 1f             </w:t>
            </w:r>
            <w:r>
              <w:tab/>
              <w:t>shr    $0x1f,%esi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就是</w:t>
            </w:r>
            <w:r>
              <w:rPr>
                <w:rFonts w:hint="eastAsia"/>
              </w:rPr>
              <w:t>esi</w:t>
            </w:r>
          </w:p>
          <w:p w14:paraId="72F94C67" w14:textId="77777777" w:rsidR="00E8588A" w:rsidRDefault="00E8588A" w:rsidP="00E8588A">
            <w:r>
              <w:t xml:space="preserve"> 8048b7e:</w:t>
            </w:r>
            <w:r>
              <w:tab/>
              <w:t xml:space="preserve">8d 0c 0e             </w:t>
            </w:r>
            <w:r>
              <w:tab/>
              <w:t>lea    (%esi,%ecx,1),%ecx</w:t>
            </w:r>
          </w:p>
          <w:p w14:paraId="60F508B2" w14:textId="77777777" w:rsidR="00E8588A" w:rsidRDefault="00E8588A" w:rsidP="00E8588A">
            <w:r>
              <w:t xml:space="preserve"> 8048b81:</w:t>
            </w:r>
            <w:r>
              <w:tab/>
              <w:t xml:space="preserve">d1 f9                </w:t>
            </w:r>
            <w:r>
              <w:tab/>
              <w:t>sar    %ecx</w:t>
            </w:r>
          </w:p>
          <w:p w14:paraId="335B897A" w14:textId="77777777" w:rsidR="00E8588A" w:rsidRDefault="00E8588A" w:rsidP="00E8588A">
            <w:r>
              <w:t xml:space="preserve"> 8048b83:</w:t>
            </w:r>
            <w:r>
              <w:tab/>
              <w:t xml:space="preserve">01 c1                </w:t>
            </w:r>
            <w:r>
              <w:tab/>
              <w:t>add    %eax,%ecx</w:t>
            </w:r>
          </w:p>
          <w:p w14:paraId="59B5EDFA" w14:textId="77777777" w:rsidR="00E8588A" w:rsidRDefault="00E8588A" w:rsidP="00E8588A">
            <w:r>
              <w:t xml:space="preserve"> </w:t>
            </w:r>
            <w:r w:rsidRPr="0064415B">
              <w:rPr>
                <w:highlight w:val="yellow"/>
              </w:rPr>
              <w:t>8048b85:</w:t>
            </w:r>
            <w:r w:rsidRPr="0064415B">
              <w:rPr>
                <w:highlight w:val="yellow"/>
              </w:rPr>
              <w:tab/>
              <w:t xml:space="preserve">39 d1                </w:t>
            </w:r>
            <w:r w:rsidRPr="0064415B">
              <w:rPr>
                <w:highlight w:val="yellow"/>
              </w:rPr>
              <w:tab/>
              <w:t>cmp    %edx,%ecx</w:t>
            </w:r>
          </w:p>
          <w:p w14:paraId="337775CC" w14:textId="77777777" w:rsidR="00E8588A" w:rsidRDefault="00E8588A" w:rsidP="00E8588A">
            <w:r>
              <w:t xml:space="preserve"> 8048b87:</w:t>
            </w:r>
            <w:r>
              <w:tab/>
              <w:t xml:space="preserve">7e 17                </w:t>
            </w:r>
            <w:r>
              <w:tab/>
              <w:t>jle    8048ba0 &lt;func4+0x40&gt;</w:t>
            </w:r>
          </w:p>
          <w:p w14:paraId="08EEF51F" w14:textId="77777777" w:rsidR="00E8588A" w:rsidRDefault="00E8588A" w:rsidP="00E8588A">
            <w:r>
              <w:rPr>
                <w:rFonts w:hint="eastAsia"/>
              </w:rPr>
              <w:t>调用自己</w:t>
            </w:r>
          </w:p>
          <w:p w14:paraId="523E49DA" w14:textId="77777777" w:rsidR="00E8588A" w:rsidRDefault="00E8588A" w:rsidP="00E8588A">
            <w:r>
              <w:t xml:space="preserve"> 8048b89:</w:t>
            </w:r>
            <w:r>
              <w:tab/>
              <w:t xml:space="preserve">83 e9 01             </w:t>
            </w:r>
            <w:r>
              <w:tab/>
              <w:t>sub    $0x1,%ecx</w:t>
            </w:r>
          </w:p>
          <w:p w14:paraId="3AA414C0" w14:textId="77777777" w:rsidR="00E8588A" w:rsidRDefault="00E8588A" w:rsidP="00E8588A">
            <w:r>
              <w:rPr>
                <w:rFonts w:hint="eastAsia"/>
              </w:rPr>
              <w:t>减</w:t>
            </w:r>
          </w:p>
          <w:p w14:paraId="43BCDA73" w14:textId="77777777" w:rsidR="00E8588A" w:rsidRDefault="00E8588A" w:rsidP="00E8588A">
            <w:r>
              <w:t xml:space="preserve"> 8048b8c:</w:t>
            </w:r>
            <w:r>
              <w:tab/>
              <w:t xml:space="preserve">89 4c 24 08          </w:t>
            </w:r>
            <w:r>
              <w:tab/>
              <w:t>mov    %ecx,0x8(%esp)</w:t>
            </w:r>
          </w:p>
          <w:p w14:paraId="3F15394E" w14:textId="77777777" w:rsidR="00E8588A" w:rsidRDefault="00E8588A" w:rsidP="00E8588A">
            <w:r>
              <w:t xml:space="preserve"> 8048b90:</w:t>
            </w:r>
            <w:r>
              <w:tab/>
              <w:t xml:space="preserve">89 44 24 04          </w:t>
            </w:r>
            <w:r>
              <w:tab/>
              <w:t>mov    %eax,0x4(%esp)</w:t>
            </w:r>
          </w:p>
          <w:p w14:paraId="2C4442C6" w14:textId="77777777" w:rsidR="00E8588A" w:rsidRDefault="00E8588A" w:rsidP="00E8588A">
            <w:r>
              <w:t xml:space="preserve"> 8048b94:</w:t>
            </w:r>
            <w:r>
              <w:tab/>
              <w:t xml:space="preserve">89 14 24             </w:t>
            </w:r>
            <w:r>
              <w:tab/>
              <w:t>mov    %edx,(%esp)</w:t>
            </w:r>
          </w:p>
          <w:p w14:paraId="51C26CD0" w14:textId="77777777" w:rsidR="00E8588A" w:rsidRDefault="00E8588A" w:rsidP="00E8588A"/>
          <w:p w14:paraId="2AD53AF6" w14:textId="77777777" w:rsidR="00E8588A" w:rsidRDefault="00E8588A" w:rsidP="00E8588A">
            <w:r>
              <w:t xml:space="preserve"> 8048b97:</w:t>
            </w:r>
            <w:r>
              <w:tab/>
              <w:t xml:space="preserve">e8 c4 ff ff ff       </w:t>
            </w:r>
            <w:r>
              <w:tab/>
              <w:t>call   8048b60 &lt;func4&gt;</w:t>
            </w:r>
          </w:p>
          <w:p w14:paraId="5143A936" w14:textId="77777777" w:rsidR="00E8588A" w:rsidRDefault="00E8588A" w:rsidP="00E8588A">
            <w:r>
              <w:t xml:space="preserve"> 8048b9c:</w:t>
            </w:r>
            <w:r>
              <w:tab/>
              <w:t xml:space="preserve">01 c0                </w:t>
            </w:r>
            <w:r>
              <w:tab/>
              <w:t>add    %eax,%eax</w:t>
            </w:r>
          </w:p>
          <w:p w14:paraId="2BBF5F26" w14:textId="77777777" w:rsidR="00E8588A" w:rsidRDefault="00E8588A" w:rsidP="00E8588A">
            <w:r>
              <w:t xml:space="preserve"> </w:t>
            </w:r>
            <w:r w:rsidRPr="0064415B">
              <w:rPr>
                <w:highlight w:val="yellow"/>
              </w:rPr>
              <w:t>8048b9e:</w:t>
            </w:r>
            <w:r w:rsidRPr="0064415B">
              <w:rPr>
                <w:highlight w:val="yellow"/>
              </w:rPr>
              <w:tab/>
              <w:t xml:space="preserve">eb 20                </w:t>
            </w:r>
            <w:r w:rsidRPr="0064415B">
              <w:rPr>
                <w:highlight w:val="yellow"/>
              </w:rPr>
              <w:tab/>
              <w:t>jmp    8048bc0 &lt;func4+0x60&gt;</w:t>
            </w:r>
          </w:p>
          <w:p w14:paraId="67B2092C" w14:textId="77777777" w:rsidR="00E8588A" w:rsidRDefault="00E8588A" w:rsidP="00E8588A">
            <w:r>
              <w:rPr>
                <w:rFonts w:hint="eastAsia"/>
              </w:rPr>
              <w:t>调用自己</w:t>
            </w:r>
          </w:p>
          <w:p w14:paraId="3416CB0E" w14:textId="77777777" w:rsidR="00E8588A" w:rsidRDefault="00E8588A" w:rsidP="00E8588A"/>
          <w:p w14:paraId="6978AB67" w14:textId="77777777" w:rsidR="00E8588A" w:rsidRDefault="00E8588A" w:rsidP="00E8588A">
            <w:r>
              <w:t xml:space="preserve"> 8048ba0:</w:t>
            </w:r>
            <w:r>
              <w:tab/>
              <w:t xml:space="preserve">b8 00 00 00 00       </w:t>
            </w:r>
            <w:r>
              <w:tab/>
              <w:t>mov    $0x0,%eax</w:t>
            </w:r>
          </w:p>
          <w:p w14:paraId="55548E05" w14:textId="77777777" w:rsidR="00E8588A" w:rsidRPr="0064415B" w:rsidRDefault="00E8588A" w:rsidP="00E8588A">
            <w:pPr>
              <w:rPr>
                <w:highlight w:val="yellow"/>
              </w:rPr>
            </w:pPr>
            <w:r>
              <w:t xml:space="preserve"> </w:t>
            </w:r>
            <w:r w:rsidRPr="0064415B">
              <w:rPr>
                <w:highlight w:val="yellow"/>
              </w:rPr>
              <w:t>8048ba5:</w:t>
            </w:r>
            <w:r w:rsidRPr="0064415B">
              <w:rPr>
                <w:highlight w:val="yellow"/>
              </w:rPr>
              <w:tab/>
              <w:t xml:space="preserve">39 d1                </w:t>
            </w:r>
            <w:r w:rsidRPr="0064415B">
              <w:rPr>
                <w:highlight w:val="yellow"/>
              </w:rPr>
              <w:tab/>
              <w:t>cmp    %edx,%ecx</w:t>
            </w:r>
          </w:p>
          <w:p w14:paraId="27D93C78" w14:textId="77777777" w:rsidR="00E8588A" w:rsidRDefault="00E8588A" w:rsidP="00E8588A">
            <w:r w:rsidRPr="0064415B">
              <w:rPr>
                <w:highlight w:val="yellow"/>
              </w:rPr>
              <w:t xml:space="preserve"> 8048ba7:</w:t>
            </w:r>
            <w:r w:rsidRPr="0064415B">
              <w:rPr>
                <w:highlight w:val="yellow"/>
              </w:rPr>
              <w:tab/>
              <w:t xml:space="preserve">7d 17                </w:t>
            </w:r>
            <w:r w:rsidRPr="0064415B">
              <w:rPr>
                <w:highlight w:val="yellow"/>
              </w:rPr>
              <w:tab/>
              <w:t>jge    8048bc0 &lt;func4+0x60&gt;</w:t>
            </w:r>
          </w:p>
          <w:p w14:paraId="53F19B96" w14:textId="77777777" w:rsidR="00E8588A" w:rsidRDefault="00E8588A" w:rsidP="00E8588A">
            <w:r>
              <w:rPr>
                <w:rFonts w:hint="eastAsia"/>
              </w:rPr>
              <w:t>调用自己</w:t>
            </w:r>
          </w:p>
          <w:p w14:paraId="76EABB15" w14:textId="77777777" w:rsidR="00E8588A" w:rsidRDefault="00E8588A" w:rsidP="00E8588A"/>
          <w:p w14:paraId="2617FC8E" w14:textId="77777777" w:rsidR="00E8588A" w:rsidRDefault="00E8588A" w:rsidP="00E8588A">
            <w:r>
              <w:t xml:space="preserve"> 8048ba9:</w:t>
            </w:r>
            <w:r>
              <w:tab/>
              <w:t xml:space="preserve">89 5c 24 08          </w:t>
            </w:r>
            <w:r>
              <w:tab/>
              <w:t>mov    %ebx,0x8(%esp)</w:t>
            </w:r>
          </w:p>
          <w:p w14:paraId="0140AB08" w14:textId="77777777" w:rsidR="00E8588A" w:rsidRDefault="00E8588A" w:rsidP="00E8588A">
            <w:r>
              <w:t xml:space="preserve"> 8048bad:</w:t>
            </w:r>
            <w:r>
              <w:tab/>
              <w:t xml:space="preserve">83 c1 01             </w:t>
            </w:r>
            <w:r>
              <w:tab/>
              <w:t>add    $0x1,%ecx</w:t>
            </w:r>
          </w:p>
          <w:p w14:paraId="28EE0469" w14:textId="77777777" w:rsidR="00E8588A" w:rsidRDefault="00E8588A" w:rsidP="00E8588A">
            <w:r>
              <w:t xml:space="preserve"> 8048bb0:</w:t>
            </w:r>
            <w:r>
              <w:tab/>
              <w:t xml:space="preserve">89 4c 24 04          </w:t>
            </w:r>
            <w:r>
              <w:tab/>
              <w:t>mov    %ecx,0x4(%esp)</w:t>
            </w:r>
          </w:p>
          <w:p w14:paraId="4E2BF3F5" w14:textId="77777777" w:rsidR="00E8588A" w:rsidRDefault="00E8588A" w:rsidP="00E8588A">
            <w:r>
              <w:t xml:space="preserve"> 8048bb4:</w:t>
            </w:r>
            <w:r>
              <w:tab/>
              <w:t xml:space="preserve">89 14 24             </w:t>
            </w:r>
            <w:r>
              <w:tab/>
              <w:t>mov    %edx,(%esp)</w:t>
            </w:r>
          </w:p>
          <w:p w14:paraId="073ACBBF" w14:textId="77777777" w:rsidR="00E8588A" w:rsidRDefault="00E8588A" w:rsidP="00E8588A">
            <w:r>
              <w:t xml:space="preserve"> 8048bb7:</w:t>
            </w:r>
            <w:r>
              <w:tab/>
              <w:t xml:space="preserve">e8 a4 ff ff ff       </w:t>
            </w:r>
            <w:r>
              <w:tab/>
              <w:t>call   8048b60 &lt;func4&gt;</w:t>
            </w:r>
          </w:p>
          <w:p w14:paraId="75A70FFC" w14:textId="77777777" w:rsidR="00E8588A" w:rsidRDefault="00E8588A" w:rsidP="00E8588A">
            <w:r>
              <w:rPr>
                <w:rFonts w:hint="eastAsia"/>
              </w:rPr>
              <w:t>调用自己</w:t>
            </w:r>
          </w:p>
          <w:p w14:paraId="251D4031" w14:textId="77777777" w:rsidR="00E8588A" w:rsidRDefault="00E8588A" w:rsidP="00E8588A"/>
          <w:p w14:paraId="6E346533" w14:textId="77777777" w:rsidR="00E8588A" w:rsidRDefault="00E8588A" w:rsidP="00E8588A"/>
          <w:p w14:paraId="6B1B47B7" w14:textId="77777777" w:rsidR="00E8588A" w:rsidRDefault="00E8588A" w:rsidP="00E8588A">
            <w:r>
              <w:t xml:space="preserve"> 8048bbc:</w:t>
            </w:r>
            <w:r>
              <w:tab/>
              <w:t xml:space="preserve">8d 44 00 01          </w:t>
            </w:r>
            <w:r>
              <w:tab/>
              <w:t>lea    0x1(%eax,%eax,1),%eax</w:t>
            </w:r>
          </w:p>
          <w:p w14:paraId="109B30CB" w14:textId="77777777" w:rsidR="00E8588A" w:rsidRDefault="00E8588A" w:rsidP="00E8588A">
            <w:r>
              <w:t xml:space="preserve"> 8048bc0:</w:t>
            </w:r>
            <w:r>
              <w:tab/>
              <w:t xml:space="preserve">8b 5d f8             </w:t>
            </w:r>
            <w:r>
              <w:tab/>
              <w:t>mov    -0x8(%ebp),%ebx</w:t>
            </w:r>
          </w:p>
          <w:p w14:paraId="2CAB9238" w14:textId="77777777" w:rsidR="00E8588A" w:rsidRDefault="00E8588A" w:rsidP="00E8588A">
            <w:r>
              <w:t xml:space="preserve"> 8048bc3:</w:t>
            </w:r>
            <w:r>
              <w:tab/>
              <w:t xml:space="preserve">8b 75 fc             </w:t>
            </w:r>
            <w:r>
              <w:tab/>
              <w:t>mov    -0x4(%ebp),%esi</w:t>
            </w:r>
          </w:p>
          <w:p w14:paraId="4D154A35" w14:textId="77777777" w:rsidR="00E8588A" w:rsidRDefault="00E8588A" w:rsidP="00E8588A">
            <w:r>
              <w:t xml:space="preserve"> 8048bc6:</w:t>
            </w:r>
            <w:r>
              <w:tab/>
              <w:t xml:space="preserve">89 ec                </w:t>
            </w:r>
            <w:r>
              <w:tab/>
              <w:t>mov    %ebp,%esp</w:t>
            </w:r>
          </w:p>
          <w:p w14:paraId="44CCA141" w14:textId="77777777" w:rsidR="00E8588A" w:rsidRDefault="00E8588A" w:rsidP="00E8588A">
            <w:r>
              <w:t xml:space="preserve"> 8048bc8:</w:t>
            </w:r>
            <w:r>
              <w:tab/>
              <w:t>5d                   pop    %ebp</w:t>
            </w:r>
          </w:p>
          <w:p w14:paraId="795317D2" w14:textId="77777777" w:rsidR="00E8588A" w:rsidRDefault="00E8588A" w:rsidP="00E8588A">
            <w:r>
              <w:t xml:space="preserve"> 8048bc9:</w:t>
            </w:r>
            <w:r>
              <w:tab/>
              <w:t xml:space="preserve">c3                   </w:t>
            </w:r>
            <w:r>
              <w:tab/>
              <w:t xml:space="preserve">ret    </w:t>
            </w:r>
          </w:p>
          <w:p w14:paraId="03C5D1FF" w14:textId="77777777" w:rsidR="00E8588A" w:rsidRDefault="00E8588A" w:rsidP="00E8588A"/>
          <w:p w14:paraId="5715DD1B" w14:textId="77777777" w:rsidR="00E8588A" w:rsidRDefault="00E8588A" w:rsidP="00E8588A"/>
          <w:p w14:paraId="7CD03ADC" w14:textId="77777777" w:rsidR="00E8588A" w:rsidRDefault="00E8588A" w:rsidP="00E8588A">
            <w:pPr>
              <w:spacing w:line="400" w:lineRule="exact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lastRenderedPageBreak/>
              <w:t>明显是一个递归函数，按照这个函数的汇编代码，我写了一个</w:t>
            </w:r>
            <w:r>
              <w:rPr>
                <w:rFonts w:hint="eastAsia"/>
                <w:color w:val="000000"/>
                <w:szCs w:val="21"/>
              </w:rPr>
              <w:t>c++</w:t>
            </w:r>
            <w:r>
              <w:rPr>
                <w:rFonts w:hint="eastAsia"/>
                <w:color w:val="000000"/>
                <w:szCs w:val="21"/>
              </w:rPr>
              <w:t>程序，把每个寄存器都定义成变量：</w:t>
            </w:r>
          </w:p>
          <w:p w14:paraId="5B6EF2E5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Last login: Mon Apr 16 23:16:17 on console</w:t>
            </w:r>
          </w:p>
          <w:p w14:paraId="4A692776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zsydeMacBook-Pro:~ zsy$ vim 4,cpp</w:t>
            </w:r>
          </w:p>
          <w:p w14:paraId="3F1BC5C4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zsydeMacBook-Pro:~ zsy$ vim 4,cpp</w:t>
            </w:r>
          </w:p>
          <w:p w14:paraId="277EB943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</w:p>
          <w:p w14:paraId="4395F6A3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</w:p>
          <w:p w14:paraId="6B23A700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#include&lt;iostream&gt;</w:t>
            </w:r>
          </w:p>
          <w:p w14:paraId="51CA9865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using namespace std;</w:t>
            </w:r>
          </w:p>
          <w:p w14:paraId="64453C05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int func4(int edx,int eax,int ebx)</w:t>
            </w:r>
          </w:p>
          <w:p w14:paraId="4F1C8A25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{</w:t>
            </w:r>
          </w:p>
          <w:p w14:paraId="14EC90B9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int ecx,esi;</w:t>
            </w:r>
          </w:p>
          <w:p w14:paraId="5278D688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ecx=ebx;</w:t>
            </w:r>
          </w:p>
          <w:p w14:paraId="00CB0AA2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ecx=ecx-eax;</w:t>
            </w:r>
          </w:p>
          <w:p w14:paraId="0863998F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sei=ecx;</w:t>
            </w:r>
          </w:p>
          <w:p w14:paraId="7006B8F9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esi=esi&gt;&gt;31;</w:t>
            </w:r>
          </w:p>
          <w:p w14:paraId="4CF30C60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ecx=ecx+esi;</w:t>
            </w:r>
          </w:p>
          <w:p w14:paraId="232E8DED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ecx=ecx/2;</w:t>
            </w:r>
          </w:p>
          <w:p w14:paraId="4C0788C6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ecx=ecx+eax;</w:t>
            </w:r>
          </w:p>
          <w:p w14:paraId="5816FF4D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if(edx&gt;=ecx)</w:t>
            </w:r>
          </w:p>
          <w:p w14:paraId="054D11FB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{</w:t>
            </w:r>
          </w:p>
          <w:p w14:paraId="78B777F6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eax=0;</w:t>
            </w:r>
          </w:p>
          <w:p w14:paraId="318217E5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if(edx&lt;=ecx)</w:t>
            </w:r>
          </w:p>
          <w:p w14:paraId="66DB8C06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lastRenderedPageBreak/>
              <w:t>{</w:t>
            </w:r>
          </w:p>
          <w:p w14:paraId="0F97A83C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return eax;</w:t>
            </w:r>
          </w:p>
          <w:p w14:paraId="481DC868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399E29FA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else</w:t>
            </w:r>
          </w:p>
          <w:p w14:paraId="03BD40C1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{</w:t>
            </w:r>
          </w:p>
          <w:p w14:paraId="0E69D2EE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ecx=ecx+1;</w:t>
            </w:r>
          </w:p>
          <w:p w14:paraId="0CCDAB63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eax=func4(edx,ecx,ebx);</w:t>
            </w:r>
          </w:p>
          <w:p w14:paraId="4934ADE9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eax=eax*2+1;</w:t>
            </w:r>
          </w:p>
          <w:p w14:paraId="05009F49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return eax;</w:t>
            </w:r>
          </w:p>
          <w:p w14:paraId="03EB6C9E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79B2AC9B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5694B3E3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else</w:t>
            </w:r>
          </w:p>
          <w:p w14:paraId="21C5F5CA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{</w:t>
            </w:r>
          </w:p>
          <w:p w14:paraId="4273168E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ecx=ecx-1;</w:t>
            </w:r>
          </w:p>
          <w:p w14:paraId="54352D10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eax=func4(edx,eax,ecx);</w:t>
            </w:r>
          </w:p>
          <w:p w14:paraId="170E92BC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eax=eax*2;</w:t>
            </w:r>
          </w:p>
          <w:p w14:paraId="251FFA8F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return eax;</w:t>
            </w:r>
          </w:p>
          <w:p w14:paraId="56DC05A2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51D0EED8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5767A9E3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int main()</w:t>
            </w:r>
          </w:p>
          <w:p w14:paraId="3EED4600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{</w:t>
            </w:r>
          </w:p>
          <w:p w14:paraId="2FA3545A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for(int i=0;i&lt;=14;i++)</w:t>
            </w:r>
          </w:p>
          <w:p w14:paraId="27E7DF2F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lastRenderedPageBreak/>
              <w:t>{</w:t>
            </w:r>
          </w:p>
          <w:p w14:paraId="0569C36D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if(func4(i,0,14)==1)</w:t>
            </w:r>
          </w:p>
          <w:p w14:paraId="457AECA9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{</w:t>
            </w:r>
          </w:p>
          <w:p w14:paraId="17D5F4DA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cout&lt;&lt;i&lt;&lt;endl;</w:t>
            </w:r>
          </w:p>
          <w:p w14:paraId="061F006D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6E601609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773A3933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}</w:t>
            </w:r>
          </w:p>
          <w:p w14:paraId="0FB142F4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/>
                <w:color w:val="000000"/>
                <w:sz w:val="22"/>
              </w:rPr>
              <w:t>"4,cpp" 46L, 445C</w:t>
            </w:r>
          </w:p>
          <w:p w14:paraId="1E6253FF" w14:textId="77777777" w:rsidR="00E8588A" w:rsidRDefault="00E8588A" w:rsidP="00E8588A">
            <w:pPr>
              <w:spacing w:line="400" w:lineRule="exact"/>
              <w:ind w:firstLine="420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运行程序：</w:t>
            </w:r>
          </w:p>
          <w:p w14:paraId="3D3D30CF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 w:rsidRPr="007E0C93">
              <w:rPr>
                <w:rFonts w:ascii="Papyrus" w:hAnsi="Papyrus" w:cs="Papyrus"/>
                <w:noProof/>
                <w:color w:val="000000"/>
                <w:sz w:val="22"/>
              </w:rPr>
              <w:lastRenderedPageBreak/>
              <w:drawing>
                <wp:inline distT="0" distB="0" distL="0" distR="0" wp14:anchorId="067E260A" wp14:editId="30860C6D">
                  <wp:extent cx="3581400" cy="54610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546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864080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 w:rsidRPr="007E0C93">
              <w:rPr>
                <w:rFonts w:ascii="Papyrus" w:hAnsi="Papyrus" w:cs="Papyrus"/>
                <w:noProof/>
                <w:color w:val="000000"/>
                <w:sz w:val="22"/>
              </w:rPr>
              <w:lastRenderedPageBreak/>
              <w:drawing>
                <wp:inline distT="0" distB="0" distL="0" distR="0" wp14:anchorId="21976D51" wp14:editId="49498D59">
                  <wp:extent cx="2781300" cy="5727700"/>
                  <wp:effectExtent l="0" t="0" r="12700" b="1270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572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55D66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 w:hint="eastAsia"/>
                <w:color w:val="000000"/>
                <w:sz w:val="22"/>
              </w:rPr>
              <w:t>这个得出的结果就是，我第一个数据可以取得到的值：</w:t>
            </w:r>
          </w:p>
          <w:p w14:paraId="27BCBEF0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 w:hint="eastAsia"/>
                <w:color w:val="000000"/>
                <w:sz w:val="22"/>
              </w:rPr>
              <w:t>那分别有</w:t>
            </w:r>
            <w:r>
              <w:rPr>
                <w:rFonts w:ascii="Papyrus" w:hAnsi="Papyrus" w:cs="Papyrus" w:hint="eastAsia"/>
                <w:color w:val="000000"/>
                <w:sz w:val="22"/>
              </w:rPr>
              <w:t>8 9 11</w:t>
            </w:r>
          </w:p>
          <w:p w14:paraId="0EF5CF76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 w:hint="eastAsia"/>
                <w:color w:val="000000"/>
                <w:sz w:val="22"/>
              </w:rPr>
              <w:t>于是，结果就是</w:t>
            </w:r>
          </w:p>
          <w:p w14:paraId="0724A648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 w:hint="eastAsia"/>
                <w:color w:val="000000"/>
                <w:sz w:val="22"/>
              </w:rPr>
              <w:t>8 1</w:t>
            </w:r>
          </w:p>
          <w:p w14:paraId="240BC56A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 w:hint="eastAsia"/>
                <w:color w:val="000000"/>
                <w:sz w:val="22"/>
              </w:rPr>
              <w:t>9 1</w:t>
            </w:r>
          </w:p>
          <w:p w14:paraId="72A14241" w14:textId="77777777" w:rsidR="00E8588A" w:rsidRDefault="00E8588A" w:rsidP="00E8588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Papyrus" w:hAnsi="Papyrus" w:cs="Papyrus"/>
                <w:color w:val="000000"/>
                <w:sz w:val="22"/>
              </w:rPr>
            </w:pPr>
            <w:r>
              <w:rPr>
                <w:rFonts w:ascii="Papyrus" w:hAnsi="Papyrus" w:cs="Papyrus" w:hint="eastAsia"/>
                <w:color w:val="000000"/>
                <w:sz w:val="22"/>
              </w:rPr>
              <w:t>11 1</w:t>
            </w:r>
          </w:p>
          <w:p w14:paraId="2F77B425" w14:textId="77777777" w:rsidR="00E8588A" w:rsidRDefault="00E8588A" w:rsidP="00E8588A">
            <w:r w:rsidRPr="007E0C93">
              <w:rPr>
                <w:noProof/>
              </w:rPr>
              <w:lastRenderedPageBreak/>
              <w:drawing>
                <wp:inline distT="0" distB="0" distL="0" distR="0" wp14:anchorId="25C06FC4" wp14:editId="628C8346">
                  <wp:extent cx="4254500" cy="1371600"/>
                  <wp:effectExtent l="0" t="0" r="1270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5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6C516" w14:textId="77777777" w:rsidR="00E8588A" w:rsidRDefault="00E8588A" w:rsidP="00E8588A">
            <w:r>
              <w:rPr>
                <w:rFonts w:hint="eastAsia"/>
              </w:rPr>
              <w:t>随便找一个检查一下</w:t>
            </w:r>
          </w:p>
          <w:p w14:paraId="1C03A813" w14:textId="77777777" w:rsidR="00E8588A" w:rsidRDefault="00E8588A" w:rsidP="00E8588A">
            <w:r>
              <w:rPr>
                <w:rFonts w:hint="eastAsia"/>
              </w:rPr>
              <w:t>成功～</w:t>
            </w:r>
          </w:p>
          <w:p w14:paraId="53539487" w14:textId="77777777" w:rsidR="00E8588A" w:rsidRDefault="00E8588A" w:rsidP="00E8588A">
            <w:r w:rsidRPr="007E0C93">
              <w:rPr>
                <w:noProof/>
              </w:rPr>
              <w:drawing>
                <wp:inline distT="0" distB="0" distL="0" distR="0" wp14:anchorId="439502CD" wp14:editId="46993B4E">
                  <wp:extent cx="5270500" cy="1646555"/>
                  <wp:effectExtent l="0" t="0" r="12700" b="444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F4C70" w14:textId="77777777" w:rsidR="00C14CA1" w:rsidRPr="00C14CA1" w:rsidRDefault="00C14CA1" w:rsidP="00E8588A">
            <w:p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</w:p>
          <w:p w14:paraId="714452AE" w14:textId="77777777" w:rsidR="00C14CA1" w:rsidRPr="00503985" w:rsidRDefault="00C14CA1" w:rsidP="00660308">
            <w:pPr>
              <w:numPr>
                <w:ilvl w:val="0"/>
                <w:numId w:val="10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6DBA6EEB" w14:textId="75BB33B3" w:rsidR="00503985" w:rsidRDefault="00E8588A" w:rsidP="00503985">
            <w:p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szCs w:val="20"/>
              </w:rPr>
              <w:t>我之前一直很疑惑如何能够得出函数的变量，怎么知道的那三个函数的变量就是我所写的这三个呢？后来问了老师，老师给出的一个特别好的方法就是不要老去纠结汇编语言，而是学着去理解汇编语言，如果不能知道，那就直接查看寄存器。</w:t>
            </w:r>
          </w:p>
          <w:p w14:paraId="222E853E" w14:textId="77777777" w:rsidR="00503985" w:rsidRPr="00C14CA1" w:rsidRDefault="00503985" w:rsidP="00503985">
            <w:pPr>
              <w:adjustRightInd w:val="0"/>
              <w:ind w:left="900"/>
              <w:jc w:val="both"/>
              <w:rPr>
                <w:szCs w:val="20"/>
              </w:rPr>
            </w:pPr>
          </w:p>
          <w:p w14:paraId="6524CFED" w14:textId="77777777" w:rsidR="00C14CA1" w:rsidRPr="006A0994" w:rsidRDefault="00C14CA1" w:rsidP="00660308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 w:rsidRPr="006A0994">
              <w:rPr>
                <w:rFonts w:hint="eastAsia"/>
                <w:b/>
                <w:sz w:val="28"/>
                <w:szCs w:val="20"/>
              </w:rPr>
              <w:t>第五关</w:t>
            </w:r>
          </w:p>
          <w:p w14:paraId="50499488" w14:textId="37921CAD" w:rsidR="00C14CA1" w:rsidRDefault="00C14CA1" w:rsidP="00660308">
            <w:pPr>
              <w:numPr>
                <w:ilvl w:val="0"/>
                <w:numId w:val="11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原理设计：</w:t>
            </w:r>
            <w:r w:rsidR="00AD1E50">
              <w:rPr>
                <w:color w:val="000000"/>
                <w:szCs w:val="21"/>
              </w:rPr>
              <w:t xml:space="preserve"> </w:t>
            </w:r>
          </w:p>
          <w:p w14:paraId="29C15BB9" w14:textId="05B3F16C" w:rsidR="00AD1E50" w:rsidRDefault="00AD1E50" w:rsidP="00AD1E50">
            <w:pPr>
              <w:rPr>
                <w:rFonts w:eastAsia="Times New Roman"/>
              </w:rPr>
            </w:pPr>
            <w:r>
              <w:rPr>
                <w:rFonts w:hint="eastAsia"/>
                <w:color w:val="000000"/>
                <w:szCs w:val="21"/>
              </w:rPr>
              <w:t>这个的重点就是一定要看出来是数组操作（</w:t>
            </w:r>
            <w:r>
              <w:rPr>
                <w:rFonts w:ascii="PingFang SC" w:eastAsia="PingFang SC" w:hAnsi="PingFang SC" w:hint="eastAsia"/>
                <w:color w:val="4F4F4F"/>
                <w:shd w:val="clear" w:color="auto" w:fill="FFFFFF"/>
              </w:rPr>
              <w:t>看到0x8048e0b位置对这个地址进行操作，以4单位为增长</w:t>
            </w:r>
            <w:r>
              <w:rPr>
                <w:rFonts w:hint="eastAsia"/>
                <w:color w:val="000000"/>
                <w:szCs w:val="21"/>
              </w:rPr>
              <w:t>），否则会一头雾水。</w:t>
            </w:r>
            <w:r>
              <w:rPr>
                <w:rFonts w:ascii="PingFang SC" w:eastAsia="PingFang SC" w:hAnsi="PingFang SC" w:hint="eastAsia"/>
                <w:color w:val="4F4F4F"/>
                <w:shd w:val="clear" w:color="auto" w:fill="FFFFFF"/>
              </w:rPr>
              <w:t>每次被加上的数组元素的下标是不连续的。循环进行了15次加法，且加上去的最后一个元素是15。所以可以通过第一个元素逆推出之前累加了哪些元素。</w:t>
            </w:r>
          </w:p>
          <w:p w14:paraId="31D412A7" w14:textId="0CDF09A7" w:rsidR="00C14CA1" w:rsidRDefault="00C14CA1" w:rsidP="00660308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</w:p>
          <w:p w14:paraId="2FDC6411" w14:textId="08C293A4" w:rsidR="00C14CA1" w:rsidRPr="00C14CA1" w:rsidRDefault="00C14CA1" w:rsidP="00660308">
            <w:pPr>
              <w:numPr>
                <w:ilvl w:val="0"/>
                <w:numId w:val="11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实现与分析：</w:t>
            </w:r>
            <w:r w:rsidR="00AD1E50" w:rsidRPr="00C14CA1">
              <w:rPr>
                <w:color w:val="000000"/>
                <w:szCs w:val="21"/>
              </w:rPr>
              <w:t xml:space="preserve"> </w:t>
            </w:r>
          </w:p>
          <w:p w14:paraId="6953D98A" w14:textId="77777777" w:rsidR="00E8588A" w:rsidRDefault="00E8588A" w:rsidP="00E8588A">
            <w:r>
              <w:t>08048db8 &lt;phase_5&gt;:</w:t>
            </w:r>
          </w:p>
          <w:p w14:paraId="50CD6AC2" w14:textId="77777777" w:rsidR="00E8588A" w:rsidRDefault="00E8588A" w:rsidP="00E8588A">
            <w:r>
              <w:lastRenderedPageBreak/>
              <w:t xml:space="preserve"> 8048db8:</w:t>
            </w:r>
            <w:r>
              <w:tab/>
              <w:t xml:space="preserve">55                   </w:t>
            </w:r>
            <w:r>
              <w:tab/>
              <w:t>push   %ebp</w:t>
            </w:r>
          </w:p>
          <w:p w14:paraId="73857655" w14:textId="77777777" w:rsidR="00E8588A" w:rsidRDefault="00E8588A" w:rsidP="00E8588A">
            <w:r>
              <w:t xml:space="preserve"> 8048db9:</w:t>
            </w:r>
            <w:r>
              <w:tab/>
              <w:t xml:space="preserve">89 e5                </w:t>
            </w:r>
            <w:r>
              <w:tab/>
              <w:t>mov    %esp,%ebp</w:t>
            </w:r>
          </w:p>
          <w:p w14:paraId="62197D42" w14:textId="77777777" w:rsidR="00E8588A" w:rsidRDefault="00E8588A" w:rsidP="00E8588A">
            <w:r>
              <w:t xml:space="preserve"> 8048dbb:</w:t>
            </w:r>
            <w:r>
              <w:tab/>
              <w:t xml:space="preserve">56                   </w:t>
            </w:r>
            <w:r>
              <w:tab/>
              <w:t>push   %esi</w:t>
            </w:r>
          </w:p>
          <w:p w14:paraId="06E739DA" w14:textId="77777777" w:rsidR="00E8588A" w:rsidRDefault="00E8588A" w:rsidP="00E8588A">
            <w:r>
              <w:t xml:space="preserve"> 8048dbc:</w:t>
            </w:r>
            <w:r>
              <w:tab/>
              <w:t xml:space="preserve">53                   </w:t>
            </w:r>
            <w:r>
              <w:tab/>
              <w:t>push   %ebx</w:t>
            </w:r>
          </w:p>
          <w:p w14:paraId="6FA310BF" w14:textId="77777777" w:rsidR="00E8588A" w:rsidRDefault="00E8588A" w:rsidP="00E8588A">
            <w:r>
              <w:t xml:space="preserve"> 8048dbd:</w:t>
            </w:r>
            <w:r>
              <w:tab/>
              <w:t xml:space="preserve">83 ec 20             </w:t>
            </w:r>
            <w:r>
              <w:tab/>
              <w:t>sub    $0x20,%esp</w:t>
            </w:r>
          </w:p>
          <w:p w14:paraId="5DC66433" w14:textId="77777777" w:rsidR="00E8588A" w:rsidRDefault="00E8588A" w:rsidP="00E8588A">
            <w:r>
              <w:t xml:space="preserve"> 8048dc0:</w:t>
            </w:r>
            <w:r>
              <w:tab/>
              <w:t xml:space="preserve">8d 45 f0             </w:t>
            </w:r>
            <w:r>
              <w:tab/>
              <w:t>lea    -0x10(%ebp),%eax</w:t>
            </w:r>
          </w:p>
          <w:p w14:paraId="1EFED943" w14:textId="77777777" w:rsidR="00E8588A" w:rsidRDefault="00E8588A" w:rsidP="00E8588A">
            <w:r>
              <w:t xml:space="preserve"> 8048dc3:</w:t>
            </w:r>
            <w:r>
              <w:tab/>
              <w:t xml:space="preserve">89 44 24 0c          </w:t>
            </w:r>
            <w:r>
              <w:tab/>
              <w:t>mov    %eax,0xc(%esp)</w:t>
            </w:r>
          </w:p>
          <w:p w14:paraId="31E1A5EC" w14:textId="77777777" w:rsidR="00E8588A" w:rsidRDefault="00E8588A" w:rsidP="00E8588A">
            <w:r>
              <w:t xml:space="preserve"> 8048dc7:</w:t>
            </w:r>
            <w:r>
              <w:tab/>
              <w:t xml:space="preserve">8d 45 f4             </w:t>
            </w:r>
            <w:r>
              <w:tab/>
              <w:t>lea    -0xc(%ebp),%eax</w:t>
            </w:r>
          </w:p>
          <w:p w14:paraId="38A72C9F" w14:textId="77777777" w:rsidR="00E8588A" w:rsidRDefault="00E8588A" w:rsidP="00E8588A">
            <w:r>
              <w:t xml:space="preserve"> 8048dca:</w:t>
            </w:r>
            <w:r>
              <w:tab/>
              <w:t xml:space="preserve">89 44 24 08          </w:t>
            </w:r>
            <w:r>
              <w:tab/>
              <w:t>mov    %eax,0x8(%esp)</w:t>
            </w:r>
          </w:p>
          <w:p w14:paraId="00679A18" w14:textId="77777777" w:rsidR="00E8588A" w:rsidRDefault="00E8588A" w:rsidP="00E8588A">
            <w:r>
              <w:t xml:space="preserve"> 8048dce:</w:t>
            </w:r>
            <w:r>
              <w:tab/>
              <w:t xml:space="preserve">c7 44 24 04 3e a2 04 </w:t>
            </w:r>
            <w:r>
              <w:tab/>
              <w:t>movl   $0x804a23e,0x4(%esp)</w:t>
            </w:r>
          </w:p>
          <w:p w14:paraId="218F4564" w14:textId="77777777" w:rsidR="00E8588A" w:rsidRDefault="00E8588A" w:rsidP="00E8588A">
            <w:r>
              <w:t xml:space="preserve"> 8048dd5:</w:t>
            </w:r>
            <w:r>
              <w:tab/>
              <w:t xml:space="preserve">08 </w:t>
            </w:r>
          </w:p>
          <w:p w14:paraId="1065C96D" w14:textId="77777777" w:rsidR="00E8588A" w:rsidRDefault="00E8588A" w:rsidP="00E8588A">
            <w:r>
              <w:t xml:space="preserve"> 8048dd6:</w:t>
            </w:r>
            <w:r>
              <w:tab/>
              <w:t xml:space="preserve">8b 45 08             </w:t>
            </w:r>
            <w:r>
              <w:tab/>
              <w:t>mov    0x8(%ebp),%eax</w:t>
            </w:r>
          </w:p>
          <w:p w14:paraId="2BED1006" w14:textId="77777777" w:rsidR="00E8588A" w:rsidRDefault="00E8588A" w:rsidP="00E8588A">
            <w:r>
              <w:t xml:space="preserve"> 8048dd9:</w:t>
            </w:r>
            <w:r>
              <w:tab/>
              <w:t xml:space="preserve">89 04 24             </w:t>
            </w:r>
            <w:r>
              <w:tab/>
              <w:t>mov    %eax,(%esp)</w:t>
            </w:r>
          </w:p>
          <w:p w14:paraId="408C7D36" w14:textId="77777777" w:rsidR="00E8588A" w:rsidRDefault="00E8588A" w:rsidP="00E8588A">
            <w:r>
              <w:t xml:space="preserve"> 8048ddc:</w:t>
            </w:r>
            <w:r>
              <w:tab/>
              <w:t xml:space="preserve">e8 5f fa ff ff       </w:t>
            </w:r>
            <w:r>
              <w:tab/>
              <w:t>call   8048840 &lt;__isoc99_sscanf@plt&gt;</w:t>
            </w:r>
          </w:p>
          <w:p w14:paraId="68AC61F2" w14:textId="77777777" w:rsidR="00E8588A" w:rsidRDefault="00E8588A" w:rsidP="00E8588A">
            <w:r>
              <w:t xml:space="preserve"> 8048de1:</w:t>
            </w:r>
            <w:r>
              <w:tab/>
              <w:t xml:space="preserve">83 f8 01             </w:t>
            </w:r>
            <w:r>
              <w:tab/>
              <w:t>cmp    $0x1,%eax</w:t>
            </w:r>
          </w:p>
          <w:p w14:paraId="38367F3E" w14:textId="77777777" w:rsidR="00E8588A" w:rsidRDefault="00E8588A" w:rsidP="00E8588A">
            <w:r>
              <w:t xml:space="preserve"> 8048de4:</w:t>
            </w:r>
            <w:r>
              <w:tab/>
              <w:t xml:space="preserve">7f 05                </w:t>
            </w:r>
            <w:r>
              <w:tab/>
              <w:t>jg     8048deb &lt;phase_5+0x33&gt;</w:t>
            </w:r>
          </w:p>
          <w:p w14:paraId="1DBC50CE" w14:textId="77777777" w:rsidR="00E8588A" w:rsidRDefault="00E8588A" w:rsidP="00E8588A">
            <w:r>
              <w:t xml:space="preserve"> 8048de6:</w:t>
            </w:r>
            <w:r>
              <w:tab/>
              <w:t xml:space="preserve">e8 e6 02 00 00       </w:t>
            </w:r>
            <w:r>
              <w:tab/>
              <w:t>call   80490d1 &lt;explode_bomb&gt;</w:t>
            </w:r>
          </w:p>
          <w:p w14:paraId="5C74BC29" w14:textId="77777777" w:rsidR="00E8588A" w:rsidRDefault="00E8588A" w:rsidP="00E8588A">
            <w:r>
              <w:t xml:space="preserve"> 8048deb:</w:t>
            </w:r>
            <w:r>
              <w:tab/>
              <w:t xml:space="preserve">8b 45 f4             </w:t>
            </w:r>
            <w:r>
              <w:tab/>
              <w:t>mov    -0xc(%ebp),%eax</w:t>
            </w:r>
          </w:p>
          <w:p w14:paraId="05635C1F" w14:textId="77777777" w:rsidR="00E8588A" w:rsidRDefault="00E8588A" w:rsidP="00E8588A">
            <w:r>
              <w:t xml:space="preserve"> 8048dee:</w:t>
            </w:r>
            <w:r>
              <w:tab/>
              <w:t xml:space="preserve">83 e0 0f             </w:t>
            </w:r>
            <w:r>
              <w:tab/>
              <w:t>and    $0xf,%eax</w:t>
            </w:r>
          </w:p>
          <w:p w14:paraId="4FD1C1F7" w14:textId="77777777" w:rsidR="00E8588A" w:rsidRDefault="00E8588A" w:rsidP="00E8588A">
            <w:r>
              <w:t xml:space="preserve"> 8048df1:</w:t>
            </w:r>
            <w:r>
              <w:tab/>
              <w:t xml:space="preserve">89 45 f4             </w:t>
            </w:r>
            <w:r>
              <w:tab/>
              <w:t>mov    %eax,-0xc(%ebp)</w:t>
            </w:r>
          </w:p>
          <w:p w14:paraId="3D0AFD1E" w14:textId="77777777" w:rsidR="00E8588A" w:rsidRDefault="00E8588A" w:rsidP="00E8588A">
            <w:r>
              <w:t xml:space="preserve"> 8048df4:</w:t>
            </w:r>
            <w:r>
              <w:tab/>
              <w:t xml:space="preserve">83 f8 0f             </w:t>
            </w:r>
            <w:r>
              <w:tab/>
              <w:t>cmp    $0xf,%eax</w:t>
            </w:r>
          </w:p>
          <w:p w14:paraId="699D4050" w14:textId="77777777" w:rsidR="00E8588A" w:rsidRDefault="00E8588A" w:rsidP="00E8588A">
            <w:r>
              <w:t xml:space="preserve"> 8048df7:</w:t>
            </w:r>
            <w:r>
              <w:tab/>
              <w:t xml:space="preserve">74 29                </w:t>
            </w:r>
            <w:r>
              <w:tab/>
              <w:t>je     8048e22 &lt;phase_5+0x6a&gt;</w:t>
            </w:r>
          </w:p>
          <w:p w14:paraId="50B923CA" w14:textId="77777777" w:rsidR="00E8588A" w:rsidRDefault="00E8588A" w:rsidP="00E8588A">
            <w:r>
              <w:t xml:space="preserve"> 8048df9:</w:t>
            </w:r>
            <w:r>
              <w:tab/>
              <w:t xml:space="preserve">b9 00 00 00 00       </w:t>
            </w:r>
            <w:r>
              <w:tab/>
              <w:t>mov    $0x0,%ecx</w:t>
            </w:r>
          </w:p>
          <w:p w14:paraId="699ED758" w14:textId="77777777" w:rsidR="00E8588A" w:rsidRDefault="00E8588A" w:rsidP="00E8588A">
            <w:r>
              <w:t xml:space="preserve"> 8048dfe:</w:t>
            </w:r>
            <w:r>
              <w:tab/>
              <w:t xml:space="preserve">ba 00 00 00 00       </w:t>
            </w:r>
            <w:r>
              <w:tab/>
              <w:t>mov    $0x0,%edx</w:t>
            </w:r>
          </w:p>
          <w:p w14:paraId="0DB83871" w14:textId="77777777" w:rsidR="00E8588A" w:rsidRDefault="00E8588A" w:rsidP="00E8588A">
            <w:r>
              <w:t xml:space="preserve"> </w:t>
            </w:r>
            <w:r w:rsidRPr="0064415B">
              <w:rPr>
                <w:highlight w:val="yellow"/>
              </w:rPr>
              <w:t>8048e03:</w:t>
            </w:r>
            <w:r w:rsidRPr="0064415B">
              <w:rPr>
                <w:highlight w:val="yellow"/>
              </w:rPr>
              <w:tab/>
              <w:t xml:space="preserve">bb c0 a1 04 08       </w:t>
            </w:r>
            <w:r w:rsidRPr="0064415B">
              <w:rPr>
                <w:highlight w:val="yellow"/>
              </w:rPr>
              <w:tab/>
              <w:t>mov    $0x804a1c0,%ebx</w:t>
            </w:r>
          </w:p>
          <w:p w14:paraId="6F5A08FC" w14:textId="77777777" w:rsidR="00E8588A" w:rsidRDefault="00E8588A" w:rsidP="00E8588A">
            <w:r w:rsidRPr="00F2498A">
              <w:rPr>
                <w:rFonts w:hint="eastAsia"/>
                <w:highlight w:val="red"/>
              </w:rPr>
              <w:t>ebx</w:t>
            </w:r>
            <w:r w:rsidRPr="00F2498A">
              <w:rPr>
                <w:rFonts w:hint="eastAsia"/>
                <w:highlight w:val="red"/>
              </w:rPr>
              <w:t>在这个地址</w:t>
            </w:r>
          </w:p>
          <w:p w14:paraId="6C17A5C1" w14:textId="77777777" w:rsidR="00E8588A" w:rsidRDefault="00E8588A" w:rsidP="00E8588A">
            <w:r>
              <w:t xml:space="preserve"> 8048e08:</w:t>
            </w:r>
            <w:r>
              <w:tab/>
              <w:t xml:space="preserve">83 c2 01             </w:t>
            </w:r>
            <w:r>
              <w:tab/>
              <w:t>add    $0x1,%edx</w:t>
            </w:r>
          </w:p>
          <w:p w14:paraId="623EC0D7" w14:textId="77777777" w:rsidR="00E8588A" w:rsidRDefault="00E8588A" w:rsidP="00E8588A">
            <w:r>
              <w:t xml:space="preserve"> </w:t>
            </w:r>
            <w:r w:rsidRPr="0064415B">
              <w:rPr>
                <w:highlight w:val="yellow"/>
              </w:rPr>
              <w:t>8048e0b:</w:t>
            </w:r>
            <w:r w:rsidRPr="0064415B">
              <w:rPr>
                <w:highlight w:val="yellow"/>
              </w:rPr>
              <w:tab/>
              <w:t xml:space="preserve">8b 04 83             </w:t>
            </w:r>
            <w:r w:rsidRPr="0064415B">
              <w:rPr>
                <w:highlight w:val="yellow"/>
              </w:rPr>
              <w:tab/>
              <w:t>mov    (%ebx,%eax,4),%eax</w:t>
            </w:r>
          </w:p>
          <w:p w14:paraId="1C78EF52" w14:textId="77777777" w:rsidR="00E8588A" w:rsidRDefault="00E8588A" w:rsidP="00E8588A"/>
          <w:p w14:paraId="6681CFE3" w14:textId="77777777" w:rsidR="00E8588A" w:rsidRDefault="00E8588A" w:rsidP="00E8588A">
            <w:r w:rsidRPr="00F2498A">
              <w:rPr>
                <w:rFonts w:hint="eastAsia"/>
                <w:highlight w:val="red"/>
              </w:rPr>
              <w:t>以</w:t>
            </w:r>
            <w:r w:rsidRPr="00F2498A">
              <w:rPr>
                <w:rFonts w:hint="eastAsia"/>
                <w:highlight w:val="red"/>
              </w:rPr>
              <w:t>ebx</w:t>
            </w:r>
            <w:r w:rsidRPr="00F2498A">
              <w:rPr>
                <w:rFonts w:hint="eastAsia"/>
                <w:highlight w:val="red"/>
              </w:rPr>
              <w:t>为基准，每次都是</w:t>
            </w:r>
            <w:r w:rsidRPr="00F2498A">
              <w:rPr>
                <w:rFonts w:hint="eastAsia"/>
                <w:highlight w:val="red"/>
              </w:rPr>
              <w:t>ebx+4*eax</w:t>
            </w:r>
          </w:p>
          <w:p w14:paraId="1D113306" w14:textId="77777777" w:rsidR="00E8588A" w:rsidRDefault="00E8588A" w:rsidP="00E8588A"/>
          <w:p w14:paraId="37DF34D0" w14:textId="77777777" w:rsidR="00E8588A" w:rsidRDefault="00E8588A" w:rsidP="00E8588A">
            <w:r>
              <w:t xml:space="preserve"> 8048e0e:</w:t>
            </w:r>
            <w:r>
              <w:tab/>
              <w:t xml:space="preserve">01 c1                </w:t>
            </w:r>
            <w:r>
              <w:tab/>
              <w:t>add    %eax,%ecx</w:t>
            </w:r>
          </w:p>
          <w:p w14:paraId="08F9DBEB" w14:textId="77777777" w:rsidR="00E8588A" w:rsidRDefault="00E8588A" w:rsidP="00E8588A">
            <w:r>
              <w:t xml:space="preserve"> 8048e10:</w:t>
            </w:r>
            <w:r>
              <w:tab/>
              <w:t xml:space="preserve">83 f8 0f             </w:t>
            </w:r>
            <w:r>
              <w:tab/>
              <w:t>cmp    $0xf,%eax</w:t>
            </w:r>
          </w:p>
          <w:p w14:paraId="74767D5E" w14:textId="77777777" w:rsidR="00E8588A" w:rsidRPr="00F2498A" w:rsidRDefault="00E8588A" w:rsidP="00E8588A">
            <w:pPr>
              <w:rPr>
                <w:highlight w:val="red"/>
              </w:rPr>
            </w:pPr>
            <w:r w:rsidRPr="00F2498A">
              <w:rPr>
                <w:rFonts w:hint="eastAsia"/>
                <w:highlight w:val="red"/>
              </w:rPr>
              <w:t>这一部比较关键，</w:t>
            </w:r>
            <w:r w:rsidRPr="00F2498A">
              <w:rPr>
                <w:rFonts w:hint="eastAsia"/>
                <w:highlight w:val="red"/>
              </w:rPr>
              <w:t>edx</w:t>
            </w:r>
            <w:r w:rsidRPr="00F2498A">
              <w:rPr>
                <w:rFonts w:hint="eastAsia"/>
                <w:highlight w:val="red"/>
              </w:rPr>
              <w:t>从</w:t>
            </w:r>
            <w:r w:rsidRPr="00F2498A">
              <w:rPr>
                <w:rFonts w:hint="eastAsia"/>
                <w:highlight w:val="red"/>
              </w:rPr>
              <w:t>0</w:t>
            </w:r>
            <w:r w:rsidRPr="00F2498A">
              <w:rPr>
                <w:rFonts w:hint="eastAsia"/>
                <w:highlight w:val="red"/>
              </w:rPr>
              <w:t>到</w:t>
            </w:r>
            <w:r w:rsidRPr="00F2498A">
              <w:rPr>
                <w:rFonts w:hint="eastAsia"/>
                <w:highlight w:val="red"/>
              </w:rPr>
              <w:t>f</w:t>
            </w:r>
            <w:r w:rsidRPr="00F2498A">
              <w:rPr>
                <w:rFonts w:hint="eastAsia"/>
                <w:highlight w:val="red"/>
              </w:rPr>
              <w:t>，一共要循环</w:t>
            </w:r>
            <w:r w:rsidRPr="00F2498A">
              <w:rPr>
                <w:rFonts w:hint="eastAsia"/>
                <w:highlight w:val="red"/>
              </w:rPr>
              <w:t>16</w:t>
            </w:r>
            <w:r w:rsidRPr="00F2498A">
              <w:rPr>
                <w:rFonts w:hint="eastAsia"/>
                <w:highlight w:val="red"/>
              </w:rPr>
              <w:t>次</w:t>
            </w:r>
          </w:p>
          <w:p w14:paraId="00B4656E" w14:textId="77777777" w:rsidR="00E8588A" w:rsidRPr="00F2498A" w:rsidRDefault="00E8588A" w:rsidP="00E8588A">
            <w:pPr>
              <w:rPr>
                <w:highlight w:val="red"/>
              </w:rPr>
            </w:pPr>
          </w:p>
          <w:p w14:paraId="23A3DE31" w14:textId="77777777" w:rsidR="00E8588A" w:rsidRPr="00F2498A" w:rsidRDefault="00E8588A" w:rsidP="00E8588A">
            <w:pPr>
              <w:rPr>
                <w:highlight w:val="red"/>
              </w:rPr>
            </w:pPr>
            <w:r w:rsidRPr="00F2498A">
              <w:rPr>
                <w:rFonts w:hint="eastAsia"/>
                <w:highlight w:val="red"/>
              </w:rPr>
              <w:t>那么，每一次循环都要做什么呢？</w:t>
            </w:r>
          </w:p>
          <w:p w14:paraId="608FBE3D" w14:textId="77777777" w:rsidR="00E8588A" w:rsidRPr="00F2498A" w:rsidRDefault="00E8588A" w:rsidP="00E8588A">
            <w:pPr>
              <w:rPr>
                <w:highlight w:val="red"/>
              </w:rPr>
            </w:pPr>
            <w:r w:rsidRPr="00F2498A">
              <w:rPr>
                <w:rFonts w:hint="eastAsia"/>
                <w:highlight w:val="red"/>
              </w:rPr>
              <w:t>通过上面的汇编，发现是在一段内存中，不断的获得某个特定地址里面存的数值</w:t>
            </w:r>
          </w:p>
          <w:p w14:paraId="05821799" w14:textId="77777777" w:rsidR="00E8588A" w:rsidRDefault="00E8588A" w:rsidP="00E8588A">
            <w:r w:rsidRPr="00F2498A">
              <w:rPr>
                <w:rFonts w:hint="eastAsia"/>
                <w:highlight w:val="red"/>
              </w:rPr>
              <w:t>而这个地址是通过基地址加上一个偏移量得到的，基地址就是之前那个</w:t>
            </w:r>
            <w:r w:rsidRPr="00F2498A">
              <w:rPr>
                <w:rFonts w:hint="eastAsia"/>
                <w:highlight w:val="red"/>
              </w:rPr>
              <w:t>ebx</w:t>
            </w:r>
            <w:r w:rsidRPr="00F2498A">
              <w:rPr>
                <w:rFonts w:hint="eastAsia"/>
                <w:highlight w:val="red"/>
              </w:rPr>
              <w:t>存的地址，而偏移量就是当前的</w:t>
            </w:r>
            <w:r w:rsidRPr="00F2498A">
              <w:rPr>
                <w:rFonts w:hint="eastAsia"/>
                <w:highlight w:val="red"/>
              </w:rPr>
              <w:t>eax</w:t>
            </w:r>
            <w:r w:rsidRPr="00F2498A">
              <w:rPr>
                <w:rFonts w:hint="eastAsia"/>
                <w:highlight w:val="red"/>
              </w:rPr>
              <w:t>的值</w:t>
            </w:r>
            <w:r w:rsidRPr="00F2498A">
              <w:rPr>
                <w:rFonts w:hint="eastAsia"/>
                <w:highlight w:val="red"/>
              </w:rPr>
              <w:t>*4</w:t>
            </w:r>
            <w:r w:rsidRPr="00F2498A">
              <w:rPr>
                <w:rFonts w:hint="eastAsia"/>
                <w:highlight w:val="red"/>
              </w:rPr>
              <w:t>，这个新的值又将被用到下一次偏移量的运算中去。</w:t>
            </w:r>
          </w:p>
          <w:p w14:paraId="6ACFF3E3" w14:textId="77777777" w:rsidR="00E8588A" w:rsidRDefault="00E8588A" w:rsidP="00E8588A"/>
          <w:p w14:paraId="46CC4B38" w14:textId="77777777" w:rsidR="00E8588A" w:rsidRDefault="00E8588A" w:rsidP="00E8588A">
            <w:r>
              <w:t xml:space="preserve"> 8048e13:</w:t>
            </w:r>
            <w:r>
              <w:tab/>
              <w:t xml:space="preserve">75 f3                </w:t>
            </w:r>
            <w:r>
              <w:tab/>
              <w:t>jne    8048e08 &lt;phase_5+0x50&gt;</w:t>
            </w:r>
          </w:p>
          <w:p w14:paraId="266E71A5" w14:textId="77777777" w:rsidR="00E8588A" w:rsidRDefault="00E8588A" w:rsidP="00E8588A">
            <w:r>
              <w:t xml:space="preserve"> 8048e15:</w:t>
            </w:r>
            <w:r>
              <w:tab/>
              <w:t xml:space="preserve">89 45 f4             </w:t>
            </w:r>
            <w:r>
              <w:tab/>
              <w:t>mov    %eax,-0xc(%ebp)</w:t>
            </w:r>
          </w:p>
          <w:p w14:paraId="760A99A9" w14:textId="77777777" w:rsidR="00E8588A" w:rsidRDefault="00E8588A" w:rsidP="00E8588A">
            <w:r>
              <w:t xml:space="preserve"> </w:t>
            </w:r>
            <w:r w:rsidRPr="0064415B">
              <w:rPr>
                <w:highlight w:val="yellow"/>
              </w:rPr>
              <w:t>8048e18:</w:t>
            </w:r>
            <w:r w:rsidRPr="0064415B">
              <w:rPr>
                <w:highlight w:val="yellow"/>
              </w:rPr>
              <w:tab/>
              <w:t xml:space="preserve">83 fa 0f             </w:t>
            </w:r>
            <w:r w:rsidRPr="0064415B">
              <w:rPr>
                <w:highlight w:val="yellow"/>
              </w:rPr>
              <w:tab/>
              <w:t>cmp    $0xf,%edx</w:t>
            </w:r>
          </w:p>
          <w:p w14:paraId="0FB5D69E" w14:textId="77777777" w:rsidR="00E8588A" w:rsidRDefault="00E8588A" w:rsidP="00E8588A"/>
          <w:p w14:paraId="4DF7265E" w14:textId="77777777" w:rsidR="00E8588A" w:rsidRDefault="00E8588A" w:rsidP="00E8588A"/>
          <w:p w14:paraId="1D87BC1E" w14:textId="77777777" w:rsidR="00E8588A" w:rsidRDefault="00E8588A" w:rsidP="00E8588A">
            <w:r>
              <w:t xml:space="preserve"> 8048e1b:</w:t>
            </w:r>
            <w:r>
              <w:tab/>
              <w:t xml:space="preserve">75 05                </w:t>
            </w:r>
            <w:r>
              <w:tab/>
              <w:t>jne    8048e22 &lt;phase_5+0x6a&gt;</w:t>
            </w:r>
          </w:p>
          <w:p w14:paraId="7B4887D0" w14:textId="77777777" w:rsidR="00E8588A" w:rsidRDefault="00E8588A" w:rsidP="00E8588A">
            <w:r>
              <w:t xml:space="preserve"> </w:t>
            </w:r>
            <w:r w:rsidRPr="0064415B">
              <w:rPr>
                <w:highlight w:val="yellow"/>
              </w:rPr>
              <w:t>8048e1d:</w:t>
            </w:r>
            <w:r w:rsidRPr="0064415B">
              <w:rPr>
                <w:highlight w:val="yellow"/>
              </w:rPr>
              <w:tab/>
              <w:t xml:space="preserve">39 4d f0             </w:t>
            </w:r>
            <w:r w:rsidRPr="0064415B">
              <w:rPr>
                <w:highlight w:val="yellow"/>
              </w:rPr>
              <w:tab/>
              <w:t>cmp    %ecx,-0x10(%ebp)</w:t>
            </w:r>
          </w:p>
          <w:p w14:paraId="288F2A41" w14:textId="77777777" w:rsidR="00E8588A" w:rsidRDefault="00E8588A" w:rsidP="00E8588A">
            <w:r w:rsidRPr="00F2498A">
              <w:rPr>
                <w:rFonts w:hint="eastAsia"/>
                <w:highlight w:val="red"/>
              </w:rPr>
              <w:t>ecx</w:t>
            </w:r>
            <w:r w:rsidRPr="00F2498A">
              <w:rPr>
                <w:rFonts w:hint="eastAsia"/>
                <w:highlight w:val="red"/>
              </w:rPr>
              <w:t>里的值和我输入的数据必须相等，而前面已经知道我这里存的是一个加和</w:t>
            </w:r>
            <w:r>
              <w:rPr>
                <w:rFonts w:hint="eastAsia"/>
              </w:rPr>
              <w:t>，是</w:t>
            </w:r>
            <w:r>
              <w:rPr>
                <w:rFonts w:hint="eastAsia"/>
              </w:rPr>
              <w:t>eax</w:t>
            </w:r>
            <w:r>
              <w:rPr>
                <w:rFonts w:hint="eastAsia"/>
              </w:rPr>
              <w:t>的加和</w:t>
            </w:r>
          </w:p>
          <w:p w14:paraId="1754C47A" w14:textId="77777777" w:rsidR="00E8588A" w:rsidRDefault="00E8588A" w:rsidP="00E8588A"/>
          <w:p w14:paraId="2A022D06" w14:textId="77777777" w:rsidR="00E8588A" w:rsidRDefault="00E8588A" w:rsidP="00E8588A"/>
          <w:p w14:paraId="30861B91" w14:textId="77777777" w:rsidR="00E8588A" w:rsidRDefault="00E8588A" w:rsidP="00E8588A">
            <w:r>
              <w:t xml:space="preserve"> 8048e20:</w:t>
            </w:r>
            <w:r>
              <w:tab/>
              <w:t xml:space="preserve">74 05                </w:t>
            </w:r>
            <w:r>
              <w:tab/>
              <w:t>je     8048e27 &lt;phase_5+0x6f&gt;</w:t>
            </w:r>
          </w:p>
          <w:p w14:paraId="23DC6218" w14:textId="77777777" w:rsidR="00E8588A" w:rsidRDefault="00E8588A" w:rsidP="00E8588A">
            <w:r>
              <w:t xml:space="preserve"> 8048e22:</w:t>
            </w:r>
            <w:r>
              <w:tab/>
              <w:t xml:space="preserve">e8 aa 02 00 00       </w:t>
            </w:r>
            <w:r>
              <w:tab/>
              <w:t>call   80490d1 &lt;explode_bomb&gt;</w:t>
            </w:r>
          </w:p>
          <w:p w14:paraId="58ABF315" w14:textId="77777777" w:rsidR="00E8588A" w:rsidRDefault="00E8588A" w:rsidP="00E8588A">
            <w:r>
              <w:t xml:space="preserve"> 8048e27:</w:t>
            </w:r>
            <w:r>
              <w:tab/>
              <w:t xml:space="preserve">83 c4 20             </w:t>
            </w:r>
            <w:r>
              <w:tab/>
              <w:t>add    $0x20,%esp</w:t>
            </w:r>
          </w:p>
          <w:p w14:paraId="57994797" w14:textId="77777777" w:rsidR="00E8588A" w:rsidRDefault="00E8588A" w:rsidP="00E8588A">
            <w:r>
              <w:t xml:space="preserve"> 8048e2a:</w:t>
            </w:r>
            <w:r>
              <w:tab/>
              <w:t xml:space="preserve">5b                   </w:t>
            </w:r>
            <w:r>
              <w:tab/>
              <w:t>pop    %ebx</w:t>
            </w:r>
          </w:p>
          <w:p w14:paraId="2E5C5954" w14:textId="77777777" w:rsidR="00E8588A" w:rsidRDefault="00E8588A" w:rsidP="00E8588A">
            <w:r>
              <w:t xml:space="preserve"> 8048e2b:</w:t>
            </w:r>
            <w:r>
              <w:tab/>
              <w:t xml:space="preserve">5e                   </w:t>
            </w:r>
            <w:r>
              <w:tab/>
              <w:t>pop    %esi</w:t>
            </w:r>
          </w:p>
          <w:p w14:paraId="27DBAD74" w14:textId="77777777" w:rsidR="00E8588A" w:rsidRDefault="00E8588A" w:rsidP="00E8588A">
            <w:r>
              <w:t xml:space="preserve"> 8048e2c:</w:t>
            </w:r>
            <w:r>
              <w:tab/>
              <w:t xml:space="preserve">5d                   </w:t>
            </w:r>
            <w:r>
              <w:tab/>
              <w:t>pop    %ebp</w:t>
            </w:r>
          </w:p>
          <w:p w14:paraId="319A0EFD" w14:textId="77777777" w:rsidR="00E8588A" w:rsidRDefault="00E8588A" w:rsidP="00E8588A">
            <w:r>
              <w:t xml:space="preserve"> 8048e2d:</w:t>
            </w:r>
            <w:r>
              <w:tab/>
              <w:t xml:space="preserve">c3                   </w:t>
            </w:r>
            <w:r>
              <w:tab/>
              <w:t xml:space="preserve">ret    </w:t>
            </w:r>
          </w:p>
          <w:p w14:paraId="7E3DBD33" w14:textId="77777777" w:rsidR="00E8588A" w:rsidRDefault="00E8588A" w:rsidP="00E8588A">
            <w:r w:rsidRPr="0016084C">
              <w:rPr>
                <w:noProof/>
              </w:rPr>
              <w:drawing>
                <wp:inline distT="0" distB="0" distL="0" distR="0" wp14:anchorId="2C22489B" wp14:editId="3A482884">
                  <wp:extent cx="5270500" cy="1654810"/>
                  <wp:effectExtent l="0" t="0" r="1270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03DB2" w14:textId="77777777" w:rsidR="00E8588A" w:rsidRDefault="00E8588A" w:rsidP="00E8588A">
            <w:r>
              <w:rPr>
                <w:rFonts w:hint="eastAsia"/>
              </w:rPr>
              <w:t>在上面那个数组中找我需要的特定数字是哪个。最后得出要的顺序为：</w:t>
            </w:r>
          </w:p>
          <w:p w14:paraId="359BAC5B" w14:textId="77777777" w:rsidR="00E8588A" w:rsidRDefault="00E8588A" w:rsidP="00E8588A">
            <w:r>
              <w:rPr>
                <w:rFonts w:hint="eastAsia"/>
                <w:noProof/>
              </w:rPr>
              <w:drawing>
                <wp:inline distT="0" distB="0" distL="0" distR="0" wp14:anchorId="7D47315B" wp14:editId="2F3D755B">
                  <wp:extent cx="3364765" cy="595930"/>
                  <wp:effectExtent l="12700" t="0" r="1270" b="1270"/>
                  <wp:docPr id="24" name="图片 24" descr="../../../../Downloads/IMG_1954.J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ownloads/IMG_1954.J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838" t="40902" r="18179" b="43990"/>
                          <a:stretch/>
                        </pic:blipFill>
                        <pic:spPr bwMode="auto">
                          <a:xfrm rot="5400000">
                            <a:off x="0" y="0"/>
                            <a:ext cx="3368177" cy="596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2FFEF8" w14:textId="77777777" w:rsidR="00E8588A" w:rsidRDefault="00E8588A" w:rsidP="00E8588A">
            <w:r>
              <w:rPr>
                <w:rFonts w:hint="eastAsia"/>
              </w:rPr>
              <w:t>所以第一个数字应该是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！</w:t>
            </w:r>
          </w:p>
          <w:p w14:paraId="3E33EEB4" w14:textId="34DDA9CE" w:rsidR="00C14CA1" w:rsidRDefault="00E8588A" w:rsidP="00E8588A">
            <w:pPr>
              <w:rPr>
                <w:rFonts w:hint="eastAsia"/>
              </w:rPr>
            </w:pPr>
            <w:r>
              <w:rPr>
                <w:rFonts w:hint="eastAsia"/>
              </w:rPr>
              <w:t>第二个就是他们的总和，也就是</w:t>
            </w:r>
            <w:r>
              <w:rPr>
                <w:rFonts w:hint="eastAsia"/>
              </w:rPr>
              <w:t>115</w:t>
            </w:r>
          </w:p>
          <w:p w14:paraId="6D0C01EA" w14:textId="157E5455" w:rsidR="003A22D5" w:rsidRPr="00E8588A" w:rsidRDefault="003A22D5" w:rsidP="00E8588A">
            <w:r w:rsidRPr="003A22D5">
              <w:lastRenderedPageBreak/>
              <w:drawing>
                <wp:inline distT="0" distB="0" distL="0" distR="0" wp14:anchorId="2A75FF4C" wp14:editId="0BCFC5DA">
                  <wp:extent cx="4051300" cy="495300"/>
                  <wp:effectExtent l="0" t="0" r="12700" b="1270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93718" w14:textId="77777777" w:rsidR="00C14CA1" w:rsidRPr="00503985" w:rsidRDefault="00C14CA1" w:rsidP="00660308">
            <w:pPr>
              <w:numPr>
                <w:ilvl w:val="0"/>
                <w:numId w:val="11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64C1BC32" w14:textId="77777777" w:rsidR="00E8588A" w:rsidRDefault="00E8588A" w:rsidP="00E8588A">
            <w:pPr>
              <w:rPr>
                <w:rFonts w:eastAsia="Times New Roman"/>
              </w:rPr>
            </w:pPr>
            <w:r>
              <w:rPr>
                <w:rFonts w:ascii="PingFang SC" w:eastAsia="PingFang SC" w:hAnsi="PingFang SC" w:hint="eastAsia"/>
                <w:color w:val="4F4F4F"/>
                <w:shd w:val="clear" w:color="auto" w:fill="FFFFFF"/>
              </w:rPr>
              <w:t>总结来说，这是一个实现数组元素累加的程序。参数val1被用来计算每次的地址偏移量，初始的val1值由输入给出，参数val2被用来存放累加的结果。</w:t>
            </w:r>
          </w:p>
          <w:p w14:paraId="7B9BC94B" w14:textId="77777777" w:rsidR="00503985" w:rsidRDefault="00503985" w:rsidP="00503985">
            <w:pPr>
              <w:adjustRightInd w:val="0"/>
              <w:jc w:val="both"/>
              <w:rPr>
                <w:szCs w:val="20"/>
              </w:rPr>
            </w:pPr>
          </w:p>
          <w:p w14:paraId="243E0D95" w14:textId="77777777" w:rsidR="00503985" w:rsidRPr="00C14CA1" w:rsidRDefault="00503985" w:rsidP="00503985">
            <w:pPr>
              <w:adjustRightInd w:val="0"/>
              <w:ind w:left="900"/>
              <w:jc w:val="both"/>
              <w:rPr>
                <w:szCs w:val="20"/>
              </w:rPr>
            </w:pPr>
          </w:p>
          <w:p w14:paraId="1EA38D68" w14:textId="77777777" w:rsidR="00C14CA1" w:rsidRPr="006A0994" w:rsidRDefault="00C14CA1" w:rsidP="00660308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 w:rsidRPr="006A0994">
              <w:rPr>
                <w:rFonts w:hint="eastAsia"/>
                <w:b/>
                <w:sz w:val="28"/>
                <w:szCs w:val="20"/>
              </w:rPr>
              <w:t>第六关</w:t>
            </w:r>
          </w:p>
          <w:p w14:paraId="037481A9" w14:textId="793D3500" w:rsidR="00C14CA1" w:rsidRDefault="00C14CA1" w:rsidP="00660308">
            <w:pPr>
              <w:numPr>
                <w:ilvl w:val="0"/>
                <w:numId w:val="12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原理设计：</w:t>
            </w:r>
            <w:r w:rsidR="00AD1E50">
              <w:rPr>
                <w:color w:val="000000"/>
                <w:szCs w:val="21"/>
              </w:rPr>
              <w:t xml:space="preserve"> </w:t>
            </w:r>
          </w:p>
          <w:p w14:paraId="279EF0AF" w14:textId="35797748" w:rsidR="00C14CA1" w:rsidRPr="00AD1E50" w:rsidRDefault="00AD1E50" w:rsidP="00AD1E50">
            <w:pPr>
              <w:rPr>
                <w:rFonts w:eastAsia="Times New Roman"/>
              </w:rPr>
            </w:pPr>
            <w:r>
              <w:rPr>
                <w:rFonts w:hint="eastAsia"/>
                <w:color w:val="000000"/>
                <w:szCs w:val="21"/>
              </w:rPr>
              <w:t>上一关是数组，这一关就是链表！太好玩了，当然，最后要</w:t>
            </w:r>
            <w:r w:rsidRPr="00AD1E50">
              <w:rPr>
                <w:rFonts w:hint="eastAsia"/>
                <w:color w:val="000000"/>
                <w:szCs w:val="21"/>
              </w:rPr>
              <w:t>把节点内的内容重新进行排序，排成递增序列</w:t>
            </w:r>
            <w:r>
              <w:rPr>
                <w:rFonts w:hint="eastAsia"/>
                <w:color w:val="000000"/>
                <w:szCs w:val="21"/>
              </w:rPr>
              <w:t>。这个设置断点查看地址内容是最主要的操作，我会在</w:t>
            </w:r>
            <w:r>
              <w:rPr>
                <w:rFonts w:hint="eastAsia"/>
                <w:color w:val="000000"/>
                <w:szCs w:val="21"/>
              </w:rPr>
              <w:t>b</w:t>
            </w:r>
            <w:r>
              <w:rPr>
                <w:rFonts w:hint="eastAsia"/>
                <w:color w:val="000000"/>
                <w:szCs w:val="21"/>
              </w:rPr>
              <w:t>中详细说明。</w:t>
            </w:r>
          </w:p>
          <w:p w14:paraId="17843D92" w14:textId="58C1EB56" w:rsidR="00C14CA1" w:rsidRPr="00C14CA1" w:rsidRDefault="00C14CA1" w:rsidP="00660308">
            <w:pPr>
              <w:numPr>
                <w:ilvl w:val="0"/>
                <w:numId w:val="12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实现与分析：</w:t>
            </w:r>
            <w:r w:rsidR="00AD1E50" w:rsidRPr="00C14CA1">
              <w:rPr>
                <w:color w:val="000000"/>
                <w:szCs w:val="21"/>
              </w:rPr>
              <w:t xml:space="preserve"> </w:t>
            </w:r>
          </w:p>
          <w:p w14:paraId="517C6AF0" w14:textId="77777777" w:rsidR="00AD1E50" w:rsidRPr="00120977" w:rsidRDefault="00AD1E50" w:rsidP="00AD1E50">
            <w:r w:rsidRPr="00120977">
              <w:t>08048c89 &lt;phase_6&gt;:</w:t>
            </w:r>
          </w:p>
          <w:p w14:paraId="2D1F4A30" w14:textId="77777777" w:rsidR="00AD1E50" w:rsidRPr="00120977" w:rsidRDefault="00AD1E50" w:rsidP="00AD1E50">
            <w:r w:rsidRPr="00120977">
              <w:t xml:space="preserve"> 8048c89:</w:t>
            </w:r>
            <w:r w:rsidRPr="00120977">
              <w:tab/>
              <w:t xml:space="preserve">55                   </w:t>
            </w:r>
            <w:r w:rsidRPr="00120977">
              <w:tab/>
              <w:t>push   %ebp</w:t>
            </w:r>
          </w:p>
          <w:p w14:paraId="246DD47A" w14:textId="77777777" w:rsidR="00AD1E50" w:rsidRPr="00120977" w:rsidRDefault="00AD1E50" w:rsidP="00AD1E50">
            <w:r w:rsidRPr="00120977">
              <w:t xml:space="preserve"> 8048c8a:</w:t>
            </w:r>
            <w:r w:rsidRPr="00120977">
              <w:tab/>
              <w:t xml:space="preserve">89 e5                </w:t>
            </w:r>
            <w:r w:rsidRPr="00120977">
              <w:tab/>
              <w:t>mov    %esp,%ebp</w:t>
            </w:r>
          </w:p>
          <w:p w14:paraId="247D1946" w14:textId="77777777" w:rsidR="00AD1E50" w:rsidRPr="00120977" w:rsidRDefault="00AD1E50" w:rsidP="00AD1E50">
            <w:r w:rsidRPr="00120977">
              <w:t xml:space="preserve"> 8048c8c:</w:t>
            </w:r>
            <w:r w:rsidRPr="00120977">
              <w:tab/>
              <w:t xml:space="preserve">57                   </w:t>
            </w:r>
            <w:r w:rsidRPr="00120977">
              <w:tab/>
              <w:t>push   %edi</w:t>
            </w:r>
          </w:p>
          <w:p w14:paraId="6E3F5ACF" w14:textId="77777777" w:rsidR="00AD1E50" w:rsidRPr="00120977" w:rsidRDefault="00AD1E50" w:rsidP="00AD1E50">
            <w:r w:rsidRPr="00120977">
              <w:t xml:space="preserve"> 8048c8d:</w:t>
            </w:r>
            <w:r w:rsidRPr="00120977">
              <w:tab/>
              <w:t xml:space="preserve">56                   </w:t>
            </w:r>
            <w:r w:rsidRPr="00120977">
              <w:tab/>
              <w:t>push   %esi</w:t>
            </w:r>
          </w:p>
          <w:p w14:paraId="0F8BA2E0" w14:textId="77777777" w:rsidR="00AD1E50" w:rsidRPr="00120977" w:rsidRDefault="00AD1E50" w:rsidP="00AD1E50">
            <w:r w:rsidRPr="00120977">
              <w:t xml:space="preserve"> 8048c8e:</w:t>
            </w:r>
            <w:r w:rsidRPr="00120977">
              <w:tab/>
              <w:t xml:space="preserve">53                   </w:t>
            </w:r>
            <w:r w:rsidRPr="00120977">
              <w:tab/>
              <w:t>push   %ebx</w:t>
            </w:r>
          </w:p>
          <w:p w14:paraId="7AF41F99" w14:textId="77777777" w:rsidR="00AD1E50" w:rsidRPr="00120977" w:rsidRDefault="00AD1E50" w:rsidP="00AD1E50">
            <w:r w:rsidRPr="00120977">
              <w:t xml:space="preserve"> 8048c8f:</w:t>
            </w:r>
            <w:r w:rsidRPr="00120977">
              <w:tab/>
              <w:t xml:space="preserve">83 ec 5c             </w:t>
            </w:r>
            <w:r w:rsidRPr="00120977">
              <w:tab/>
              <w:t>sub    $0x5c,%esp</w:t>
            </w:r>
          </w:p>
          <w:p w14:paraId="026D2194" w14:textId="77777777" w:rsidR="00AD1E50" w:rsidRPr="00120977" w:rsidRDefault="00AD1E50" w:rsidP="00AD1E50">
            <w:r w:rsidRPr="00120977">
              <w:t xml:space="preserve"> 8048c92:</w:t>
            </w:r>
            <w:r w:rsidRPr="00120977">
              <w:tab/>
              <w:t xml:space="preserve">8d 45 d0             </w:t>
            </w:r>
            <w:r w:rsidRPr="00120977">
              <w:tab/>
              <w:t>lea    -0x30(%ebp),%eax</w:t>
            </w:r>
          </w:p>
          <w:p w14:paraId="2FADDAF2" w14:textId="77777777" w:rsidR="00AD1E50" w:rsidRPr="00120977" w:rsidRDefault="00AD1E50" w:rsidP="00AD1E50">
            <w:r w:rsidRPr="00120977">
              <w:t xml:space="preserve"> 8048c95:</w:t>
            </w:r>
            <w:r w:rsidRPr="00120977">
              <w:tab/>
              <w:t xml:space="preserve">89 44 24 04          </w:t>
            </w:r>
            <w:r w:rsidRPr="00120977">
              <w:tab/>
              <w:t>mov    %eax,0x4(%esp)</w:t>
            </w:r>
          </w:p>
          <w:p w14:paraId="3BB547E3" w14:textId="77777777" w:rsidR="00AD1E50" w:rsidRPr="00120977" w:rsidRDefault="00AD1E50" w:rsidP="00AD1E50">
            <w:r w:rsidRPr="00120977">
              <w:t xml:space="preserve"> 8048c99:</w:t>
            </w:r>
            <w:r w:rsidRPr="00120977">
              <w:tab/>
              <w:t xml:space="preserve">8b 45 08             </w:t>
            </w:r>
            <w:r w:rsidRPr="00120977">
              <w:tab/>
              <w:t>mov    0x8(%ebp),%eax</w:t>
            </w:r>
          </w:p>
          <w:p w14:paraId="3493B55E" w14:textId="77777777" w:rsidR="00AD1E50" w:rsidRPr="00120977" w:rsidRDefault="00AD1E50" w:rsidP="00AD1E50">
            <w:r w:rsidRPr="00120977">
              <w:t xml:space="preserve"> 8048c9c:</w:t>
            </w:r>
            <w:r w:rsidRPr="00120977">
              <w:tab/>
              <w:t xml:space="preserve">89 04 24             </w:t>
            </w:r>
            <w:r w:rsidRPr="00120977">
              <w:tab/>
              <w:t>mov    %eax,(%esp)</w:t>
            </w:r>
          </w:p>
          <w:p w14:paraId="21A1B230" w14:textId="77777777" w:rsidR="00AD1E50" w:rsidRPr="00120977" w:rsidRDefault="00AD1E50" w:rsidP="00AD1E50">
            <w:r w:rsidRPr="00120977">
              <w:t xml:space="preserve"> 8048c9f:</w:t>
            </w:r>
            <w:r w:rsidRPr="00120977">
              <w:tab/>
              <w:t xml:space="preserve">e8 67 04 00 00       </w:t>
            </w:r>
            <w:r w:rsidRPr="00120977">
              <w:tab/>
              <w:t>call   804910b &lt;read_six_numbers&gt;</w:t>
            </w:r>
          </w:p>
          <w:p w14:paraId="533DA983" w14:textId="77777777" w:rsidR="00AD1E50" w:rsidRPr="00120977" w:rsidRDefault="00AD1E50" w:rsidP="00AD1E50">
            <w:r w:rsidRPr="00120977">
              <w:t xml:space="preserve"> 8048ca4:</w:t>
            </w:r>
            <w:r w:rsidRPr="00120977">
              <w:tab/>
              <w:t xml:space="preserve">be 00 00 00 00       </w:t>
            </w:r>
            <w:r w:rsidRPr="00120977">
              <w:tab/>
              <w:t>mov    $0x0,%esi</w:t>
            </w:r>
          </w:p>
          <w:p w14:paraId="7F9CEAC4" w14:textId="77777777" w:rsidR="00AD1E50" w:rsidRPr="00120977" w:rsidRDefault="00AD1E50" w:rsidP="00AD1E50">
            <w:r w:rsidRPr="00120977">
              <w:t xml:space="preserve"> 8048ca9:</w:t>
            </w:r>
            <w:r w:rsidRPr="00120977">
              <w:tab/>
              <w:t xml:space="preserve">8d 7d d0             </w:t>
            </w:r>
            <w:r w:rsidRPr="00120977">
              <w:tab/>
              <w:t>lea    -0x30(%ebp),%edi</w:t>
            </w:r>
          </w:p>
          <w:p w14:paraId="41E75BC9" w14:textId="77777777" w:rsidR="00AD1E50" w:rsidRPr="00120977" w:rsidRDefault="00AD1E50" w:rsidP="00AD1E50">
            <w:r w:rsidRPr="00120977">
              <w:t xml:space="preserve"> 8048cac:</w:t>
            </w:r>
            <w:r w:rsidRPr="00120977">
              <w:tab/>
              <w:t xml:space="preserve">8b 04 b7             </w:t>
            </w:r>
            <w:r w:rsidRPr="00120977">
              <w:tab/>
              <w:t>mov    (%edi,%esi,4),%eax</w:t>
            </w:r>
          </w:p>
          <w:p w14:paraId="63B90E27" w14:textId="77777777" w:rsidR="00AD1E50" w:rsidRPr="00120977" w:rsidRDefault="00AD1E50" w:rsidP="00AD1E50"/>
          <w:p w14:paraId="4D60C9BB" w14:textId="77777777" w:rsidR="00AD1E50" w:rsidRPr="00120977" w:rsidRDefault="00AD1E50" w:rsidP="00AD1E50">
            <w:r w:rsidRPr="00120977">
              <w:t xml:space="preserve"> 8048caf:</w:t>
            </w:r>
            <w:r w:rsidRPr="00120977">
              <w:tab/>
              <w:t xml:space="preserve">83 e8 01             </w:t>
            </w:r>
            <w:r w:rsidRPr="00120977">
              <w:tab/>
              <w:t>sub    $0x1,%eax</w:t>
            </w:r>
          </w:p>
          <w:p w14:paraId="1527E36D" w14:textId="77777777" w:rsidR="00AD1E50" w:rsidRPr="00120977" w:rsidRDefault="00AD1E50" w:rsidP="00AD1E50">
            <w:r w:rsidRPr="00120977">
              <w:t xml:space="preserve"> 8048cb2:</w:t>
            </w:r>
            <w:r w:rsidRPr="00120977">
              <w:tab/>
              <w:t xml:space="preserve">83 f8 05             </w:t>
            </w:r>
            <w:r w:rsidRPr="00120977">
              <w:tab/>
              <w:t>cmp    $0x5,%eax</w:t>
            </w:r>
          </w:p>
          <w:p w14:paraId="364C93EE" w14:textId="77777777" w:rsidR="00AD1E50" w:rsidRPr="00120977" w:rsidRDefault="00AD1E50" w:rsidP="00AD1E50">
            <w:r w:rsidRPr="00120977">
              <w:t xml:space="preserve"> 8048cb5:</w:t>
            </w:r>
            <w:r w:rsidRPr="00120977">
              <w:tab/>
              <w:t xml:space="preserve">76 05                </w:t>
            </w:r>
            <w:r w:rsidRPr="00120977">
              <w:tab/>
              <w:t>jbe    8048cbc &lt;phase_6+0x33&gt;</w:t>
            </w:r>
          </w:p>
          <w:p w14:paraId="32D3E84E" w14:textId="77777777" w:rsidR="00AD1E50" w:rsidRPr="00120977" w:rsidRDefault="00AD1E50" w:rsidP="00AD1E50">
            <w:r w:rsidRPr="00120977">
              <w:t xml:space="preserve"> 8048cb7:</w:t>
            </w:r>
            <w:r w:rsidRPr="00120977">
              <w:tab/>
              <w:t xml:space="preserve">e8 15 04 00 00       </w:t>
            </w:r>
            <w:r w:rsidRPr="00120977">
              <w:tab/>
              <w:t>call   80490d1 &lt;explode_bomb&gt;</w:t>
            </w:r>
          </w:p>
          <w:p w14:paraId="0683BFD2" w14:textId="77777777" w:rsidR="00AD1E50" w:rsidRPr="00120977" w:rsidRDefault="00AD1E50" w:rsidP="00AD1E50">
            <w:r w:rsidRPr="00120977">
              <w:rPr>
                <w:rFonts w:hint="eastAsia"/>
              </w:rPr>
              <w:t>eax</w:t>
            </w:r>
            <w:r w:rsidRPr="00120977">
              <w:t>&lt;=6</w:t>
            </w:r>
          </w:p>
          <w:p w14:paraId="076299B5" w14:textId="77777777" w:rsidR="00AD1E50" w:rsidRPr="00120977" w:rsidRDefault="00AD1E50" w:rsidP="00AD1E50"/>
          <w:p w14:paraId="6CAF73FE" w14:textId="77777777" w:rsidR="00AD1E50" w:rsidRPr="00120977" w:rsidRDefault="00AD1E50" w:rsidP="00AD1E50">
            <w:r w:rsidRPr="00120977">
              <w:t xml:space="preserve"> 8048cbc:</w:t>
            </w:r>
            <w:r w:rsidRPr="00120977">
              <w:tab/>
              <w:t xml:space="preserve">83 c6 01             </w:t>
            </w:r>
            <w:r w:rsidRPr="00120977">
              <w:tab/>
              <w:t>add    $0x1,%esi</w:t>
            </w:r>
          </w:p>
          <w:p w14:paraId="2201BCCE" w14:textId="77777777" w:rsidR="00AD1E50" w:rsidRPr="00120977" w:rsidRDefault="00AD1E50" w:rsidP="00AD1E50">
            <w:r w:rsidRPr="00120977">
              <w:t xml:space="preserve"> 8048cbf:</w:t>
            </w:r>
            <w:r w:rsidRPr="00120977">
              <w:tab/>
              <w:t xml:space="preserve">83 fe 06             </w:t>
            </w:r>
            <w:r w:rsidRPr="00120977">
              <w:tab/>
              <w:t>cmp    $0x6,%esi</w:t>
            </w:r>
          </w:p>
          <w:p w14:paraId="37B4E31C" w14:textId="77777777" w:rsidR="00AD1E50" w:rsidRPr="00120977" w:rsidRDefault="00AD1E50" w:rsidP="00AD1E50">
            <w:r w:rsidRPr="00120977">
              <w:lastRenderedPageBreak/>
              <w:t xml:space="preserve"> 8048cc2:</w:t>
            </w:r>
            <w:r w:rsidRPr="00120977">
              <w:tab/>
              <w:t xml:space="preserve">74 22                </w:t>
            </w:r>
            <w:r w:rsidRPr="00120977">
              <w:tab/>
              <w:t>je     8048ce6 &lt;phase_6+0x5d&gt;</w:t>
            </w:r>
          </w:p>
          <w:p w14:paraId="31796C75" w14:textId="77777777" w:rsidR="00AD1E50" w:rsidRPr="00120977" w:rsidRDefault="00AD1E50" w:rsidP="00AD1E50"/>
          <w:p w14:paraId="1A42A2B1" w14:textId="77777777" w:rsidR="00AD1E50" w:rsidRPr="00120977" w:rsidRDefault="00AD1E50" w:rsidP="00AD1E50">
            <w:pPr>
              <w:rPr>
                <w:b/>
              </w:rPr>
            </w:pPr>
            <w:r w:rsidRPr="00120977">
              <w:rPr>
                <w:rFonts w:hint="eastAsia"/>
                <w:b/>
              </w:rPr>
              <w:t>从</w:t>
            </w:r>
            <w:r w:rsidRPr="00120977">
              <w:rPr>
                <w:rFonts w:hint="eastAsia"/>
                <w:b/>
              </w:rPr>
              <w:t>0x8048cbc</w:t>
            </w:r>
            <w:r w:rsidRPr="00120977">
              <w:rPr>
                <w:rFonts w:hint="eastAsia"/>
                <w:b/>
              </w:rPr>
              <w:t>开始，</w:t>
            </w:r>
            <w:r w:rsidRPr="00120977">
              <w:rPr>
                <w:rFonts w:hint="eastAsia"/>
                <w:b/>
              </w:rPr>
              <w:t>%esi</w:t>
            </w:r>
            <w:r w:rsidRPr="00120977">
              <w:rPr>
                <w:rFonts w:hint="eastAsia"/>
                <w:b/>
              </w:rPr>
              <w:t>的值开始从</w:t>
            </w:r>
            <w:r w:rsidRPr="00120977">
              <w:rPr>
                <w:rFonts w:hint="eastAsia"/>
                <w:b/>
              </w:rPr>
              <w:t>1</w:t>
            </w:r>
            <w:r w:rsidRPr="00120977">
              <w:rPr>
                <w:rFonts w:hint="eastAsia"/>
                <w:b/>
              </w:rPr>
              <w:t>往</w:t>
            </w:r>
            <w:r w:rsidRPr="00120977">
              <w:rPr>
                <w:rFonts w:hint="eastAsia"/>
                <w:b/>
              </w:rPr>
              <w:t>6</w:t>
            </w:r>
            <w:r w:rsidRPr="00120977">
              <w:rPr>
                <w:rFonts w:hint="eastAsia"/>
                <w:b/>
              </w:rPr>
              <w:t>递增，直到等于</w:t>
            </w:r>
            <w:r w:rsidRPr="00120977">
              <w:rPr>
                <w:rFonts w:hint="eastAsia"/>
                <w:b/>
              </w:rPr>
              <w:t>6</w:t>
            </w:r>
            <w:r w:rsidRPr="00120977">
              <w:rPr>
                <w:rFonts w:hint="eastAsia"/>
                <w:b/>
              </w:rPr>
              <w:t>时才跳转到</w:t>
            </w:r>
            <w:r w:rsidRPr="00120977">
              <w:rPr>
                <w:rFonts w:hint="eastAsia"/>
                <w:b/>
              </w:rPr>
              <w:t>0x8048ce6</w:t>
            </w:r>
            <w:r w:rsidRPr="00120977">
              <w:rPr>
                <w:rFonts w:hint="eastAsia"/>
                <w:b/>
              </w:rPr>
              <w:t>，否则将执行</w:t>
            </w:r>
            <w:r w:rsidRPr="00120977">
              <w:rPr>
                <w:rFonts w:hint="eastAsia"/>
                <w:b/>
              </w:rPr>
              <w:t>8048cc4</w:t>
            </w:r>
            <w:r w:rsidRPr="00120977">
              <w:rPr>
                <w:rFonts w:hint="eastAsia"/>
                <w:b/>
              </w:rPr>
              <w:t>。这里应该是双层循环的外层。</w:t>
            </w:r>
          </w:p>
          <w:p w14:paraId="09682025" w14:textId="77777777" w:rsidR="00AD1E50" w:rsidRPr="00120977" w:rsidRDefault="00AD1E50" w:rsidP="00AD1E50">
            <w:r w:rsidRPr="00120977">
              <w:t>For(int i=0;i&lt;6;i++)</w:t>
            </w:r>
          </w:p>
          <w:p w14:paraId="7AA5D59F" w14:textId="77777777" w:rsidR="00AD1E50" w:rsidRPr="00120977" w:rsidRDefault="00AD1E50" w:rsidP="00AD1E50">
            <w:r w:rsidRPr="00120977">
              <w:t>{</w:t>
            </w:r>
          </w:p>
          <w:p w14:paraId="47013F14" w14:textId="77777777" w:rsidR="00AD1E50" w:rsidRPr="00120977" w:rsidRDefault="00AD1E50" w:rsidP="00AD1E50">
            <w:r w:rsidRPr="00120977">
              <w:t xml:space="preserve"> 8048cc4:</w:t>
            </w:r>
            <w:r w:rsidRPr="00120977">
              <w:tab/>
              <w:t xml:space="preserve">8d 1c b7             </w:t>
            </w:r>
            <w:r w:rsidRPr="00120977">
              <w:tab/>
              <w:t>lea    (%edi,%esi,4),%ebx</w:t>
            </w:r>
          </w:p>
          <w:p w14:paraId="15DDC819" w14:textId="77777777" w:rsidR="00AD1E50" w:rsidRPr="00120977" w:rsidRDefault="00AD1E50" w:rsidP="00AD1E50">
            <w:r w:rsidRPr="00120977">
              <w:t xml:space="preserve"> 8048cc7:</w:t>
            </w:r>
            <w:r w:rsidRPr="00120977">
              <w:tab/>
              <w:t xml:space="preserve">89 75 b4             </w:t>
            </w:r>
            <w:r w:rsidRPr="00120977">
              <w:tab/>
              <w:t>mov    %esi,-0x4c(%ebp)</w:t>
            </w:r>
          </w:p>
          <w:p w14:paraId="785214C9" w14:textId="77777777" w:rsidR="00AD1E50" w:rsidRPr="00120977" w:rsidRDefault="00AD1E50" w:rsidP="00AD1E50">
            <w:r w:rsidRPr="00120977">
              <w:t xml:space="preserve"> 8048cca:</w:t>
            </w:r>
            <w:r w:rsidRPr="00120977">
              <w:tab/>
              <w:t xml:space="preserve">8b 44 b7 fc          </w:t>
            </w:r>
            <w:r w:rsidRPr="00120977">
              <w:tab/>
              <w:t>mov    -0x4(%edi,%esi,4),%eax</w:t>
            </w:r>
          </w:p>
          <w:p w14:paraId="7FF45B93" w14:textId="77777777" w:rsidR="00AD1E50" w:rsidRPr="00120977" w:rsidRDefault="00AD1E50" w:rsidP="00AD1E50">
            <w:r w:rsidRPr="00120977">
              <w:t xml:space="preserve"> 8048cce:</w:t>
            </w:r>
            <w:r w:rsidRPr="00120977">
              <w:tab/>
              <w:t xml:space="preserve">3b 03                </w:t>
            </w:r>
            <w:r w:rsidRPr="00120977">
              <w:tab/>
              <w:t>cmp    (%ebx),%eax</w:t>
            </w:r>
          </w:p>
          <w:p w14:paraId="5C6A20A5" w14:textId="77777777" w:rsidR="00AD1E50" w:rsidRPr="00120977" w:rsidRDefault="00AD1E50" w:rsidP="00AD1E50">
            <w:r w:rsidRPr="00120977">
              <w:t xml:space="preserve"> 8048cd0:</w:t>
            </w:r>
            <w:r w:rsidRPr="00120977">
              <w:tab/>
              <w:t xml:space="preserve">75 05                </w:t>
            </w:r>
            <w:r w:rsidRPr="00120977">
              <w:tab/>
              <w:t>jne    8048cd7 &lt;phase_6+0x4e&gt;</w:t>
            </w:r>
          </w:p>
          <w:p w14:paraId="6E7338B9" w14:textId="77777777" w:rsidR="00AD1E50" w:rsidRPr="00120977" w:rsidRDefault="00AD1E50" w:rsidP="00AD1E50">
            <w:r w:rsidRPr="00120977">
              <w:t xml:space="preserve"> 8048cd2:</w:t>
            </w:r>
            <w:r w:rsidRPr="00120977">
              <w:tab/>
              <w:t xml:space="preserve">e8 fa 03 00 00       </w:t>
            </w:r>
            <w:r w:rsidRPr="00120977">
              <w:tab/>
              <w:t>call   80490d1 &lt;explode_bomb&gt;</w:t>
            </w:r>
          </w:p>
          <w:p w14:paraId="555408CB" w14:textId="77777777" w:rsidR="00AD1E50" w:rsidRPr="00120977" w:rsidRDefault="00AD1E50" w:rsidP="00AD1E50"/>
          <w:p w14:paraId="13E229B1" w14:textId="77777777" w:rsidR="00AD1E50" w:rsidRPr="00120977" w:rsidRDefault="00AD1E50" w:rsidP="00AD1E50">
            <w:r w:rsidRPr="00120977">
              <w:rPr>
                <w:rFonts w:hint="eastAsia"/>
              </w:rPr>
              <w:t>前一个数不能和后一个数相等</w:t>
            </w:r>
          </w:p>
          <w:p w14:paraId="66662BE3" w14:textId="77777777" w:rsidR="00AD1E50" w:rsidRPr="00120977" w:rsidRDefault="00AD1E50" w:rsidP="00AD1E50"/>
          <w:p w14:paraId="78AE9354" w14:textId="77777777" w:rsidR="00AD1E50" w:rsidRPr="00120977" w:rsidRDefault="00AD1E50" w:rsidP="00AD1E50">
            <w:r w:rsidRPr="00120977">
              <w:t xml:space="preserve"> 8048cd7:</w:t>
            </w:r>
            <w:r w:rsidRPr="00120977">
              <w:tab/>
              <w:t xml:space="preserve">83 45 b4 01          </w:t>
            </w:r>
            <w:r w:rsidRPr="00120977">
              <w:tab/>
              <w:t>addl   $0x1,-0x4c(%ebp)</w:t>
            </w:r>
          </w:p>
          <w:p w14:paraId="5C5704FC" w14:textId="77777777" w:rsidR="00AD1E50" w:rsidRPr="00120977" w:rsidRDefault="00AD1E50" w:rsidP="00AD1E50">
            <w:r w:rsidRPr="00120977">
              <w:t xml:space="preserve"> 8048cdb:</w:t>
            </w:r>
            <w:r w:rsidRPr="00120977">
              <w:tab/>
              <w:t xml:space="preserve">83 c3 04             </w:t>
            </w:r>
            <w:r w:rsidRPr="00120977">
              <w:tab/>
              <w:t>add    $0x4,%ebx</w:t>
            </w:r>
          </w:p>
          <w:p w14:paraId="116720F9" w14:textId="77777777" w:rsidR="00AD1E50" w:rsidRPr="00120977" w:rsidRDefault="00AD1E50" w:rsidP="00AD1E50">
            <w:r w:rsidRPr="00120977">
              <w:t xml:space="preserve"> 8048cde:</w:t>
            </w:r>
            <w:r w:rsidRPr="00120977">
              <w:tab/>
              <w:t xml:space="preserve">83 7d b4 05          </w:t>
            </w:r>
            <w:r w:rsidRPr="00120977">
              <w:tab/>
              <w:t>cmpl   $0x5,-0x4c(%ebp)</w:t>
            </w:r>
          </w:p>
          <w:p w14:paraId="3C68B9BD" w14:textId="77777777" w:rsidR="00AD1E50" w:rsidRPr="00120977" w:rsidRDefault="00AD1E50" w:rsidP="00AD1E50">
            <w:r w:rsidRPr="00120977">
              <w:t xml:space="preserve"> 8048ce2:</w:t>
            </w:r>
            <w:r w:rsidRPr="00120977">
              <w:tab/>
              <w:t xml:space="preserve">7e e6                </w:t>
            </w:r>
            <w:r w:rsidRPr="00120977">
              <w:tab/>
              <w:t>jle    8048cca &lt;phase_6+0x41&gt;</w:t>
            </w:r>
          </w:p>
          <w:p w14:paraId="18AA53DD" w14:textId="77777777" w:rsidR="00AD1E50" w:rsidRPr="00120977" w:rsidRDefault="00AD1E50" w:rsidP="00AD1E50">
            <w:r w:rsidRPr="00120977">
              <w:t xml:space="preserve"> 8048ce4:</w:t>
            </w:r>
            <w:r w:rsidRPr="00120977">
              <w:tab/>
              <w:t xml:space="preserve">eb c6                </w:t>
            </w:r>
            <w:r w:rsidRPr="00120977">
              <w:tab/>
              <w:t>jmp    8048cac &lt;phase_6+0x23&gt;</w:t>
            </w:r>
          </w:p>
          <w:p w14:paraId="596014B5" w14:textId="77777777" w:rsidR="00AD1E50" w:rsidRPr="00120977" w:rsidRDefault="00AD1E50" w:rsidP="00AD1E50">
            <w:r w:rsidRPr="00120977">
              <w:rPr>
                <w:rFonts w:hint="eastAsia"/>
              </w:rPr>
              <w:t>内循环</w:t>
            </w:r>
          </w:p>
          <w:p w14:paraId="56075246" w14:textId="77777777" w:rsidR="00AD1E50" w:rsidRPr="00120977" w:rsidRDefault="00AD1E50" w:rsidP="00AD1E50"/>
          <w:p w14:paraId="71EC1E32" w14:textId="77777777" w:rsidR="00AD1E50" w:rsidRPr="00120977" w:rsidRDefault="00AD1E50" w:rsidP="00AD1E50">
            <w:r w:rsidRPr="00120977">
              <w:rPr>
                <w:rFonts w:hint="eastAsia"/>
              </w:rPr>
              <w:t>前一个数值取出并加</w:t>
            </w:r>
            <w:r w:rsidRPr="00120977">
              <w:rPr>
                <w:rFonts w:hint="eastAsia"/>
              </w:rPr>
              <w:t>1</w:t>
            </w:r>
            <w:r w:rsidRPr="00120977">
              <w:rPr>
                <w:rFonts w:hint="eastAsia"/>
              </w:rPr>
              <w:t>，指针指向数组的下一个元素。</w:t>
            </w:r>
          </w:p>
          <w:p w14:paraId="0A4F4B0B" w14:textId="77777777" w:rsidR="00AD1E50" w:rsidRPr="00120977" w:rsidRDefault="00AD1E50" w:rsidP="00AD1E50">
            <w:r w:rsidRPr="00120977">
              <w:rPr>
                <w:rFonts w:hint="eastAsia"/>
              </w:rPr>
              <w:t>六个数不相等，</w:t>
            </w:r>
          </w:p>
          <w:p w14:paraId="1EFEA79C" w14:textId="77777777" w:rsidR="00AD1E50" w:rsidRPr="00120977" w:rsidRDefault="00AD1E50" w:rsidP="00AD1E50"/>
          <w:p w14:paraId="2A70D182" w14:textId="77777777" w:rsidR="00AD1E50" w:rsidRPr="00120977" w:rsidRDefault="00AD1E50" w:rsidP="00AD1E50">
            <w:r w:rsidRPr="00120977">
              <w:t xml:space="preserve"> 8048ce6:</w:t>
            </w:r>
            <w:r w:rsidRPr="00120977">
              <w:tab/>
              <w:t xml:space="preserve">bb 00 00 00 00       </w:t>
            </w:r>
            <w:r w:rsidRPr="00120977">
              <w:tab/>
              <w:t>mov    $0x0,%ebx</w:t>
            </w:r>
          </w:p>
          <w:p w14:paraId="452226CB" w14:textId="77777777" w:rsidR="00AD1E50" w:rsidRPr="00120977" w:rsidRDefault="00AD1E50" w:rsidP="00AD1E50">
            <w:r w:rsidRPr="00120977">
              <w:rPr>
                <w:rFonts w:hint="eastAsia"/>
              </w:rPr>
              <w:t>0x8048ce6</w:t>
            </w:r>
            <w:r w:rsidRPr="00120977">
              <w:rPr>
                <w:rFonts w:hint="eastAsia"/>
              </w:rPr>
              <w:t>开始执行一个新的操作，将寄存器</w:t>
            </w:r>
            <w:r w:rsidRPr="00120977">
              <w:rPr>
                <w:rFonts w:hint="eastAsia"/>
              </w:rPr>
              <w:t>ebx</w:t>
            </w:r>
            <w:r w:rsidRPr="00120977">
              <w:rPr>
                <w:rFonts w:hint="eastAsia"/>
              </w:rPr>
              <w:t>的值清零，同样将地址</w:t>
            </w:r>
            <w:r w:rsidRPr="00120977">
              <w:rPr>
                <w:rFonts w:hint="eastAsia"/>
              </w:rPr>
              <w:t>-0x30(%ebp)</w:t>
            </w:r>
            <w:r w:rsidRPr="00120977">
              <w:rPr>
                <w:rFonts w:hint="eastAsia"/>
              </w:rPr>
              <w:t>传给</w:t>
            </w:r>
            <w:r w:rsidRPr="00120977">
              <w:rPr>
                <w:rFonts w:hint="eastAsia"/>
              </w:rPr>
              <w:t>%edi</w:t>
            </w:r>
            <w:r w:rsidRPr="00120977">
              <w:rPr>
                <w:rFonts w:hint="eastAsia"/>
              </w:rPr>
              <w:t>，然后直接跳转至</w:t>
            </w:r>
            <w:r w:rsidRPr="00120977">
              <w:rPr>
                <w:rFonts w:hint="eastAsia"/>
              </w:rPr>
              <w:t>0x8048d06</w:t>
            </w:r>
            <w:r w:rsidRPr="00120977">
              <w:rPr>
                <w:rFonts w:hint="eastAsia"/>
              </w:rPr>
              <w:t>处。</w:t>
            </w:r>
          </w:p>
          <w:p w14:paraId="4A3706EC" w14:textId="77777777" w:rsidR="00AD1E50" w:rsidRPr="00120977" w:rsidRDefault="00AD1E50" w:rsidP="00AD1E50">
            <w:r w:rsidRPr="00120977">
              <w:t xml:space="preserve"> 8048ceb:</w:t>
            </w:r>
            <w:r w:rsidRPr="00120977">
              <w:tab/>
              <w:t xml:space="preserve">8d 7d d0             </w:t>
            </w:r>
            <w:r w:rsidRPr="00120977">
              <w:tab/>
              <w:t>lea    -0x30(%ebp),%edi</w:t>
            </w:r>
          </w:p>
          <w:p w14:paraId="3C116905" w14:textId="77777777" w:rsidR="00AD1E50" w:rsidRPr="00120977" w:rsidRDefault="00AD1E50" w:rsidP="00AD1E50">
            <w:r w:rsidRPr="00120977">
              <w:t xml:space="preserve"> 8048cee:</w:t>
            </w:r>
            <w:r w:rsidRPr="00120977">
              <w:tab/>
              <w:t xml:space="preserve">eb 16                </w:t>
            </w:r>
            <w:r w:rsidRPr="00120977">
              <w:tab/>
              <w:t>jmp    8048d06 &lt;phase_6+0x7d&gt;</w:t>
            </w:r>
          </w:p>
          <w:p w14:paraId="02F6C421" w14:textId="77777777" w:rsidR="00AD1E50" w:rsidRPr="00120977" w:rsidRDefault="00AD1E50" w:rsidP="00AD1E50">
            <w:r w:rsidRPr="00120977">
              <w:t xml:space="preserve"> 8048cf0:</w:t>
            </w:r>
            <w:r w:rsidRPr="00120977">
              <w:tab/>
              <w:t xml:space="preserve">8b 52 08             </w:t>
            </w:r>
            <w:r w:rsidRPr="00120977">
              <w:tab/>
              <w:t>mov    0x8(%edx),%edx</w:t>
            </w:r>
          </w:p>
          <w:p w14:paraId="4FCEDB43" w14:textId="77777777" w:rsidR="00AD1E50" w:rsidRPr="00120977" w:rsidRDefault="00AD1E50" w:rsidP="00AD1E50">
            <w:r w:rsidRPr="00120977">
              <w:rPr>
                <w:rFonts w:hint="eastAsia"/>
              </w:rPr>
              <w:t>8048cf0</w:t>
            </w:r>
            <w:r w:rsidRPr="00120977">
              <w:rPr>
                <w:rFonts w:hint="eastAsia"/>
              </w:rPr>
              <w:t>到</w:t>
            </w:r>
            <w:r w:rsidRPr="00120977">
              <w:rPr>
                <w:rFonts w:hint="eastAsia"/>
              </w:rPr>
              <w:t>8048cf8</w:t>
            </w:r>
            <w:r w:rsidRPr="00120977">
              <w:rPr>
                <w:rFonts w:hint="eastAsia"/>
              </w:rPr>
              <w:t>是一个循环，每循环一次，就更新一次</w:t>
            </w:r>
            <w:r w:rsidRPr="00120977">
              <w:rPr>
                <w:rFonts w:hint="eastAsia"/>
              </w:rPr>
              <w:t>%edx</w:t>
            </w:r>
            <w:r w:rsidRPr="00120977">
              <w:rPr>
                <w:rFonts w:hint="eastAsia"/>
              </w:rPr>
              <w:t>中的值，更新为内存地址为</w:t>
            </w:r>
            <w:r w:rsidRPr="00120977">
              <w:rPr>
                <w:rFonts w:hint="eastAsia"/>
              </w:rPr>
              <w:t>0x8(%edx)</w:t>
            </w:r>
            <w:r w:rsidRPr="00120977">
              <w:rPr>
                <w:rFonts w:hint="eastAsia"/>
              </w:rPr>
              <w:t>中的值，</w:t>
            </w:r>
          </w:p>
          <w:p w14:paraId="4DBE78CD" w14:textId="77777777" w:rsidR="00AD1E50" w:rsidRPr="00120977" w:rsidRDefault="00AD1E50" w:rsidP="00AD1E50">
            <w:r w:rsidRPr="00120977">
              <w:rPr>
                <w:rFonts w:hint="eastAsia"/>
              </w:rPr>
              <w:t>链表</w:t>
            </w:r>
          </w:p>
          <w:p w14:paraId="1F2D2AB0" w14:textId="77777777" w:rsidR="00AD1E50" w:rsidRPr="00120977" w:rsidRDefault="00AD1E50" w:rsidP="00AD1E50">
            <w:r w:rsidRPr="00120977">
              <w:rPr>
                <w:rFonts w:hint="eastAsia"/>
              </w:rPr>
              <w:t>直到</w:t>
            </w:r>
            <w:r w:rsidRPr="00120977">
              <w:rPr>
                <w:rFonts w:hint="eastAsia"/>
              </w:rPr>
              <w:t>%eax</w:t>
            </w:r>
            <w:r w:rsidRPr="00120977">
              <w:rPr>
                <w:rFonts w:hint="eastAsia"/>
              </w:rPr>
              <w:t>中的值和</w:t>
            </w:r>
            <w:r w:rsidRPr="00120977">
              <w:rPr>
                <w:rFonts w:hint="eastAsia"/>
              </w:rPr>
              <w:t>%ecx</w:t>
            </w:r>
            <w:r w:rsidRPr="00120977">
              <w:rPr>
                <w:rFonts w:hint="eastAsia"/>
              </w:rPr>
              <w:t>中的值相等为止。</w:t>
            </w:r>
          </w:p>
          <w:p w14:paraId="22CB7017" w14:textId="77777777" w:rsidR="00AD1E50" w:rsidRPr="00120977" w:rsidRDefault="00AD1E50" w:rsidP="00AD1E50">
            <w:r w:rsidRPr="00120977">
              <w:t xml:space="preserve"> 8048cf3:</w:t>
            </w:r>
            <w:r w:rsidRPr="00120977">
              <w:tab/>
              <w:t xml:space="preserve">83 c0 01             </w:t>
            </w:r>
            <w:r w:rsidRPr="00120977">
              <w:tab/>
              <w:t>add    $0x1,%eax</w:t>
            </w:r>
          </w:p>
          <w:p w14:paraId="7197E723" w14:textId="77777777" w:rsidR="00AD1E50" w:rsidRPr="00120977" w:rsidRDefault="00AD1E50" w:rsidP="00AD1E50">
            <w:r w:rsidRPr="00120977">
              <w:t xml:space="preserve"> 8048cf6:</w:t>
            </w:r>
            <w:r w:rsidRPr="00120977">
              <w:tab/>
              <w:t xml:space="preserve">39 c8                </w:t>
            </w:r>
            <w:r w:rsidRPr="00120977">
              <w:tab/>
              <w:t>cmp    %ecx,%eax</w:t>
            </w:r>
          </w:p>
          <w:p w14:paraId="6B8B202D" w14:textId="77777777" w:rsidR="00AD1E50" w:rsidRPr="00120977" w:rsidRDefault="00AD1E50" w:rsidP="00AD1E50">
            <w:r w:rsidRPr="00120977">
              <w:t xml:space="preserve"> 8048cf8:</w:t>
            </w:r>
            <w:r w:rsidRPr="00120977">
              <w:tab/>
              <w:t xml:space="preserve">75 f6                </w:t>
            </w:r>
            <w:r w:rsidRPr="00120977">
              <w:tab/>
              <w:t>jne    8048cf0 &lt;phase_6+0x67&gt;</w:t>
            </w:r>
          </w:p>
          <w:p w14:paraId="535E3EEE" w14:textId="77777777" w:rsidR="00AD1E50" w:rsidRPr="00120977" w:rsidRDefault="00AD1E50" w:rsidP="00AD1E50">
            <w:r w:rsidRPr="00120977">
              <w:t xml:space="preserve"> 8048cfa:</w:t>
            </w:r>
            <w:r w:rsidRPr="00120977">
              <w:tab/>
              <w:t xml:space="preserve">89 54 b5 b8          </w:t>
            </w:r>
            <w:r w:rsidRPr="00120977">
              <w:tab/>
              <w:t>mov    %edx,-0x48(%ebp,%esi,4)</w:t>
            </w:r>
          </w:p>
          <w:p w14:paraId="61A10F8B" w14:textId="77777777" w:rsidR="00AD1E50" w:rsidRPr="00120977" w:rsidRDefault="00AD1E50" w:rsidP="00AD1E50">
            <w:r w:rsidRPr="00120977">
              <w:rPr>
                <w:rFonts w:hint="eastAsia"/>
              </w:rPr>
              <w:t>0x8048cfa</w:t>
            </w:r>
            <w:r w:rsidRPr="00120977">
              <w:rPr>
                <w:rFonts w:hint="eastAsia"/>
              </w:rPr>
              <w:t>处开始是一个</w:t>
            </w:r>
            <w:r w:rsidRPr="00120977">
              <w:rPr>
                <w:rFonts w:hint="eastAsia"/>
              </w:rPr>
              <w:t>mov</w:t>
            </w:r>
            <w:r w:rsidRPr="00120977">
              <w:rPr>
                <w:rFonts w:hint="eastAsia"/>
              </w:rPr>
              <w:t>指令，将前面那个循环产生的最终的</w:t>
            </w:r>
            <w:r w:rsidRPr="00120977">
              <w:rPr>
                <w:rFonts w:hint="eastAsia"/>
              </w:rPr>
              <w:t>%edx</w:t>
            </w:r>
            <w:r w:rsidRPr="00120977">
              <w:rPr>
                <w:rFonts w:hint="eastAsia"/>
              </w:rPr>
              <w:t>中的值存入</w:t>
            </w:r>
            <w:r w:rsidRPr="00120977">
              <w:rPr>
                <w:rFonts w:hint="eastAsia"/>
              </w:rPr>
              <w:t>-0x48(%ebp,%esi,4)</w:t>
            </w:r>
            <w:r w:rsidRPr="00120977">
              <w:rPr>
                <w:rFonts w:hint="eastAsia"/>
              </w:rPr>
              <w:t>位置，若为第一轮操作，就是</w:t>
            </w:r>
            <w:r w:rsidRPr="00120977">
              <w:rPr>
                <w:rFonts w:hint="eastAsia"/>
              </w:rPr>
              <w:t>-0x48(%ebp)</w:t>
            </w:r>
            <w:r w:rsidRPr="00120977">
              <w:rPr>
                <w:rFonts w:hint="eastAsia"/>
              </w:rPr>
              <w:t>，若为第二轮，就是</w:t>
            </w:r>
            <w:r w:rsidRPr="00120977">
              <w:rPr>
                <w:rFonts w:hint="eastAsia"/>
              </w:rPr>
              <w:t>-0x44(%ebp)</w:t>
            </w:r>
            <w:r w:rsidRPr="00120977">
              <w:rPr>
                <w:rFonts w:hint="eastAsia"/>
              </w:rPr>
              <w:t>，依此次序每次向上递增</w:t>
            </w:r>
            <w:r w:rsidRPr="00120977">
              <w:rPr>
                <w:rFonts w:hint="eastAsia"/>
              </w:rPr>
              <w:t>4</w:t>
            </w:r>
            <w:r w:rsidRPr="00120977">
              <w:rPr>
                <w:rFonts w:hint="eastAsia"/>
              </w:rPr>
              <w:t>个单元。</w:t>
            </w:r>
          </w:p>
          <w:p w14:paraId="7ADE3497" w14:textId="77777777" w:rsidR="00AD1E50" w:rsidRPr="00120977" w:rsidRDefault="00AD1E50" w:rsidP="00AD1E50">
            <w:r w:rsidRPr="00120977">
              <w:t xml:space="preserve"> 8048cfe:</w:t>
            </w:r>
            <w:r w:rsidRPr="00120977">
              <w:tab/>
              <w:t xml:space="preserve">83 c3 01             </w:t>
            </w:r>
            <w:r w:rsidRPr="00120977">
              <w:tab/>
              <w:t>add    $0x1,%ebx</w:t>
            </w:r>
          </w:p>
          <w:p w14:paraId="399470AE" w14:textId="77777777" w:rsidR="00AD1E50" w:rsidRPr="00120977" w:rsidRDefault="00AD1E50" w:rsidP="00AD1E50">
            <w:r w:rsidRPr="00120977">
              <w:t xml:space="preserve"> 8048d01:</w:t>
            </w:r>
            <w:r w:rsidRPr="00120977">
              <w:tab/>
              <w:t xml:space="preserve">83 fb 06             </w:t>
            </w:r>
            <w:r w:rsidRPr="00120977">
              <w:tab/>
              <w:t>cmp    $0x6,%ebx</w:t>
            </w:r>
          </w:p>
          <w:p w14:paraId="0EB38560" w14:textId="77777777" w:rsidR="00AD1E50" w:rsidRPr="00120977" w:rsidRDefault="00AD1E50" w:rsidP="00AD1E50">
            <w:r w:rsidRPr="00120977">
              <w:lastRenderedPageBreak/>
              <w:t xml:space="preserve"> 8048d04:</w:t>
            </w:r>
            <w:r w:rsidRPr="00120977">
              <w:tab/>
              <w:t xml:space="preserve">74 16                </w:t>
            </w:r>
            <w:r w:rsidRPr="00120977">
              <w:tab/>
              <w:t>je     8048d1c &lt;phase_6+0x93&gt;</w:t>
            </w:r>
          </w:p>
          <w:p w14:paraId="18107644" w14:textId="77777777" w:rsidR="00AD1E50" w:rsidRPr="00120977" w:rsidRDefault="00AD1E50" w:rsidP="00AD1E50"/>
          <w:p w14:paraId="4A95BFA2" w14:textId="77777777" w:rsidR="00AD1E50" w:rsidRPr="00120977" w:rsidRDefault="00AD1E50" w:rsidP="00AD1E50"/>
          <w:p w14:paraId="6DE574C7" w14:textId="77777777" w:rsidR="00AD1E50" w:rsidRPr="00120977" w:rsidRDefault="00AD1E50" w:rsidP="00AD1E50">
            <w:r w:rsidRPr="00120977">
              <w:t xml:space="preserve"> 8048d06:</w:t>
            </w:r>
            <w:r w:rsidRPr="00120977">
              <w:tab/>
              <w:t xml:space="preserve">89 de                </w:t>
            </w:r>
            <w:r w:rsidRPr="00120977">
              <w:tab/>
              <w:t>mov    %ebx,%esi</w:t>
            </w:r>
          </w:p>
          <w:p w14:paraId="16BDE8B6" w14:textId="77777777" w:rsidR="00AD1E50" w:rsidRPr="00120977" w:rsidRDefault="00AD1E50" w:rsidP="00AD1E50">
            <w:r w:rsidRPr="00120977">
              <w:rPr>
                <w:rFonts w:hint="eastAsia"/>
              </w:rPr>
              <w:t>0x8048d06</w:t>
            </w:r>
            <w:r w:rsidRPr="00120977">
              <w:rPr>
                <w:rFonts w:hint="eastAsia"/>
              </w:rPr>
              <w:t>开始先是将</w:t>
            </w:r>
            <w:r w:rsidRPr="00120977">
              <w:rPr>
                <w:rFonts w:hint="eastAsia"/>
              </w:rPr>
              <w:t>%ebx</w:t>
            </w:r>
            <w:r w:rsidRPr="00120977">
              <w:rPr>
                <w:rFonts w:hint="eastAsia"/>
              </w:rPr>
              <w:t>（也就是</w:t>
            </w:r>
            <w:r w:rsidRPr="00120977">
              <w:rPr>
                <w:rFonts w:hint="eastAsia"/>
              </w:rPr>
              <w:t>0</w:t>
            </w:r>
            <w:r w:rsidRPr="00120977">
              <w:rPr>
                <w:rFonts w:hint="eastAsia"/>
              </w:rPr>
              <w:t>）赋给</w:t>
            </w:r>
            <w:r w:rsidRPr="00120977">
              <w:rPr>
                <w:rFonts w:hint="eastAsia"/>
              </w:rPr>
              <w:t>%esi</w:t>
            </w:r>
            <w:r w:rsidRPr="00120977">
              <w:rPr>
                <w:rFonts w:hint="eastAsia"/>
              </w:rPr>
              <w:t>，使</w:t>
            </w:r>
            <w:r w:rsidRPr="00120977">
              <w:rPr>
                <w:rFonts w:hint="eastAsia"/>
              </w:rPr>
              <w:t>%esi</w:t>
            </w:r>
            <w:r w:rsidRPr="00120977">
              <w:rPr>
                <w:rFonts w:hint="eastAsia"/>
              </w:rPr>
              <w:t>获得初始值</w:t>
            </w:r>
            <w:r w:rsidRPr="00120977">
              <w:rPr>
                <w:rFonts w:hint="eastAsia"/>
              </w:rPr>
              <w:t>0</w:t>
            </w:r>
            <w:r w:rsidRPr="00120977">
              <w:rPr>
                <w:rFonts w:hint="eastAsia"/>
              </w:rPr>
              <w:t>，再将</w:t>
            </w:r>
            <w:r w:rsidRPr="00120977">
              <w:rPr>
                <w:rFonts w:hint="eastAsia"/>
              </w:rPr>
              <w:t>(%edi,%ebx,4)</w:t>
            </w:r>
            <w:r w:rsidRPr="00120977">
              <w:rPr>
                <w:rFonts w:hint="eastAsia"/>
              </w:rPr>
              <w:t>位置的数取出，存入</w:t>
            </w:r>
            <w:r w:rsidRPr="00120977">
              <w:rPr>
                <w:rFonts w:hint="eastAsia"/>
              </w:rPr>
              <w:t>%ecx</w:t>
            </w:r>
            <w:r w:rsidRPr="00120977">
              <w:rPr>
                <w:rFonts w:hint="eastAsia"/>
              </w:rPr>
              <w:t>中</w:t>
            </w:r>
          </w:p>
          <w:p w14:paraId="0E954FAF" w14:textId="77777777" w:rsidR="00AD1E50" w:rsidRPr="00120977" w:rsidRDefault="00AD1E50" w:rsidP="00AD1E50">
            <w:r w:rsidRPr="00120977">
              <w:t xml:space="preserve"> 8048d08:</w:t>
            </w:r>
            <w:r w:rsidRPr="00120977">
              <w:tab/>
              <w:t xml:space="preserve">8b 0c 9f             </w:t>
            </w:r>
            <w:r w:rsidRPr="00120977">
              <w:tab/>
              <w:t>mov    (%edi,%ebx,4),%ecx</w:t>
            </w:r>
          </w:p>
          <w:p w14:paraId="111E9D95" w14:textId="77777777" w:rsidR="00AD1E50" w:rsidRPr="00120977" w:rsidRDefault="00AD1E50" w:rsidP="00AD1E50">
            <w:r w:rsidRPr="00120977">
              <w:t xml:space="preserve"> 8048d0b:</w:t>
            </w:r>
            <w:r w:rsidRPr="00120977">
              <w:tab/>
              <w:t xml:space="preserve">ba c4 c0 04 08       </w:t>
            </w:r>
            <w:r w:rsidRPr="00120977">
              <w:tab/>
              <w:t>mov    $0x804c0c4,%edx</w:t>
            </w:r>
            <w:r w:rsidRPr="00120977">
              <w:rPr>
                <w:rFonts w:hint="eastAsia"/>
              </w:rPr>
              <w:t xml:space="preserve"> </w:t>
            </w:r>
            <w:r w:rsidRPr="00120977">
              <w:rPr>
                <w:rFonts w:hint="eastAsia"/>
              </w:rPr>
              <w:t>立即数</w:t>
            </w:r>
          </w:p>
          <w:p w14:paraId="5E9008A9" w14:textId="77777777" w:rsidR="00AD1E50" w:rsidRPr="00120977" w:rsidRDefault="00AD1E50" w:rsidP="00AD1E50">
            <w:r w:rsidRPr="00120977">
              <w:t xml:space="preserve"> 8048d10:</w:t>
            </w:r>
            <w:r w:rsidRPr="00120977">
              <w:tab/>
              <w:t xml:space="preserve">b8 01 00 00 00       </w:t>
            </w:r>
            <w:r w:rsidRPr="00120977">
              <w:tab/>
              <w:t>mov    $0x1,%eax</w:t>
            </w:r>
          </w:p>
          <w:p w14:paraId="56A929B0" w14:textId="77777777" w:rsidR="00AD1E50" w:rsidRPr="00120977" w:rsidRDefault="00AD1E50" w:rsidP="00AD1E50">
            <w:r w:rsidRPr="00120977">
              <w:t>8048d15:</w:t>
            </w:r>
            <w:r w:rsidRPr="00120977">
              <w:tab/>
              <w:t xml:space="preserve">83 f9 01             </w:t>
            </w:r>
            <w:r w:rsidRPr="00120977">
              <w:tab/>
              <w:t>cmp    $0x1,%ecx</w:t>
            </w:r>
          </w:p>
          <w:p w14:paraId="32B12D2A" w14:textId="77777777" w:rsidR="00AD1E50" w:rsidRPr="00120977" w:rsidRDefault="00AD1E50" w:rsidP="00AD1E50">
            <w:r w:rsidRPr="00120977">
              <w:rPr>
                <w:rFonts w:hint="eastAsia"/>
              </w:rPr>
              <w:t>%edi,%ebx,4</w:t>
            </w:r>
            <w:r w:rsidRPr="00120977">
              <w:rPr>
                <w:rFonts w:hint="eastAsia"/>
              </w:rPr>
              <w:t>和</w:t>
            </w:r>
            <w:r w:rsidRPr="00120977">
              <w:rPr>
                <w:rFonts w:hint="eastAsia"/>
              </w:rPr>
              <w:t>1</w:t>
            </w:r>
            <w:r w:rsidRPr="00120977">
              <w:rPr>
                <w:rFonts w:hint="eastAsia"/>
              </w:rPr>
              <w:t>比较</w:t>
            </w:r>
          </w:p>
          <w:p w14:paraId="521E7122" w14:textId="77777777" w:rsidR="00AD1E50" w:rsidRPr="00120977" w:rsidRDefault="00AD1E50" w:rsidP="00AD1E50">
            <w:r w:rsidRPr="00120977">
              <w:t xml:space="preserve"> 8048d18:</w:t>
            </w:r>
            <w:r w:rsidRPr="00120977">
              <w:tab/>
              <w:t xml:space="preserve">7f d6                </w:t>
            </w:r>
            <w:r w:rsidRPr="00120977">
              <w:tab/>
              <w:t>jg     8048cf0 &lt;phase_6+0x67&gt;</w:t>
            </w:r>
          </w:p>
          <w:p w14:paraId="74E70D20" w14:textId="77777777" w:rsidR="00AD1E50" w:rsidRPr="00120977" w:rsidRDefault="00AD1E50" w:rsidP="00AD1E50">
            <w:r w:rsidRPr="00120977">
              <w:t xml:space="preserve"> 8048d1a:</w:t>
            </w:r>
            <w:r w:rsidRPr="00120977">
              <w:tab/>
              <w:t xml:space="preserve">eb de                </w:t>
            </w:r>
            <w:r w:rsidRPr="00120977">
              <w:tab/>
              <w:t>jmp    8048cfa &lt;phase_6+0x71&gt;</w:t>
            </w:r>
          </w:p>
          <w:p w14:paraId="5EEF746B" w14:textId="77777777" w:rsidR="00AD1E50" w:rsidRPr="00120977" w:rsidRDefault="00AD1E50" w:rsidP="00AD1E50"/>
          <w:p w14:paraId="23520703" w14:textId="77777777" w:rsidR="00AD1E50" w:rsidRPr="00120977" w:rsidRDefault="00AD1E50" w:rsidP="00AD1E50">
            <w:r w:rsidRPr="00120977">
              <w:rPr>
                <w:rFonts w:hint="eastAsia"/>
              </w:rPr>
              <w:t>这里</w:t>
            </w:r>
          </w:p>
          <w:p w14:paraId="1CE3C546" w14:textId="77777777" w:rsidR="00AD1E50" w:rsidRPr="00120977" w:rsidRDefault="00AD1E50" w:rsidP="00AD1E50">
            <w:r w:rsidRPr="00120977">
              <w:t xml:space="preserve"> 8048d1c:</w:t>
            </w:r>
            <w:r w:rsidRPr="00120977">
              <w:tab/>
              <w:t xml:space="preserve">8b 5d b8             </w:t>
            </w:r>
            <w:r w:rsidRPr="00120977">
              <w:tab/>
              <w:t>mov    -0x48(%ebp),%ebx</w:t>
            </w:r>
          </w:p>
          <w:p w14:paraId="6913D755" w14:textId="77777777" w:rsidR="00AD1E50" w:rsidRPr="00120977" w:rsidRDefault="00AD1E50" w:rsidP="00AD1E50">
            <w:r w:rsidRPr="00120977">
              <w:t xml:space="preserve"> 8048d1f:</w:t>
            </w:r>
            <w:r w:rsidRPr="00120977">
              <w:tab/>
              <w:t xml:space="preserve">8b 45 bc             </w:t>
            </w:r>
            <w:r w:rsidRPr="00120977">
              <w:tab/>
              <w:t>mov    -0x44(%ebp),%eax</w:t>
            </w:r>
          </w:p>
          <w:p w14:paraId="3938CDF7" w14:textId="77777777" w:rsidR="00AD1E50" w:rsidRPr="00120977" w:rsidRDefault="00AD1E50" w:rsidP="00AD1E50">
            <w:r w:rsidRPr="00120977">
              <w:t xml:space="preserve"> 8048d22:</w:t>
            </w:r>
            <w:r w:rsidRPr="00120977">
              <w:tab/>
              <w:t xml:space="preserve">89 43 08             </w:t>
            </w:r>
            <w:r w:rsidRPr="00120977">
              <w:tab/>
              <w:t>mov    %eax,0x8(%ebx)</w:t>
            </w:r>
          </w:p>
          <w:p w14:paraId="534260C2" w14:textId="77777777" w:rsidR="00AD1E50" w:rsidRPr="00120977" w:rsidRDefault="00AD1E50" w:rsidP="00AD1E50">
            <w:r w:rsidRPr="00120977">
              <w:t xml:space="preserve"> 8048d25:</w:t>
            </w:r>
            <w:r w:rsidRPr="00120977">
              <w:tab/>
              <w:t xml:space="preserve">8b 55 c0             </w:t>
            </w:r>
            <w:r w:rsidRPr="00120977">
              <w:tab/>
              <w:t>mov    -0x40(%ebp),%edx</w:t>
            </w:r>
          </w:p>
          <w:p w14:paraId="3486DF20" w14:textId="77777777" w:rsidR="00AD1E50" w:rsidRPr="00120977" w:rsidRDefault="00AD1E50" w:rsidP="00AD1E50">
            <w:r w:rsidRPr="00120977">
              <w:t xml:space="preserve"> 8048d28:</w:t>
            </w:r>
            <w:r w:rsidRPr="00120977">
              <w:tab/>
              <w:t xml:space="preserve">89 50 08             </w:t>
            </w:r>
            <w:r w:rsidRPr="00120977">
              <w:tab/>
              <w:t>mov    %edx,0x8(%eax)</w:t>
            </w:r>
          </w:p>
          <w:p w14:paraId="352A90A3" w14:textId="77777777" w:rsidR="00AD1E50" w:rsidRPr="00120977" w:rsidRDefault="00AD1E50" w:rsidP="00AD1E50">
            <w:r w:rsidRPr="00120977">
              <w:t xml:space="preserve"> 8048d2b:</w:t>
            </w:r>
            <w:r w:rsidRPr="00120977">
              <w:tab/>
              <w:t xml:space="preserve">8b 45 c4             </w:t>
            </w:r>
            <w:r w:rsidRPr="00120977">
              <w:tab/>
              <w:t>mov    -0x3c(%ebp),%eax</w:t>
            </w:r>
          </w:p>
          <w:p w14:paraId="3CFB9807" w14:textId="77777777" w:rsidR="00AD1E50" w:rsidRPr="00120977" w:rsidRDefault="00AD1E50" w:rsidP="00AD1E50">
            <w:r w:rsidRPr="00120977">
              <w:t xml:space="preserve"> 8048d2e:</w:t>
            </w:r>
            <w:r w:rsidRPr="00120977">
              <w:tab/>
              <w:t xml:space="preserve">89 42 08             </w:t>
            </w:r>
            <w:r w:rsidRPr="00120977">
              <w:tab/>
              <w:t>mov    %eax,0x8(%edx)</w:t>
            </w:r>
          </w:p>
          <w:p w14:paraId="1B042414" w14:textId="77777777" w:rsidR="00AD1E50" w:rsidRPr="00120977" w:rsidRDefault="00AD1E50" w:rsidP="00AD1E50">
            <w:r w:rsidRPr="00120977">
              <w:t xml:space="preserve"> 8048d31:</w:t>
            </w:r>
            <w:r w:rsidRPr="00120977">
              <w:tab/>
              <w:t xml:space="preserve">8b 55 c8             </w:t>
            </w:r>
            <w:r w:rsidRPr="00120977">
              <w:tab/>
              <w:t>mov    -0x38(%ebp),%edx</w:t>
            </w:r>
          </w:p>
          <w:p w14:paraId="08E8DD73" w14:textId="77777777" w:rsidR="00AD1E50" w:rsidRPr="00120977" w:rsidRDefault="00AD1E50" w:rsidP="00AD1E50">
            <w:r w:rsidRPr="00120977">
              <w:t xml:space="preserve"> 8048d34:</w:t>
            </w:r>
            <w:r w:rsidRPr="00120977">
              <w:tab/>
              <w:t xml:space="preserve">89 50 08             </w:t>
            </w:r>
            <w:r w:rsidRPr="00120977">
              <w:tab/>
              <w:t>mov    %edx,0x8(%eax)</w:t>
            </w:r>
          </w:p>
          <w:p w14:paraId="68843182" w14:textId="77777777" w:rsidR="00AD1E50" w:rsidRPr="00120977" w:rsidRDefault="00AD1E50" w:rsidP="00AD1E50">
            <w:r w:rsidRPr="00120977">
              <w:t xml:space="preserve"> 8048d37:</w:t>
            </w:r>
            <w:r w:rsidRPr="00120977">
              <w:tab/>
              <w:t xml:space="preserve">8b 45 cc             </w:t>
            </w:r>
            <w:r w:rsidRPr="00120977">
              <w:tab/>
              <w:t>mov    -0x34(%ebp),%eax</w:t>
            </w:r>
          </w:p>
          <w:p w14:paraId="326C32ED" w14:textId="77777777" w:rsidR="00AD1E50" w:rsidRPr="00120977" w:rsidRDefault="00AD1E50" w:rsidP="00AD1E50">
            <w:r w:rsidRPr="00120977">
              <w:t xml:space="preserve"> 8048d3a:</w:t>
            </w:r>
            <w:r w:rsidRPr="00120977">
              <w:tab/>
              <w:t xml:space="preserve">89 42 08             </w:t>
            </w:r>
            <w:r w:rsidRPr="00120977">
              <w:tab/>
              <w:t>mov    %eax,0x8(%edx)</w:t>
            </w:r>
          </w:p>
          <w:p w14:paraId="7BEA7ABF" w14:textId="77777777" w:rsidR="00AD1E50" w:rsidRPr="00120977" w:rsidRDefault="00AD1E50" w:rsidP="00AD1E50">
            <w:r w:rsidRPr="00120977">
              <w:t xml:space="preserve"> 8048d3d:</w:t>
            </w:r>
            <w:r w:rsidRPr="00120977">
              <w:tab/>
              <w:t xml:space="preserve">c7 40 08 00 00 00 00 </w:t>
            </w:r>
            <w:r w:rsidRPr="00120977">
              <w:tab/>
              <w:t>movl   $0x0,0x8(%eax)</w:t>
            </w:r>
          </w:p>
          <w:p w14:paraId="6D73EA9E" w14:textId="77777777" w:rsidR="00AD1E50" w:rsidRPr="00120977" w:rsidRDefault="00AD1E50" w:rsidP="00AD1E50"/>
          <w:p w14:paraId="12FCABB5" w14:textId="77777777" w:rsidR="00AD1E50" w:rsidRPr="00120977" w:rsidRDefault="00AD1E50" w:rsidP="00AD1E50">
            <w:r w:rsidRPr="00120977">
              <w:t xml:space="preserve"> 8048d44:</w:t>
            </w:r>
            <w:r w:rsidRPr="00120977">
              <w:tab/>
              <w:t xml:space="preserve">be 00 00 00 00       </w:t>
            </w:r>
            <w:r w:rsidRPr="00120977">
              <w:tab/>
              <w:t>mov    $0x0,%esi</w:t>
            </w:r>
          </w:p>
          <w:p w14:paraId="0253FF6C" w14:textId="77777777" w:rsidR="00AD1E50" w:rsidRPr="00120977" w:rsidRDefault="00AD1E50" w:rsidP="00AD1E50">
            <w:r w:rsidRPr="00120977">
              <w:t xml:space="preserve"> 8048d49:</w:t>
            </w:r>
            <w:r w:rsidRPr="00120977">
              <w:tab/>
              <w:t xml:space="preserve">8b 43 08             </w:t>
            </w:r>
            <w:r w:rsidRPr="00120977">
              <w:tab/>
              <w:t>mov    0x8(%ebx),%eax</w:t>
            </w:r>
          </w:p>
          <w:p w14:paraId="6B7A7C57" w14:textId="77777777" w:rsidR="00AD1E50" w:rsidRPr="00120977" w:rsidRDefault="00AD1E50" w:rsidP="00AD1E50">
            <w:r w:rsidRPr="00120977">
              <w:t xml:space="preserve"> 8048d4c:</w:t>
            </w:r>
            <w:r w:rsidRPr="00120977">
              <w:tab/>
              <w:t xml:space="preserve">8b 13                </w:t>
            </w:r>
            <w:r w:rsidRPr="00120977">
              <w:tab/>
              <w:t>mov    (%ebx),%edx</w:t>
            </w:r>
          </w:p>
          <w:p w14:paraId="550118F5" w14:textId="77777777" w:rsidR="00AD1E50" w:rsidRPr="00120977" w:rsidRDefault="00AD1E50" w:rsidP="00AD1E50">
            <w:r w:rsidRPr="00120977">
              <w:t xml:space="preserve"> 8048d4e:</w:t>
            </w:r>
            <w:r w:rsidRPr="00120977">
              <w:tab/>
              <w:t xml:space="preserve">3b 10                </w:t>
            </w:r>
            <w:r w:rsidRPr="00120977">
              <w:tab/>
              <w:t>cmp    (%eax),%edx</w:t>
            </w:r>
          </w:p>
          <w:p w14:paraId="26274972" w14:textId="77777777" w:rsidR="00AD1E50" w:rsidRPr="00120977" w:rsidRDefault="00AD1E50" w:rsidP="00AD1E50">
            <w:r w:rsidRPr="00120977">
              <w:rPr>
                <w:rFonts w:hint="eastAsia"/>
              </w:rPr>
              <w:t>是否是递增序列</w:t>
            </w:r>
          </w:p>
          <w:p w14:paraId="4C39571B" w14:textId="77777777" w:rsidR="00AD1E50" w:rsidRPr="00120977" w:rsidRDefault="00AD1E50" w:rsidP="00AD1E50">
            <w:r w:rsidRPr="00120977">
              <w:t xml:space="preserve"> 8048d50:</w:t>
            </w:r>
            <w:r w:rsidRPr="00120977">
              <w:tab/>
              <w:t xml:space="preserve">7d 05                </w:t>
            </w:r>
            <w:r w:rsidRPr="00120977">
              <w:tab/>
              <w:t>jge    8048d57 &lt;phase_6+0xce&gt;</w:t>
            </w:r>
          </w:p>
          <w:p w14:paraId="4ECF8598" w14:textId="77777777" w:rsidR="00AD1E50" w:rsidRPr="00120977" w:rsidRDefault="00AD1E50" w:rsidP="00AD1E50">
            <w:r w:rsidRPr="00120977">
              <w:t xml:space="preserve"> 8048d52:</w:t>
            </w:r>
            <w:r w:rsidRPr="00120977">
              <w:tab/>
              <w:t xml:space="preserve">e8 7a 03 00 00       </w:t>
            </w:r>
            <w:r w:rsidRPr="00120977">
              <w:tab/>
              <w:t>call   80490d1 &lt;explode_bomb&gt;</w:t>
            </w:r>
          </w:p>
          <w:p w14:paraId="0A44E972" w14:textId="77777777" w:rsidR="00AD1E50" w:rsidRPr="00120977" w:rsidRDefault="00AD1E50" w:rsidP="00AD1E50">
            <w:r w:rsidRPr="00120977">
              <w:t xml:space="preserve"> 8048d57:</w:t>
            </w:r>
            <w:r w:rsidRPr="00120977">
              <w:tab/>
              <w:t xml:space="preserve">8b 5b 08             </w:t>
            </w:r>
            <w:r w:rsidRPr="00120977">
              <w:tab/>
              <w:t>mov    0x8(%ebx),%ebx</w:t>
            </w:r>
          </w:p>
          <w:p w14:paraId="10BC69FF" w14:textId="77777777" w:rsidR="00AD1E50" w:rsidRPr="00120977" w:rsidRDefault="00AD1E50" w:rsidP="00AD1E50">
            <w:r w:rsidRPr="00120977">
              <w:t xml:space="preserve"> 8048d5a:</w:t>
            </w:r>
            <w:r w:rsidRPr="00120977">
              <w:tab/>
              <w:t xml:space="preserve">83 c6 01             </w:t>
            </w:r>
            <w:r w:rsidRPr="00120977">
              <w:tab/>
              <w:t>add    $0x1,%esi</w:t>
            </w:r>
          </w:p>
          <w:p w14:paraId="273B1C3A" w14:textId="77777777" w:rsidR="00AD1E50" w:rsidRPr="00120977" w:rsidRDefault="00AD1E50" w:rsidP="00AD1E50">
            <w:r w:rsidRPr="00120977">
              <w:t xml:space="preserve"> 8048d5d:</w:t>
            </w:r>
            <w:r w:rsidRPr="00120977">
              <w:tab/>
              <w:t xml:space="preserve">83 fe 05             </w:t>
            </w:r>
            <w:r w:rsidRPr="00120977">
              <w:tab/>
              <w:t>cmp    $0x5,%esi</w:t>
            </w:r>
          </w:p>
          <w:p w14:paraId="21B6A694" w14:textId="77777777" w:rsidR="00AD1E50" w:rsidRPr="00120977" w:rsidRDefault="00AD1E50" w:rsidP="00AD1E50">
            <w:r w:rsidRPr="00120977">
              <w:t xml:space="preserve"> 8048d60:</w:t>
            </w:r>
            <w:r w:rsidRPr="00120977">
              <w:tab/>
              <w:t xml:space="preserve">75 e7                </w:t>
            </w:r>
            <w:r w:rsidRPr="00120977">
              <w:tab/>
              <w:t>jne    8048d49 &lt;phase_6+0xc0&gt;</w:t>
            </w:r>
          </w:p>
          <w:p w14:paraId="77213682" w14:textId="77777777" w:rsidR="00AD1E50" w:rsidRPr="00120977" w:rsidRDefault="00AD1E50" w:rsidP="00AD1E50">
            <w:r w:rsidRPr="00120977">
              <w:t xml:space="preserve"> 8048d62:</w:t>
            </w:r>
            <w:r w:rsidRPr="00120977">
              <w:tab/>
              <w:t xml:space="preserve">83 c4 5c             </w:t>
            </w:r>
            <w:r w:rsidRPr="00120977">
              <w:tab/>
              <w:t>add    $0x5c,%esp</w:t>
            </w:r>
          </w:p>
          <w:p w14:paraId="503502A6" w14:textId="77777777" w:rsidR="00AD1E50" w:rsidRPr="00120977" w:rsidRDefault="00AD1E50" w:rsidP="00AD1E50">
            <w:r w:rsidRPr="00120977">
              <w:t xml:space="preserve"> 8048d65:</w:t>
            </w:r>
            <w:r w:rsidRPr="00120977">
              <w:tab/>
              <w:t xml:space="preserve">5b                   </w:t>
            </w:r>
            <w:r w:rsidRPr="00120977">
              <w:tab/>
              <w:t>pop    %ebx</w:t>
            </w:r>
          </w:p>
          <w:p w14:paraId="1CB38A06" w14:textId="77777777" w:rsidR="00AD1E50" w:rsidRPr="00120977" w:rsidRDefault="00AD1E50" w:rsidP="00AD1E50">
            <w:r w:rsidRPr="00120977">
              <w:t xml:space="preserve"> 8048d66:</w:t>
            </w:r>
            <w:r w:rsidRPr="00120977">
              <w:tab/>
              <w:t xml:space="preserve">5e                   </w:t>
            </w:r>
            <w:r w:rsidRPr="00120977">
              <w:tab/>
              <w:t>pop    %esi</w:t>
            </w:r>
          </w:p>
          <w:p w14:paraId="2EC2DB5A" w14:textId="77777777" w:rsidR="00AD1E50" w:rsidRPr="00120977" w:rsidRDefault="00AD1E50" w:rsidP="00AD1E50">
            <w:r w:rsidRPr="00120977">
              <w:t xml:space="preserve"> 8048d67:</w:t>
            </w:r>
            <w:r w:rsidRPr="00120977">
              <w:tab/>
              <w:t xml:space="preserve">5f                   </w:t>
            </w:r>
            <w:r w:rsidRPr="00120977">
              <w:tab/>
              <w:t>pop    %edi</w:t>
            </w:r>
          </w:p>
          <w:p w14:paraId="0465D701" w14:textId="77777777" w:rsidR="00AD1E50" w:rsidRPr="00120977" w:rsidRDefault="00AD1E50" w:rsidP="00AD1E50">
            <w:r w:rsidRPr="00120977">
              <w:t xml:space="preserve"> 8048d68:</w:t>
            </w:r>
            <w:r w:rsidRPr="00120977">
              <w:tab/>
              <w:t xml:space="preserve">5d                   </w:t>
            </w:r>
            <w:r w:rsidRPr="00120977">
              <w:tab/>
              <w:t>pop    %ebp</w:t>
            </w:r>
          </w:p>
          <w:p w14:paraId="51F5E388" w14:textId="77777777" w:rsidR="00AD1E50" w:rsidRPr="00120977" w:rsidRDefault="00AD1E50" w:rsidP="00AD1E50">
            <w:r w:rsidRPr="00120977">
              <w:lastRenderedPageBreak/>
              <w:t xml:space="preserve"> 8048d69:</w:t>
            </w:r>
            <w:r w:rsidRPr="00120977">
              <w:tab/>
              <w:t xml:space="preserve">c3                   </w:t>
            </w:r>
            <w:r w:rsidRPr="00120977">
              <w:tab/>
              <w:t xml:space="preserve">ret    </w:t>
            </w:r>
          </w:p>
          <w:p w14:paraId="6126ABA6" w14:textId="77777777" w:rsidR="00AD1E50" w:rsidRPr="00120977" w:rsidRDefault="00AD1E50" w:rsidP="00AD1E50">
            <w:r w:rsidRPr="00120977">
              <w:rPr>
                <w:noProof/>
              </w:rPr>
              <w:drawing>
                <wp:inline distT="0" distB="0" distL="0" distR="0" wp14:anchorId="0AB924AA" wp14:editId="7BC03D8F">
                  <wp:extent cx="4076700" cy="5232400"/>
                  <wp:effectExtent l="0" t="0" r="1270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52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3F7F1" w14:textId="3CE5FB5C" w:rsidR="00AD1E50" w:rsidRDefault="00AD1E50" w:rsidP="003A22D5">
            <w:pPr>
              <w:tabs>
                <w:tab w:val="left" w:pos="1377"/>
              </w:tabs>
              <w:rPr>
                <w:rFonts w:hint="eastAsia"/>
              </w:rPr>
            </w:pPr>
            <w:r w:rsidRPr="00120977">
              <w:rPr>
                <w:rFonts w:hint="eastAsia"/>
              </w:rPr>
              <w:t>561432</w:t>
            </w:r>
            <w:r w:rsidR="003A22D5">
              <w:tab/>
            </w:r>
          </w:p>
          <w:p w14:paraId="5DE8D6FB" w14:textId="240715E7" w:rsidR="003A22D5" w:rsidRPr="00120977" w:rsidRDefault="003A22D5" w:rsidP="003A22D5">
            <w:pPr>
              <w:tabs>
                <w:tab w:val="left" w:pos="1377"/>
              </w:tabs>
              <w:rPr>
                <w:rFonts w:hint="eastAsia"/>
              </w:rPr>
            </w:pPr>
            <w:r w:rsidRPr="003A22D5">
              <w:drawing>
                <wp:inline distT="0" distB="0" distL="0" distR="0" wp14:anchorId="3EDFF936" wp14:editId="31687299">
                  <wp:extent cx="4737100" cy="685800"/>
                  <wp:effectExtent l="0" t="0" r="1270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1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9CF5" w14:textId="77777777" w:rsidR="00AD1E50" w:rsidRPr="00120977" w:rsidRDefault="00AD1E50" w:rsidP="00AD1E50">
            <w:r w:rsidRPr="00120977">
              <w:rPr>
                <w:rFonts w:hint="eastAsia"/>
              </w:rPr>
              <w:t>然后每次将</w:t>
            </w:r>
            <w:r w:rsidRPr="00120977">
              <w:rPr>
                <w:rFonts w:hint="eastAsia"/>
              </w:rPr>
              <w:t>%edx</w:t>
            </w:r>
            <w:r w:rsidRPr="00120977">
              <w:rPr>
                <w:rFonts w:hint="eastAsia"/>
              </w:rPr>
              <w:t>偏移</w:t>
            </w:r>
            <w:r w:rsidRPr="00120977">
              <w:rPr>
                <w:rFonts w:hint="eastAsia"/>
              </w:rPr>
              <w:t>0x8</w:t>
            </w:r>
            <w:r w:rsidRPr="00120977">
              <w:rPr>
                <w:rFonts w:hint="eastAsia"/>
              </w:rPr>
              <w:t>，查看后会发现，首先</w:t>
            </w:r>
            <w:r w:rsidRPr="00120977">
              <w:rPr>
                <w:rFonts w:hint="eastAsia"/>
              </w:rPr>
              <w:t>edx</w:t>
            </w:r>
            <w:r w:rsidRPr="00120977">
              <w:rPr>
                <w:rFonts w:hint="eastAsia"/>
              </w:rPr>
              <w:t>中是内容，然后</w:t>
            </w:r>
            <w:r w:rsidRPr="00120977">
              <w:rPr>
                <w:rFonts w:hint="eastAsia"/>
              </w:rPr>
              <w:t>edx+0x8</w:t>
            </w:r>
            <w:r w:rsidRPr="00120977">
              <w:rPr>
                <w:rFonts w:hint="eastAsia"/>
              </w:rPr>
              <w:t>内的内容是一个地址，然后再查看这个地址，地址内的内容是一个内容，然后在将这个地址偏移</w:t>
            </w:r>
            <w:r w:rsidRPr="00120977">
              <w:rPr>
                <w:rFonts w:hint="eastAsia"/>
              </w:rPr>
              <w:t>0x8</w:t>
            </w:r>
            <w:r w:rsidRPr="00120977">
              <w:rPr>
                <w:rFonts w:hint="eastAsia"/>
              </w:rPr>
              <w:t>得到的地址内的内容又是一个地址，可以看出来，这是一个典型的链表结构。链表就是不同的</w:t>
            </w:r>
            <w:r w:rsidRPr="00120977">
              <w:rPr>
                <w:rFonts w:hint="eastAsia"/>
              </w:rPr>
              <w:t>node</w:t>
            </w:r>
            <w:r w:rsidRPr="00120977">
              <w:rPr>
                <w:rFonts w:hint="eastAsia"/>
              </w:rPr>
              <w:t>节点，每个</w:t>
            </w:r>
            <w:r w:rsidRPr="00120977">
              <w:rPr>
                <w:rFonts w:hint="eastAsia"/>
              </w:rPr>
              <w:t>node</w:t>
            </w:r>
            <w:r w:rsidRPr="00120977">
              <w:rPr>
                <w:rFonts w:hint="eastAsia"/>
              </w:rPr>
              <w:t>节点在内存中存在不同的位置，不连续的位置中。每个</w:t>
            </w:r>
            <w:r w:rsidRPr="00120977">
              <w:rPr>
                <w:rFonts w:hint="eastAsia"/>
              </w:rPr>
              <w:t>node</w:t>
            </w:r>
            <w:r w:rsidRPr="00120977">
              <w:rPr>
                <w:rFonts w:hint="eastAsia"/>
              </w:rPr>
              <w:t>由内容和</w:t>
            </w:r>
            <w:r w:rsidRPr="00120977">
              <w:rPr>
                <w:rFonts w:hint="eastAsia"/>
              </w:rPr>
              <w:t>next</w:t>
            </w:r>
            <w:r w:rsidRPr="00120977">
              <w:rPr>
                <w:rFonts w:hint="eastAsia"/>
              </w:rPr>
              <w:t>指针构成，每个</w:t>
            </w:r>
            <w:r w:rsidRPr="00120977">
              <w:rPr>
                <w:rFonts w:hint="eastAsia"/>
              </w:rPr>
              <w:t>next</w:t>
            </w:r>
            <w:r w:rsidRPr="00120977">
              <w:rPr>
                <w:rFonts w:hint="eastAsia"/>
              </w:rPr>
              <w:t>指针内的值是一个指向下一个</w:t>
            </w:r>
            <w:r w:rsidRPr="00120977">
              <w:rPr>
                <w:rFonts w:hint="eastAsia"/>
              </w:rPr>
              <w:t>node</w:t>
            </w:r>
            <w:r w:rsidRPr="00120977">
              <w:rPr>
                <w:rFonts w:hint="eastAsia"/>
              </w:rPr>
              <w:t>节点的地址，最后一个</w:t>
            </w:r>
            <w:r w:rsidRPr="00120977">
              <w:rPr>
                <w:rFonts w:hint="eastAsia"/>
              </w:rPr>
              <w:t>node</w:t>
            </w:r>
            <w:r w:rsidRPr="00120977">
              <w:rPr>
                <w:rFonts w:hint="eastAsia"/>
              </w:rPr>
              <w:t>的</w:t>
            </w:r>
            <w:r w:rsidRPr="00120977">
              <w:rPr>
                <w:rFonts w:hint="eastAsia"/>
              </w:rPr>
              <w:t>next</w:t>
            </w:r>
            <w:r w:rsidRPr="00120977">
              <w:rPr>
                <w:rFonts w:hint="eastAsia"/>
              </w:rPr>
              <w:t>指向</w:t>
            </w:r>
            <w:r w:rsidRPr="00120977">
              <w:rPr>
                <w:rFonts w:hint="eastAsia"/>
              </w:rPr>
              <w:t>null</w:t>
            </w:r>
            <w:r w:rsidRPr="00120977">
              <w:rPr>
                <w:rFonts w:hint="eastAsia"/>
              </w:rPr>
              <w:t>。</w:t>
            </w:r>
          </w:p>
          <w:p w14:paraId="278AECDB" w14:textId="66C0E7B5" w:rsidR="00C14CA1" w:rsidRPr="00AD1E50" w:rsidRDefault="00AD1E50" w:rsidP="00AD1E50">
            <w:r w:rsidRPr="00120977">
              <w:rPr>
                <w:rFonts w:hint="eastAsia"/>
              </w:rPr>
              <w:t>这样结合前面的分析就可以知道，输入的</w:t>
            </w:r>
            <w:r w:rsidRPr="00120977">
              <w:rPr>
                <w:rFonts w:hint="eastAsia"/>
              </w:rPr>
              <w:t>6</w:t>
            </w:r>
            <w:r w:rsidRPr="00120977">
              <w:rPr>
                <w:rFonts w:hint="eastAsia"/>
              </w:rPr>
              <w:t>个数实际上就是不同的</w:t>
            </w:r>
            <w:r w:rsidRPr="00120977">
              <w:rPr>
                <w:rFonts w:hint="eastAsia"/>
              </w:rPr>
              <w:t>node</w:t>
            </w:r>
            <w:r w:rsidRPr="00120977">
              <w:rPr>
                <w:rFonts w:hint="eastAsia"/>
              </w:rPr>
              <w:t>节点数，根据我输入的节点号，把节点内的内容重新进行排序，排成递增序列。</w:t>
            </w:r>
          </w:p>
          <w:p w14:paraId="17AD5F75" w14:textId="77777777" w:rsidR="00C14CA1" w:rsidRPr="00503985" w:rsidRDefault="00C14CA1" w:rsidP="00660308">
            <w:pPr>
              <w:numPr>
                <w:ilvl w:val="0"/>
                <w:numId w:val="12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34198274" w14:textId="61FC64BB" w:rsidR="00CF7587" w:rsidRPr="003A22D5" w:rsidRDefault="00AD1E50" w:rsidP="003A22D5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这一关其实不只是一个简简单单的循环。比如后面的</w:t>
            </w:r>
            <w:r w:rsidRPr="00AD1E50">
              <w:rPr>
                <w:rFonts w:hint="eastAsia"/>
                <w:szCs w:val="20"/>
              </w:rPr>
              <w:t>比较</w:t>
            </w:r>
            <w:r w:rsidRPr="00AD1E50">
              <w:rPr>
                <w:rFonts w:hint="eastAsia"/>
                <w:szCs w:val="20"/>
              </w:rPr>
              <w:t>+</w:t>
            </w:r>
            <w:r w:rsidRPr="00AD1E50">
              <w:rPr>
                <w:rFonts w:hint="eastAsia"/>
                <w:szCs w:val="20"/>
              </w:rPr>
              <w:t>循环结构实现的功能是判断链表元素是否是一个递增的序列</w:t>
            </w:r>
            <w:r>
              <w:rPr>
                <w:rFonts w:hint="eastAsia"/>
                <w:szCs w:val="20"/>
              </w:rPr>
              <w:t>……</w:t>
            </w:r>
          </w:p>
          <w:p w14:paraId="2B53027B" w14:textId="7685BF77" w:rsidR="00CF7587" w:rsidRPr="006A0994" w:rsidRDefault="00CF7587" w:rsidP="00CF7587">
            <w:pPr>
              <w:numPr>
                <w:ilvl w:val="0"/>
                <w:numId w:val="5"/>
              </w:numPr>
              <w:adjustRightInd w:val="0"/>
              <w:jc w:val="both"/>
              <w:rPr>
                <w:b/>
                <w:sz w:val="28"/>
                <w:szCs w:val="20"/>
              </w:rPr>
            </w:pPr>
            <w:r>
              <w:rPr>
                <w:rFonts w:hint="eastAsia"/>
                <w:b/>
                <w:sz w:val="28"/>
                <w:szCs w:val="20"/>
              </w:rPr>
              <w:lastRenderedPageBreak/>
              <w:t>秘密关卡</w:t>
            </w:r>
          </w:p>
          <w:p w14:paraId="2A92EDB2" w14:textId="77777777" w:rsidR="00CF7587" w:rsidRDefault="00CF7587" w:rsidP="00CF7587">
            <w:pPr>
              <w:numPr>
                <w:ilvl w:val="0"/>
                <w:numId w:val="14"/>
              </w:numPr>
              <w:spacing w:before="100" w:beforeAutospacing="1" w:after="100" w:afterAutospacing="1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原理设计：</w:t>
            </w:r>
            <w:r>
              <w:rPr>
                <w:color w:val="000000"/>
                <w:szCs w:val="21"/>
              </w:rPr>
              <w:t xml:space="preserve"> </w:t>
            </w:r>
          </w:p>
          <w:p w14:paraId="3717F183" w14:textId="6FAF0041" w:rsidR="00CF7587" w:rsidRDefault="00CF7587" w:rsidP="00CF7587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这题关键是要把递归看清楚，可能不需要像第四关一样写出</w:t>
            </w:r>
            <w:r>
              <w:rPr>
                <w:rFonts w:hint="eastAsia"/>
                <w:color w:val="000000"/>
                <w:szCs w:val="21"/>
              </w:rPr>
              <w:t>c</w:t>
            </w:r>
            <w:r>
              <w:rPr>
                <w:rFonts w:hint="eastAsia"/>
                <w:color w:val="000000"/>
                <w:szCs w:val="21"/>
              </w:rPr>
              <w:t>语言代码，但是也要捋清跳转条件，如何跳转等等。</w:t>
            </w:r>
          </w:p>
          <w:p w14:paraId="6F04A215" w14:textId="77777777" w:rsidR="00CF7587" w:rsidRDefault="00CF7587" w:rsidP="00CF7587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可以画图说明。</w:t>
            </w:r>
          </w:p>
          <w:p w14:paraId="27A9BF9E" w14:textId="1FCAE024" w:rsidR="00CF7587" w:rsidRDefault="00CF7587" w:rsidP="00CF7587">
            <w:pPr>
              <w:spacing w:before="100" w:beforeAutospacing="1" w:after="100" w:afterAutospacing="1"/>
              <w:ind w:left="900"/>
              <w:jc w:val="both"/>
              <w:outlineLvl w:val="2"/>
              <w:rPr>
                <w:color w:val="000000"/>
                <w:szCs w:val="21"/>
              </w:rPr>
            </w:pPr>
            <w:r>
              <w:rPr>
                <w:rFonts w:hint="eastAsia"/>
                <w:noProof/>
                <w:color w:val="000000"/>
                <w:szCs w:val="21"/>
              </w:rPr>
              <w:drawing>
                <wp:inline distT="0" distB="0" distL="0" distR="0" wp14:anchorId="7861B502" wp14:editId="401ADD60">
                  <wp:extent cx="5478825" cy="1962220"/>
                  <wp:effectExtent l="0" t="0" r="7620" b="0"/>
                  <wp:docPr id="17" name="图片 17" descr="../../../../Downloads/E05EA32DB747E69B965FD0B173C0C395.p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ownloads/E05EA32DB747E69B965FD0B173C0C395.p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310"/>
                          <a:stretch/>
                        </pic:blipFill>
                        <pic:spPr bwMode="auto">
                          <a:xfrm>
                            <a:off x="0" y="0"/>
                            <a:ext cx="5490189" cy="19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A1787C" w14:textId="77777777" w:rsidR="00CF7587" w:rsidRDefault="00CF7587" w:rsidP="00CF7587">
            <w:pPr>
              <w:numPr>
                <w:ilvl w:val="0"/>
                <w:numId w:val="14"/>
              </w:numPr>
              <w:spacing w:before="100" w:beforeAutospacing="1" w:after="100" w:afterAutospacing="1"/>
              <w:jc w:val="both"/>
              <w:outlineLvl w:val="2"/>
              <w:rPr>
                <w:rFonts w:hint="eastAsia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实现与分析：</w:t>
            </w:r>
            <w:r w:rsidRPr="00C14CA1">
              <w:rPr>
                <w:color w:val="000000"/>
                <w:szCs w:val="21"/>
              </w:rPr>
              <w:t xml:space="preserve"> </w:t>
            </w:r>
          </w:p>
          <w:p w14:paraId="2AB150FF" w14:textId="03F90307" w:rsidR="003A22D5" w:rsidRDefault="003A22D5" w:rsidP="003A22D5">
            <w:pPr>
              <w:spacing w:before="100" w:beforeAutospacing="1" w:after="100" w:afterAutospacing="1"/>
              <w:ind w:left="900"/>
              <w:jc w:val="both"/>
              <w:outlineLvl w:val="2"/>
              <w:rPr>
                <w:rFonts w:hint="eastAsia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首先，得知道怎么开启隐藏关卡！</w:t>
            </w:r>
          </w:p>
          <w:p w14:paraId="02F5CE08" w14:textId="5DC6302A" w:rsidR="003A22D5" w:rsidRDefault="003A22D5" w:rsidP="003A22D5">
            <w:pPr>
              <w:spacing w:before="100" w:beforeAutospacing="1" w:after="100" w:afterAutospacing="1"/>
              <w:ind w:left="900"/>
              <w:jc w:val="both"/>
              <w:outlineLvl w:val="2"/>
              <w:rPr>
                <w:rFonts w:hint="eastAsia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找出</w:t>
            </w:r>
            <w:r>
              <w:rPr>
                <w:rFonts w:hint="eastAsia"/>
                <w:color w:val="000000"/>
                <w:szCs w:val="21"/>
              </w:rPr>
              <w:t>defused</w:t>
            </w:r>
            <w:r>
              <w:rPr>
                <w:rFonts w:hint="eastAsia"/>
                <w:color w:val="000000"/>
                <w:szCs w:val="21"/>
              </w:rPr>
              <w:t>的源码</w:t>
            </w:r>
          </w:p>
          <w:p w14:paraId="5D77CDDF" w14:textId="77777777" w:rsidR="003A22D5" w:rsidRDefault="003A22D5" w:rsidP="003A22D5">
            <w:r>
              <w:t>08049014 &lt;phase_defused&gt;:</w:t>
            </w:r>
          </w:p>
          <w:p w14:paraId="5821D693" w14:textId="77777777" w:rsidR="003A22D5" w:rsidRDefault="003A22D5" w:rsidP="003A22D5">
            <w:r>
              <w:t xml:space="preserve"> 8049014:</w:t>
            </w:r>
            <w:r>
              <w:tab/>
              <w:t xml:space="preserve">55                   </w:t>
            </w:r>
            <w:r>
              <w:tab/>
              <w:t>push   %ebp</w:t>
            </w:r>
          </w:p>
          <w:p w14:paraId="2531BB31" w14:textId="77777777" w:rsidR="003A22D5" w:rsidRDefault="003A22D5" w:rsidP="003A22D5">
            <w:r>
              <w:t xml:space="preserve"> 8049015:</w:t>
            </w:r>
            <w:r>
              <w:tab/>
              <w:t xml:space="preserve">89 e5                </w:t>
            </w:r>
            <w:r>
              <w:tab/>
              <w:t>mov    %esp,%ebp</w:t>
            </w:r>
          </w:p>
          <w:p w14:paraId="7FE70EF4" w14:textId="77777777" w:rsidR="003A22D5" w:rsidRDefault="003A22D5" w:rsidP="003A22D5">
            <w:r>
              <w:t xml:space="preserve"> 8049017:</w:t>
            </w:r>
            <w:r>
              <w:tab/>
              <w:t xml:space="preserve">81 ec 88 00 00 00    </w:t>
            </w:r>
            <w:r>
              <w:tab/>
              <w:t>sub    $0x88,%esp</w:t>
            </w:r>
          </w:p>
          <w:p w14:paraId="5E35A3C5" w14:textId="77777777" w:rsidR="003A22D5" w:rsidRDefault="003A22D5" w:rsidP="003A22D5">
            <w:r>
              <w:t xml:space="preserve"> 804901d:</w:t>
            </w:r>
            <w:r>
              <w:tab/>
              <w:t xml:space="preserve">65 a1 14 00 00 00    </w:t>
            </w:r>
            <w:r>
              <w:tab/>
              <w:t>mov    %gs:0x14,%eax</w:t>
            </w:r>
          </w:p>
          <w:p w14:paraId="4AD8A398" w14:textId="77777777" w:rsidR="003A22D5" w:rsidRDefault="003A22D5" w:rsidP="003A22D5">
            <w:r>
              <w:t xml:space="preserve"> 8049023:</w:t>
            </w:r>
            <w:r>
              <w:tab/>
              <w:t xml:space="preserve">89 45 f4             </w:t>
            </w:r>
            <w:r>
              <w:tab/>
              <w:t>mov    %eax,-0xc(%ebp)</w:t>
            </w:r>
          </w:p>
          <w:p w14:paraId="7408CEB0" w14:textId="77777777" w:rsidR="003A22D5" w:rsidRDefault="003A22D5" w:rsidP="003A22D5">
            <w:r>
              <w:t xml:space="preserve"> 8049026:</w:t>
            </w:r>
            <w:r>
              <w:tab/>
              <w:t xml:space="preserve">31 c0                </w:t>
            </w:r>
            <w:r>
              <w:tab/>
              <w:t>xor    %eax,%eax</w:t>
            </w:r>
          </w:p>
          <w:p w14:paraId="10EE394A" w14:textId="77777777" w:rsidR="003A22D5" w:rsidRDefault="003A22D5" w:rsidP="003A22D5">
            <w:pPr>
              <w:rPr>
                <w:rFonts w:hint="eastAsia"/>
              </w:rPr>
            </w:pPr>
            <w:r>
              <w:t xml:space="preserve"> 8049028:</w:t>
            </w:r>
            <w:r>
              <w:tab/>
              <w:t xml:space="preserve">83 3d d0 c3 04 08 06 </w:t>
            </w:r>
            <w:r>
              <w:tab/>
              <w:t>cmpl   $0x6,0x804c3d0</w:t>
            </w:r>
          </w:p>
          <w:p w14:paraId="4F61DCCC" w14:textId="1541D59A" w:rsidR="000B0D9F" w:rsidRDefault="000B0D9F" w:rsidP="003A22D5">
            <w:pPr>
              <w:rPr>
                <w:rFonts w:hint="eastAsia"/>
              </w:rPr>
            </w:pPr>
            <w:r>
              <w:rPr>
                <w:rFonts w:hint="eastAsia"/>
              </w:rPr>
              <w:t>这里有写！必须解出来六个答案之后才可以到隐藏关卡，</w:t>
            </w:r>
          </w:p>
          <w:p w14:paraId="1E188F65" w14:textId="77777777" w:rsidR="003A22D5" w:rsidRDefault="003A22D5" w:rsidP="003A22D5">
            <w:r>
              <w:t xml:space="preserve"> 804902f:</w:t>
            </w:r>
            <w:r>
              <w:tab/>
              <w:t xml:space="preserve">0f 85 86 00 00 00    </w:t>
            </w:r>
            <w:r>
              <w:tab/>
              <w:t>jne    80490bb &lt;phase_defused+0xa7&gt;</w:t>
            </w:r>
          </w:p>
          <w:p w14:paraId="2F41E26B" w14:textId="77777777" w:rsidR="003A22D5" w:rsidRDefault="003A22D5" w:rsidP="003A22D5">
            <w:r>
              <w:t xml:space="preserve"> 8049035:</w:t>
            </w:r>
            <w:r>
              <w:tab/>
              <w:t xml:space="preserve">8d 45 a4             </w:t>
            </w:r>
            <w:r>
              <w:tab/>
              <w:t>lea    -0x5c(%ebp),%eax</w:t>
            </w:r>
          </w:p>
          <w:p w14:paraId="0D97FCB7" w14:textId="77777777" w:rsidR="003A22D5" w:rsidRDefault="003A22D5" w:rsidP="003A22D5">
            <w:r>
              <w:t xml:space="preserve"> 8049038:</w:t>
            </w:r>
            <w:r>
              <w:tab/>
              <w:t xml:space="preserve">89 44 24 10          </w:t>
            </w:r>
            <w:r>
              <w:tab/>
              <w:t>mov    %eax,0x10(%esp)</w:t>
            </w:r>
          </w:p>
          <w:p w14:paraId="1AC6A3CB" w14:textId="77777777" w:rsidR="003A22D5" w:rsidRDefault="003A22D5" w:rsidP="003A22D5">
            <w:r>
              <w:t xml:space="preserve"> 804903c:</w:t>
            </w:r>
            <w:r>
              <w:tab/>
              <w:t xml:space="preserve">8d 45 9c             </w:t>
            </w:r>
            <w:r>
              <w:tab/>
              <w:t>lea    -0x64(%ebp),%eax</w:t>
            </w:r>
          </w:p>
          <w:p w14:paraId="518655C6" w14:textId="77777777" w:rsidR="003A22D5" w:rsidRDefault="003A22D5" w:rsidP="003A22D5">
            <w:r>
              <w:t xml:space="preserve"> 804903f:</w:t>
            </w:r>
            <w:r>
              <w:tab/>
              <w:t xml:space="preserve">89 44 24 0c          </w:t>
            </w:r>
            <w:r>
              <w:tab/>
              <w:t>mov    %eax,0xc(%esp)</w:t>
            </w:r>
          </w:p>
          <w:p w14:paraId="29955B28" w14:textId="77777777" w:rsidR="003A22D5" w:rsidRDefault="003A22D5" w:rsidP="003A22D5">
            <w:r>
              <w:t xml:space="preserve"> 8049043:</w:t>
            </w:r>
            <w:r>
              <w:tab/>
              <w:t xml:space="preserve">8d 45 a0             </w:t>
            </w:r>
            <w:r>
              <w:tab/>
              <w:t>lea    -0x60(%ebp),%eax</w:t>
            </w:r>
          </w:p>
          <w:p w14:paraId="61D6D948" w14:textId="77777777" w:rsidR="003A22D5" w:rsidRDefault="003A22D5" w:rsidP="003A22D5">
            <w:r>
              <w:t xml:space="preserve"> 8049046:</w:t>
            </w:r>
            <w:r>
              <w:tab/>
              <w:t xml:space="preserve">89 44 24 08          </w:t>
            </w:r>
            <w:r>
              <w:tab/>
              <w:t>mov    %eax,0x8(%esp)</w:t>
            </w:r>
          </w:p>
          <w:p w14:paraId="0A5A9180" w14:textId="4C3254E2" w:rsidR="003A22D5" w:rsidRDefault="003A22D5" w:rsidP="003A22D5">
            <w:r>
              <w:lastRenderedPageBreak/>
              <w:t xml:space="preserve"> 804904a:</w:t>
            </w:r>
            <w:r>
              <w:tab/>
              <w:t xml:space="preserve">c7 44 24 04 00 a2 04 </w:t>
            </w:r>
            <w:r>
              <w:tab/>
              <w:t>movl   $0x804a200,0x4(%esp)</w:t>
            </w:r>
            <w:r w:rsidR="000B0D9F">
              <w:rPr>
                <w:noProof/>
              </w:rPr>
              <w:t xml:space="preserve"> </w:t>
            </w:r>
            <w:r w:rsidR="000B0D9F" w:rsidRPr="000B0D9F">
              <w:drawing>
                <wp:inline distT="0" distB="0" distL="0" distR="0" wp14:anchorId="6C402E4E" wp14:editId="753D4FFB">
                  <wp:extent cx="3073400" cy="495300"/>
                  <wp:effectExtent l="0" t="0" r="0" b="1270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C9605" w14:textId="77777777" w:rsidR="003A22D5" w:rsidRDefault="003A22D5" w:rsidP="003A22D5">
            <w:r>
              <w:t xml:space="preserve"> 8049051:</w:t>
            </w:r>
            <w:r>
              <w:tab/>
              <w:t xml:space="preserve">08 </w:t>
            </w:r>
          </w:p>
          <w:p w14:paraId="5F641255" w14:textId="77777777" w:rsidR="003A22D5" w:rsidRDefault="003A22D5" w:rsidP="003A22D5">
            <w:r>
              <w:t xml:space="preserve"> 8049052:</w:t>
            </w:r>
            <w:r>
              <w:tab/>
              <w:t xml:space="preserve">c7 04 24 d0 c4 04 08 </w:t>
            </w:r>
            <w:r>
              <w:tab/>
              <w:t>movl   $0x804c4d0,(%esp)</w:t>
            </w:r>
          </w:p>
          <w:p w14:paraId="1D2042E3" w14:textId="77777777" w:rsidR="003A22D5" w:rsidRDefault="003A22D5" w:rsidP="003A22D5">
            <w:pPr>
              <w:rPr>
                <w:rFonts w:hint="eastAsia"/>
              </w:rPr>
            </w:pPr>
            <w:r>
              <w:t xml:space="preserve"> 8049059:</w:t>
            </w:r>
            <w:r>
              <w:tab/>
              <w:t xml:space="preserve">e8 e2 f7 ff ff       </w:t>
            </w:r>
            <w:r>
              <w:tab/>
              <w:t>call   8048840 &lt;__isoc99_sscanf@plt&gt;</w:t>
            </w:r>
          </w:p>
          <w:p w14:paraId="7DD97D6B" w14:textId="449DA57E" w:rsidR="00A70051" w:rsidRDefault="000B0D9F" w:rsidP="00A70051">
            <w:r>
              <w:rPr>
                <w:rFonts w:hint="eastAsia"/>
              </w:rPr>
              <w:t>和这个函数有关？</w:t>
            </w:r>
          </w:p>
          <w:p w14:paraId="504C12BD" w14:textId="56BB5C10" w:rsidR="000B0D9F" w:rsidRDefault="000B0D9F" w:rsidP="000B0D9F">
            <w:r>
              <w:t xml:space="preserve"> &lt;__isoc99_sscanf@plt&gt;:</w:t>
            </w:r>
          </w:p>
          <w:p w14:paraId="1177CBC8" w14:textId="77777777" w:rsidR="000B0D9F" w:rsidRDefault="000B0D9F" w:rsidP="000B0D9F">
            <w:r>
              <w:t xml:space="preserve"> 8048840:</w:t>
            </w:r>
            <w:r>
              <w:tab/>
              <w:t xml:space="preserve">ff 25 3c c0 04 08    </w:t>
            </w:r>
            <w:r>
              <w:tab/>
              <w:t>jmp    *0x804c03c</w:t>
            </w:r>
          </w:p>
          <w:p w14:paraId="3BD17972" w14:textId="77777777" w:rsidR="000B0D9F" w:rsidRDefault="000B0D9F" w:rsidP="000B0D9F">
            <w:r>
              <w:t xml:space="preserve"> 8048846:</w:t>
            </w:r>
            <w:r>
              <w:tab/>
              <w:t xml:space="preserve">68 78 00 00 00       </w:t>
            </w:r>
            <w:r>
              <w:tab/>
              <w:t>push   $0x78</w:t>
            </w:r>
          </w:p>
          <w:p w14:paraId="6E2CD052" w14:textId="77777777" w:rsidR="000B0D9F" w:rsidRDefault="000B0D9F" w:rsidP="000B0D9F">
            <w:r>
              <w:t xml:space="preserve"> 804884b:</w:t>
            </w:r>
            <w:r>
              <w:tab/>
              <w:t xml:space="preserve">e9 f0 fe ff ff       </w:t>
            </w:r>
            <w:r>
              <w:tab/>
              <w:t>jmp    8048740 &lt;_init+0x3c&gt;</w:t>
            </w:r>
          </w:p>
          <w:p w14:paraId="480F9736" w14:textId="0879BC04" w:rsidR="000B0D9F" w:rsidRDefault="000B0D9F" w:rsidP="003A22D5">
            <w:pPr>
              <w:rPr>
                <w:rFonts w:hint="eastAsia"/>
              </w:rPr>
            </w:pPr>
          </w:p>
          <w:p w14:paraId="1928E0FD" w14:textId="77777777" w:rsidR="000B0D9F" w:rsidRDefault="000B0D9F" w:rsidP="003A22D5">
            <w:pPr>
              <w:rPr>
                <w:rFonts w:hint="eastAsia"/>
              </w:rPr>
            </w:pPr>
          </w:p>
          <w:p w14:paraId="79B2C98A" w14:textId="77777777" w:rsidR="003A22D5" w:rsidRDefault="003A22D5" w:rsidP="003A22D5">
            <w:pPr>
              <w:rPr>
                <w:rFonts w:hint="eastAsia"/>
              </w:rPr>
            </w:pPr>
            <w:r>
              <w:t xml:space="preserve"> 804905e:</w:t>
            </w:r>
            <w:r>
              <w:tab/>
              <w:t xml:space="preserve">83 f8 03             </w:t>
            </w:r>
            <w:r>
              <w:tab/>
              <w:t>cmp    $0x3,%eax</w:t>
            </w:r>
          </w:p>
          <w:p w14:paraId="19AC3EFA" w14:textId="053686C4" w:rsidR="000B0D9F" w:rsidRDefault="000B0D9F" w:rsidP="003A22D5">
            <w:pPr>
              <w:rPr>
                <w:rFonts w:hint="eastAsia"/>
              </w:rPr>
            </w:pPr>
            <w:r>
              <w:rPr>
                <w:rFonts w:hint="eastAsia"/>
              </w:rPr>
              <w:t>输入三个参数</w:t>
            </w:r>
          </w:p>
          <w:p w14:paraId="5AEAB37C" w14:textId="77777777" w:rsidR="003A22D5" w:rsidRDefault="003A22D5" w:rsidP="003A22D5">
            <w:r>
              <w:t xml:space="preserve"> 8049061:</w:t>
            </w:r>
            <w:r>
              <w:tab/>
              <w:t xml:space="preserve">75 44                </w:t>
            </w:r>
            <w:r>
              <w:tab/>
              <w:t>jne    80490a7 &lt;phase_defused+0x93&gt;</w:t>
            </w:r>
          </w:p>
          <w:p w14:paraId="78F47BBA" w14:textId="77777777" w:rsidR="003A22D5" w:rsidRDefault="003A22D5" w:rsidP="003A22D5">
            <w:pPr>
              <w:rPr>
                <w:rFonts w:hint="eastAsia"/>
              </w:rPr>
            </w:pPr>
            <w:r>
              <w:t xml:space="preserve"> 8049063:</w:t>
            </w:r>
            <w:r>
              <w:tab/>
              <w:t xml:space="preserve">c7 44 24 04 09 a2 04 </w:t>
            </w:r>
            <w:r>
              <w:tab/>
              <w:t>movl   $0x804a209,0x4(%esp)</w:t>
            </w:r>
          </w:p>
          <w:p w14:paraId="412EA00C" w14:textId="39781332" w:rsidR="00A70051" w:rsidRDefault="00A70051" w:rsidP="003A22D5">
            <w:pPr>
              <w:rPr>
                <w:rFonts w:hint="eastAsia"/>
              </w:rPr>
            </w:pPr>
            <w:r w:rsidRPr="00A70051">
              <w:drawing>
                <wp:inline distT="0" distB="0" distL="0" distR="0" wp14:anchorId="4E8530FE" wp14:editId="66B55338">
                  <wp:extent cx="3492500" cy="698500"/>
                  <wp:effectExtent l="0" t="0" r="12700" b="1270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6681B" w14:textId="231FA378" w:rsidR="00A70051" w:rsidRDefault="00A70051" w:rsidP="003A22D5">
            <w:pPr>
              <w:rPr>
                <w:rFonts w:hint="eastAsia"/>
              </w:rPr>
            </w:pPr>
            <w:r>
              <w:rPr>
                <w:rFonts w:hint="eastAsia"/>
              </w:rPr>
              <w:t>所以，要加这个字符才可以！</w:t>
            </w:r>
          </w:p>
          <w:p w14:paraId="17DCB2E5" w14:textId="16604420" w:rsidR="000B0D9F" w:rsidRDefault="000B0D9F" w:rsidP="003A22D5">
            <w:pPr>
              <w:rPr>
                <w:rFonts w:hint="eastAsia"/>
              </w:rPr>
            </w:pPr>
            <w:r>
              <w:rPr>
                <w:rFonts w:hint="eastAsia"/>
              </w:rPr>
              <w:t>在这里，就读取</w:t>
            </w:r>
            <w:r>
              <w:rPr>
                <w:rFonts w:hint="eastAsia"/>
              </w:rPr>
              <w:t>find secret phase</w:t>
            </w:r>
          </w:p>
          <w:p w14:paraId="563B8D0C" w14:textId="77777777" w:rsidR="003A22D5" w:rsidRDefault="003A22D5" w:rsidP="003A22D5">
            <w:r>
              <w:t xml:space="preserve"> 804906a:</w:t>
            </w:r>
            <w:r>
              <w:tab/>
              <w:t xml:space="preserve">08 </w:t>
            </w:r>
          </w:p>
          <w:p w14:paraId="459EF693" w14:textId="77777777" w:rsidR="003A22D5" w:rsidRDefault="003A22D5" w:rsidP="003A22D5">
            <w:r>
              <w:t xml:space="preserve"> 804906b:</w:t>
            </w:r>
            <w:r>
              <w:tab/>
              <w:t xml:space="preserve">8d 45 a4             </w:t>
            </w:r>
            <w:r>
              <w:tab/>
              <w:t>lea    -0x5c(%ebp),%eax</w:t>
            </w:r>
          </w:p>
          <w:p w14:paraId="7E6650D9" w14:textId="77777777" w:rsidR="003A22D5" w:rsidRDefault="003A22D5" w:rsidP="003A22D5">
            <w:r>
              <w:t xml:space="preserve"> 804906e:</w:t>
            </w:r>
            <w:r>
              <w:tab/>
              <w:t xml:space="preserve">89 04 24             </w:t>
            </w:r>
            <w:r>
              <w:tab/>
              <w:t>mov    %eax,(%esp)</w:t>
            </w:r>
          </w:p>
          <w:p w14:paraId="363880CE" w14:textId="77777777" w:rsidR="003A22D5" w:rsidRDefault="003A22D5" w:rsidP="003A22D5">
            <w:r>
              <w:t xml:space="preserve"> 8049071:</w:t>
            </w:r>
            <w:r>
              <w:tab/>
              <w:t xml:space="preserve">e8 35 ff ff ff       </w:t>
            </w:r>
            <w:r>
              <w:tab/>
              <w:t>call   8048fab &lt;strings_not_equal&gt;</w:t>
            </w:r>
          </w:p>
          <w:p w14:paraId="30B22EEF" w14:textId="77777777" w:rsidR="003A22D5" w:rsidRDefault="003A22D5" w:rsidP="003A22D5">
            <w:r>
              <w:t xml:space="preserve"> 8049076:</w:t>
            </w:r>
            <w:r>
              <w:tab/>
              <w:t xml:space="preserve">85 c0                </w:t>
            </w:r>
            <w:r>
              <w:tab/>
              <w:t>test   %eax,%eax</w:t>
            </w:r>
          </w:p>
          <w:p w14:paraId="3EBF6755" w14:textId="77777777" w:rsidR="003A22D5" w:rsidRDefault="003A22D5" w:rsidP="003A22D5">
            <w:pPr>
              <w:rPr>
                <w:rFonts w:hint="eastAsia"/>
              </w:rPr>
            </w:pPr>
            <w:r>
              <w:t xml:space="preserve"> 8049078:</w:t>
            </w:r>
            <w:r>
              <w:tab/>
              <w:t xml:space="preserve">75 2d                </w:t>
            </w:r>
            <w:r>
              <w:tab/>
              <w:t>jne    80490a7 &lt;phase_defused+0x93&gt;</w:t>
            </w:r>
          </w:p>
          <w:p w14:paraId="6EE2B2E7" w14:textId="09F649D9" w:rsidR="00A70051" w:rsidRDefault="000B0D9F" w:rsidP="003A22D5">
            <w:pPr>
              <w:rPr>
                <w:rFonts w:hint="eastAsia"/>
              </w:rPr>
            </w:pPr>
            <w:r>
              <w:rPr>
                <w:rFonts w:hint="eastAsia"/>
              </w:rPr>
              <w:t>就是说，你的</w:t>
            </w:r>
            <w:r>
              <w:rPr>
                <w:rFonts w:hint="eastAsia"/>
              </w:rPr>
              <w:t>not equal</w:t>
            </w:r>
            <w:r>
              <w:rPr>
                <w:rFonts w:hint="eastAsia"/>
              </w:rPr>
              <w:t>那个要符合要求，才能开启</w:t>
            </w:r>
          </w:p>
          <w:p w14:paraId="424AA29D" w14:textId="4F766060" w:rsidR="000B0D9F" w:rsidRDefault="000B0D9F" w:rsidP="003A22D5">
            <w:pPr>
              <w:rPr>
                <w:rFonts w:hint="eastAsia"/>
              </w:rPr>
            </w:pPr>
            <w:r w:rsidRPr="000B0D9F">
              <w:drawing>
                <wp:inline distT="0" distB="0" distL="0" distR="0" wp14:anchorId="0B5C1F6A" wp14:editId="682DE57F">
                  <wp:extent cx="5803900" cy="1206500"/>
                  <wp:effectExtent l="0" t="0" r="12700" b="1270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90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A179F" w14:textId="396F6005" w:rsidR="000B0D9F" w:rsidRDefault="000B0D9F" w:rsidP="003A22D5">
            <w:pPr>
              <w:rPr>
                <w:rFonts w:hint="eastAsia"/>
              </w:rPr>
            </w:pPr>
            <w:r>
              <w:rPr>
                <w:rFonts w:hint="eastAsia"/>
              </w:rPr>
              <w:t>设置断点，查看这些地址里写的都是啥</w:t>
            </w:r>
          </w:p>
          <w:p w14:paraId="00C363A1" w14:textId="77777777" w:rsidR="000B0D9F" w:rsidRDefault="000B0D9F" w:rsidP="003A22D5">
            <w:pPr>
              <w:rPr>
                <w:rFonts w:hint="eastAsia"/>
              </w:rPr>
            </w:pPr>
          </w:p>
          <w:p w14:paraId="4FEBFFEB" w14:textId="77777777" w:rsidR="003A22D5" w:rsidRDefault="003A22D5" w:rsidP="003A22D5">
            <w:r>
              <w:t xml:space="preserve"> 804907a:</w:t>
            </w:r>
            <w:r>
              <w:tab/>
              <w:t xml:space="preserve">c7 44 24 04 dc a2 04 </w:t>
            </w:r>
            <w:r>
              <w:tab/>
              <w:t>movl   $0x804a2dc,0x4(%esp)</w:t>
            </w:r>
          </w:p>
          <w:p w14:paraId="2BC5C49F" w14:textId="77777777" w:rsidR="003A22D5" w:rsidRDefault="003A22D5" w:rsidP="003A22D5">
            <w:r>
              <w:t xml:space="preserve"> 8049081:</w:t>
            </w:r>
            <w:r>
              <w:tab/>
              <w:t xml:space="preserve">08 </w:t>
            </w:r>
          </w:p>
          <w:p w14:paraId="5D14D0F7" w14:textId="77777777" w:rsidR="003A22D5" w:rsidRDefault="003A22D5" w:rsidP="003A22D5">
            <w:r>
              <w:t xml:space="preserve"> 8049082:</w:t>
            </w:r>
            <w:r>
              <w:tab/>
              <w:t xml:space="preserve">c7 04 24 01 00 00 00 </w:t>
            </w:r>
            <w:r>
              <w:tab/>
              <w:t>movl   $0x1,(%esp)</w:t>
            </w:r>
          </w:p>
          <w:p w14:paraId="02A17F55" w14:textId="77777777" w:rsidR="003A22D5" w:rsidRDefault="003A22D5" w:rsidP="003A22D5">
            <w:r>
              <w:t xml:space="preserve"> 8049089:</w:t>
            </w:r>
            <w:r>
              <w:tab/>
              <w:t xml:space="preserve">e8 e2 f7 ff ff       </w:t>
            </w:r>
            <w:r>
              <w:tab/>
              <w:t>call   8048870 &lt;__printf_chk@plt&gt;</w:t>
            </w:r>
          </w:p>
          <w:p w14:paraId="089E8D10" w14:textId="77777777" w:rsidR="003A22D5" w:rsidRDefault="003A22D5" w:rsidP="003A22D5">
            <w:r>
              <w:lastRenderedPageBreak/>
              <w:t xml:space="preserve"> 804908e:</w:t>
            </w:r>
            <w:r>
              <w:tab/>
              <w:t xml:space="preserve">c7 44 24 04 04 a3 04 </w:t>
            </w:r>
            <w:r>
              <w:tab/>
              <w:t>movl   $0x804a304,0x4(%esp)</w:t>
            </w:r>
          </w:p>
          <w:p w14:paraId="45966699" w14:textId="77777777" w:rsidR="003A22D5" w:rsidRDefault="003A22D5" w:rsidP="003A22D5">
            <w:r>
              <w:t xml:space="preserve"> 8049095:</w:t>
            </w:r>
            <w:r>
              <w:tab/>
              <w:t xml:space="preserve">08 </w:t>
            </w:r>
          </w:p>
          <w:p w14:paraId="35EAC680" w14:textId="77777777" w:rsidR="003A22D5" w:rsidRDefault="003A22D5" w:rsidP="003A22D5">
            <w:r>
              <w:t xml:space="preserve"> 8049096:</w:t>
            </w:r>
            <w:r>
              <w:tab/>
              <w:t xml:space="preserve">c7 04 24 01 00 00 00 </w:t>
            </w:r>
            <w:r>
              <w:tab/>
              <w:t>movl   $0x1,(%esp)</w:t>
            </w:r>
          </w:p>
          <w:p w14:paraId="0ACDFFA2" w14:textId="77777777" w:rsidR="003A22D5" w:rsidRDefault="003A22D5" w:rsidP="003A22D5">
            <w:r>
              <w:t xml:space="preserve"> 804909d:</w:t>
            </w:r>
            <w:r>
              <w:tab/>
              <w:t xml:space="preserve">e8 ce f7 ff ff       </w:t>
            </w:r>
            <w:r>
              <w:tab/>
              <w:t>call   8048870 &lt;__printf_chk@plt&gt;</w:t>
            </w:r>
          </w:p>
          <w:p w14:paraId="1BD4A93E" w14:textId="77777777" w:rsidR="003A22D5" w:rsidRDefault="003A22D5" w:rsidP="003A22D5">
            <w:r>
              <w:t xml:space="preserve"> 80490a2:</w:t>
            </w:r>
            <w:r>
              <w:tab/>
              <w:t xml:space="preserve">e8 74 fb ff ff       </w:t>
            </w:r>
            <w:r>
              <w:tab/>
              <w:t>call   8048c1b &lt;secret_phase&gt;</w:t>
            </w:r>
          </w:p>
          <w:p w14:paraId="486D7CA0" w14:textId="77777777" w:rsidR="003A22D5" w:rsidRDefault="003A22D5" w:rsidP="003A22D5">
            <w:r>
              <w:t xml:space="preserve"> 80490a7:</w:t>
            </w:r>
            <w:r>
              <w:tab/>
              <w:t xml:space="preserve">c7 44 24 04 3c a3 04 </w:t>
            </w:r>
            <w:r>
              <w:tab/>
              <w:t>movl   $0x804a33c,0x4(%esp)</w:t>
            </w:r>
          </w:p>
          <w:p w14:paraId="2B52DC72" w14:textId="77777777" w:rsidR="003A22D5" w:rsidRDefault="003A22D5" w:rsidP="003A22D5">
            <w:r>
              <w:t xml:space="preserve"> 80490ae:</w:t>
            </w:r>
            <w:r>
              <w:tab/>
              <w:t xml:space="preserve">08 </w:t>
            </w:r>
          </w:p>
          <w:p w14:paraId="24DFBE7C" w14:textId="77777777" w:rsidR="003A22D5" w:rsidRDefault="003A22D5" w:rsidP="003A22D5">
            <w:r>
              <w:t xml:space="preserve"> 80490af:</w:t>
            </w:r>
            <w:r>
              <w:tab/>
              <w:t xml:space="preserve">c7 04 24 01 00 00 00 </w:t>
            </w:r>
            <w:r>
              <w:tab/>
              <w:t>movl   $0x1,(%esp)</w:t>
            </w:r>
          </w:p>
          <w:p w14:paraId="369B4FF2" w14:textId="77777777" w:rsidR="003A22D5" w:rsidRDefault="003A22D5" w:rsidP="003A22D5">
            <w:r>
              <w:t xml:space="preserve"> 80490b6:</w:t>
            </w:r>
            <w:r>
              <w:tab/>
              <w:t xml:space="preserve">e8 b5 f7 ff ff       </w:t>
            </w:r>
            <w:r>
              <w:tab/>
              <w:t>call   8048870 &lt;__printf_chk@plt&gt;</w:t>
            </w:r>
          </w:p>
          <w:p w14:paraId="7F56D9E4" w14:textId="77777777" w:rsidR="003A22D5" w:rsidRDefault="003A22D5" w:rsidP="003A22D5">
            <w:r>
              <w:t xml:space="preserve"> 80490bb:</w:t>
            </w:r>
            <w:r>
              <w:tab/>
              <w:t xml:space="preserve">8b 45 f4             </w:t>
            </w:r>
            <w:r>
              <w:tab/>
              <w:t>mov    -0xc(%ebp),%eax</w:t>
            </w:r>
          </w:p>
          <w:p w14:paraId="41F1FE02" w14:textId="77777777" w:rsidR="003A22D5" w:rsidRDefault="003A22D5" w:rsidP="003A22D5">
            <w:r>
              <w:t xml:space="preserve"> 80490be:</w:t>
            </w:r>
            <w:r>
              <w:tab/>
              <w:t xml:space="preserve">65 33 05 14 00 00 00 </w:t>
            </w:r>
            <w:r>
              <w:tab/>
              <w:t>xor    %gs:0x14,%eax</w:t>
            </w:r>
          </w:p>
          <w:p w14:paraId="7BAA6811" w14:textId="77777777" w:rsidR="003A22D5" w:rsidRDefault="003A22D5" w:rsidP="003A22D5">
            <w:r>
              <w:t xml:space="preserve"> 80490c5:</w:t>
            </w:r>
            <w:r>
              <w:tab/>
              <w:t xml:space="preserve">74 05                </w:t>
            </w:r>
            <w:r>
              <w:tab/>
              <w:t>je     80490cc &lt;phase_defused+0xb8&gt;</w:t>
            </w:r>
          </w:p>
          <w:p w14:paraId="5367501B" w14:textId="77777777" w:rsidR="003A22D5" w:rsidRDefault="003A22D5" w:rsidP="003A22D5">
            <w:r>
              <w:t xml:space="preserve"> 80490c7:</w:t>
            </w:r>
            <w:r>
              <w:tab/>
              <w:t xml:space="preserve">e8 e4 f6 ff ff       </w:t>
            </w:r>
            <w:r>
              <w:tab/>
              <w:t>call   80487b0 &lt;__stack_chk_fail@plt&gt;</w:t>
            </w:r>
          </w:p>
          <w:p w14:paraId="3D79066F" w14:textId="77777777" w:rsidR="003A22D5" w:rsidRDefault="003A22D5" w:rsidP="003A22D5">
            <w:r>
              <w:t xml:space="preserve"> 80490cc:</w:t>
            </w:r>
            <w:r>
              <w:tab/>
              <w:t xml:space="preserve">c9                   </w:t>
            </w:r>
            <w:r>
              <w:tab/>
              <w:t xml:space="preserve">leave  </w:t>
            </w:r>
          </w:p>
          <w:p w14:paraId="66F89601" w14:textId="77777777" w:rsidR="003A22D5" w:rsidRDefault="003A22D5" w:rsidP="003A22D5">
            <w:r>
              <w:t xml:space="preserve"> 80490cd:</w:t>
            </w:r>
            <w:r>
              <w:tab/>
              <w:t xml:space="preserve">8d 76 00             </w:t>
            </w:r>
            <w:r>
              <w:tab/>
              <w:t>lea    0x0(%esi),%esi</w:t>
            </w:r>
          </w:p>
          <w:p w14:paraId="699FA1B7" w14:textId="77777777" w:rsidR="003A22D5" w:rsidRDefault="003A22D5" w:rsidP="003A22D5">
            <w:r>
              <w:t xml:space="preserve"> 80490d0:</w:t>
            </w:r>
            <w:r>
              <w:tab/>
              <w:t xml:space="preserve">c3                   </w:t>
            </w:r>
            <w:r>
              <w:tab/>
              <w:t xml:space="preserve">ret    </w:t>
            </w:r>
          </w:p>
          <w:p w14:paraId="4A3FAB43" w14:textId="77777777" w:rsidR="005D2B55" w:rsidRPr="00120977" w:rsidRDefault="005D2B55" w:rsidP="005D2B55">
            <w:r w:rsidRPr="005D2B55">
              <w:drawing>
                <wp:inline distT="0" distB="0" distL="0" distR="0" wp14:anchorId="3AC38A05" wp14:editId="7A92C325">
                  <wp:extent cx="5803900" cy="2863780"/>
                  <wp:effectExtent l="0" t="0" r="0" b="698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b="22256"/>
                          <a:stretch/>
                        </pic:blipFill>
                        <pic:spPr bwMode="auto">
                          <a:xfrm>
                            <a:off x="0" y="0"/>
                            <a:ext cx="5803900" cy="286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9A0521" w14:textId="77777777" w:rsidR="005D2B55" w:rsidRDefault="005D2B55" w:rsidP="005D2B55">
            <w:pPr>
              <w:rPr>
                <w:rFonts w:hint="eastAsia"/>
              </w:rPr>
            </w:pPr>
            <w:r>
              <w:rPr>
                <w:rFonts w:hint="eastAsia"/>
              </w:rPr>
              <w:t>成功啦！！！</w:t>
            </w:r>
          </w:p>
          <w:p w14:paraId="17329D57" w14:textId="456E48FF" w:rsidR="003A22D5" w:rsidRDefault="005D2B55" w:rsidP="003A22D5">
            <w:pPr>
              <w:spacing w:before="100" w:beforeAutospacing="1" w:after="100" w:afterAutospacing="1"/>
              <w:ind w:left="900"/>
              <w:jc w:val="both"/>
              <w:outlineLvl w:val="2"/>
              <w:rPr>
                <w:rFonts w:hint="eastAsia"/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开始看秘密关卡</w:t>
            </w:r>
          </w:p>
          <w:p w14:paraId="0C6336AC" w14:textId="77777777" w:rsidR="00CF7587" w:rsidRPr="00120977" w:rsidRDefault="00CF7587" w:rsidP="00CF7587">
            <w:r w:rsidRPr="00120977">
              <w:t>08048c1b &lt;secret_phase&gt;:</w:t>
            </w:r>
          </w:p>
          <w:p w14:paraId="55350CF2" w14:textId="77777777" w:rsidR="00CF7587" w:rsidRPr="00120977" w:rsidRDefault="00CF7587" w:rsidP="00CF7587">
            <w:r w:rsidRPr="00120977">
              <w:t xml:space="preserve"> 8048c1b:</w:t>
            </w:r>
            <w:r w:rsidRPr="00120977">
              <w:tab/>
              <w:t xml:space="preserve">55                  </w:t>
            </w:r>
            <w:r w:rsidRPr="00120977">
              <w:tab/>
              <w:t>push   %ebp</w:t>
            </w:r>
          </w:p>
          <w:p w14:paraId="6F3E7D0C" w14:textId="77777777" w:rsidR="00CF7587" w:rsidRPr="00120977" w:rsidRDefault="00CF7587" w:rsidP="00CF7587">
            <w:r w:rsidRPr="00120977">
              <w:t xml:space="preserve"> 8048c1c:</w:t>
            </w:r>
            <w:r w:rsidRPr="00120977">
              <w:tab/>
              <w:t xml:space="preserve">89 e5                </w:t>
            </w:r>
            <w:r w:rsidRPr="00120977">
              <w:tab/>
              <w:t>mov    %esp,%ebp</w:t>
            </w:r>
          </w:p>
          <w:p w14:paraId="4B502D18" w14:textId="77777777" w:rsidR="00CF7587" w:rsidRPr="00120977" w:rsidRDefault="00CF7587" w:rsidP="00CF7587">
            <w:r w:rsidRPr="00120977">
              <w:t xml:space="preserve"> 8048c1e:</w:t>
            </w:r>
            <w:r w:rsidRPr="00120977">
              <w:tab/>
              <w:t>53                   push   %ebx</w:t>
            </w:r>
          </w:p>
          <w:p w14:paraId="5DDED5BF" w14:textId="77777777" w:rsidR="00CF7587" w:rsidRPr="00120977" w:rsidRDefault="00CF7587" w:rsidP="00CF7587">
            <w:r w:rsidRPr="00120977">
              <w:t xml:space="preserve"> 8048c1f:</w:t>
            </w:r>
            <w:r w:rsidRPr="00120977">
              <w:tab/>
              <w:t xml:space="preserve">83 ec 14             </w:t>
            </w:r>
            <w:r w:rsidRPr="00120977">
              <w:tab/>
              <w:t>sub    $0x14,%esp</w:t>
            </w:r>
          </w:p>
          <w:p w14:paraId="48BAED08" w14:textId="77777777" w:rsidR="00CF7587" w:rsidRPr="00120977" w:rsidRDefault="00CF7587" w:rsidP="00CF7587">
            <w:r w:rsidRPr="00120977">
              <w:t xml:space="preserve"> 8048c22:</w:t>
            </w:r>
            <w:r w:rsidRPr="00120977">
              <w:tab/>
              <w:t xml:space="preserve">e8 df 05 00 00       </w:t>
            </w:r>
            <w:r w:rsidRPr="00120977">
              <w:tab/>
              <w:t>call   8049206 &lt;read_line&gt;</w:t>
            </w:r>
          </w:p>
          <w:p w14:paraId="46243448" w14:textId="77777777" w:rsidR="00CF7587" w:rsidRPr="00120977" w:rsidRDefault="00CF7587" w:rsidP="00CF7587">
            <w:r w:rsidRPr="00120977">
              <w:rPr>
                <w:rFonts w:hint="eastAsia"/>
              </w:rPr>
              <w:t>首先一句</w:t>
            </w:r>
            <w:r w:rsidRPr="00120977">
              <w:rPr>
                <w:rFonts w:hint="eastAsia"/>
              </w:rPr>
              <w:t>call  8049206 &lt;read_line&gt;</w:t>
            </w:r>
            <w:r w:rsidRPr="00120977">
              <w:rPr>
                <w:rFonts w:hint="eastAsia"/>
              </w:rPr>
              <w:t>，表明程序先读入一行，随后返回值</w:t>
            </w:r>
            <w:r w:rsidRPr="00120977">
              <w:rPr>
                <w:rFonts w:hint="eastAsia"/>
              </w:rPr>
              <w:t>%eax</w:t>
            </w:r>
            <w:r w:rsidRPr="00120977">
              <w:rPr>
                <w:rFonts w:hint="eastAsia"/>
              </w:rPr>
              <w:t>作为函数</w:t>
            </w:r>
            <w:r w:rsidRPr="00120977">
              <w:rPr>
                <w:rFonts w:hint="eastAsia"/>
              </w:rPr>
              <w:t>&lt;strtol@plt&gt;</w:t>
            </w:r>
            <w:r w:rsidRPr="00120977">
              <w:rPr>
                <w:rFonts w:hint="eastAsia"/>
              </w:rPr>
              <w:t>的参数之一，</w:t>
            </w:r>
            <w:r w:rsidRPr="00120977">
              <w:t xml:space="preserve"> </w:t>
            </w:r>
          </w:p>
          <w:p w14:paraId="75F688F7" w14:textId="57953779" w:rsidR="00CF7587" w:rsidRPr="00120977" w:rsidRDefault="008A1131" w:rsidP="00CF758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其中我和同学对于这个</w:t>
            </w:r>
            <w:r w:rsidRPr="00120977">
              <w:rPr>
                <w:rFonts w:hint="eastAsia"/>
              </w:rPr>
              <w:t>&lt;strtol@plt&gt;</w:t>
            </w:r>
            <w:r>
              <w:rPr>
                <w:rFonts w:hint="eastAsia"/>
              </w:rPr>
              <w:t>函数进行了讨论。我认为在看不懂代码时就应该直接看寄存器</w:t>
            </w:r>
            <w:r>
              <w:rPr>
                <w:rFonts w:hint="eastAsia"/>
              </w:rPr>
              <w:t>eax</w:t>
            </w:r>
            <w:r>
              <w:rPr>
                <w:rFonts w:hint="eastAsia"/>
              </w:rPr>
              <w:t>是不是在运行函数之前和运行函数之后是一样的。这个函数也可以根据名字来推断，是一个差不多算是转换字符的函数，把我输入的参数转化成一种极其能识别的语言，它返回的那个值将在下面有别的计算和约束条件。</w:t>
            </w:r>
          </w:p>
          <w:p w14:paraId="0DF171A1" w14:textId="77777777" w:rsidR="00CF7587" w:rsidRPr="00120977" w:rsidRDefault="00CF7587" w:rsidP="00CF7587">
            <w:r w:rsidRPr="00120977">
              <w:t xml:space="preserve"> 8048c27:</w:t>
            </w:r>
            <w:r w:rsidRPr="00120977">
              <w:tab/>
              <w:t xml:space="preserve">c7 44 24 08 0a 00 00 </w:t>
            </w:r>
            <w:r w:rsidRPr="00120977">
              <w:tab/>
              <w:t>movl   $0xa,0x8(%esp)</w:t>
            </w:r>
          </w:p>
          <w:p w14:paraId="02A0F7BF" w14:textId="77777777" w:rsidR="00CF7587" w:rsidRPr="00120977" w:rsidRDefault="00CF7587" w:rsidP="00CF7587">
            <w:r w:rsidRPr="00120977">
              <w:t xml:space="preserve"> 8048c2e:</w:t>
            </w:r>
            <w:r w:rsidRPr="00120977">
              <w:tab/>
              <w:t xml:space="preserve">00 </w:t>
            </w:r>
          </w:p>
          <w:p w14:paraId="744D0E16" w14:textId="77777777" w:rsidR="00CF7587" w:rsidRPr="00120977" w:rsidRDefault="00CF7587" w:rsidP="00CF7587">
            <w:r w:rsidRPr="00120977">
              <w:t xml:space="preserve"> 8048c2f:</w:t>
            </w:r>
            <w:r w:rsidRPr="00120977">
              <w:tab/>
              <w:t xml:space="preserve">c7 44 24 04 00 00 00 </w:t>
            </w:r>
            <w:r w:rsidRPr="00120977">
              <w:tab/>
              <w:t>movl   $0x0,0x4(%esp)</w:t>
            </w:r>
          </w:p>
          <w:p w14:paraId="4B224892" w14:textId="77777777" w:rsidR="00CF7587" w:rsidRPr="00120977" w:rsidRDefault="00CF7587" w:rsidP="00CF7587">
            <w:r w:rsidRPr="00120977">
              <w:t xml:space="preserve"> 8048c36:</w:t>
            </w:r>
            <w:r w:rsidRPr="00120977">
              <w:tab/>
              <w:t xml:space="preserve">00 </w:t>
            </w:r>
          </w:p>
          <w:p w14:paraId="7D46ED11" w14:textId="77777777" w:rsidR="00CF7587" w:rsidRPr="00120977" w:rsidRDefault="00CF7587" w:rsidP="00CF7587">
            <w:r w:rsidRPr="00120977">
              <w:t xml:space="preserve"> 8048c37:</w:t>
            </w:r>
            <w:r w:rsidRPr="00120977">
              <w:tab/>
              <w:t xml:space="preserve">89 04 24             </w:t>
            </w:r>
            <w:r w:rsidRPr="00120977">
              <w:tab/>
              <w:t>mov    %eax,(%esp)</w:t>
            </w:r>
          </w:p>
          <w:p w14:paraId="250191D3" w14:textId="77777777" w:rsidR="00CF7587" w:rsidRPr="00120977" w:rsidRDefault="00CF7587" w:rsidP="00CF7587">
            <w:r w:rsidRPr="00120977">
              <w:t xml:space="preserve"> 8048c3a:</w:t>
            </w:r>
            <w:r w:rsidRPr="00120977">
              <w:tab/>
              <w:t xml:space="preserve">e8 71 fc ff ff       </w:t>
            </w:r>
            <w:r w:rsidRPr="00120977">
              <w:tab/>
            </w:r>
            <w:r w:rsidRPr="00120977">
              <w:rPr>
                <w:rFonts w:hint="eastAsia"/>
              </w:rPr>
              <w:t xml:space="preserve"> </w:t>
            </w:r>
            <w:r w:rsidRPr="00120977">
              <w:rPr>
                <w:rFonts w:hint="eastAsia"/>
              </w:rPr>
              <w:tab/>
            </w:r>
            <w:r w:rsidRPr="00120977">
              <w:t>call   80488b0 &lt;strtol@plt&gt;</w:t>
            </w:r>
          </w:p>
          <w:p w14:paraId="48440DD0" w14:textId="77777777" w:rsidR="00CF7587" w:rsidRPr="00120977" w:rsidRDefault="00CF7587" w:rsidP="00CF7587">
            <w:r w:rsidRPr="00120977">
              <w:t xml:space="preserve"> 8048c3f:</w:t>
            </w:r>
            <w:r w:rsidRPr="00120977">
              <w:tab/>
              <w:t xml:space="preserve">89 c3                </w:t>
            </w:r>
            <w:r w:rsidRPr="00120977">
              <w:tab/>
              <w:t>mov    %eax,%ebx</w:t>
            </w:r>
          </w:p>
          <w:p w14:paraId="75D2CD4F" w14:textId="77777777" w:rsidR="00CF7587" w:rsidRPr="00120977" w:rsidRDefault="00CF7587" w:rsidP="00CF7587">
            <w:r w:rsidRPr="00120977">
              <w:t xml:space="preserve"> 8048c41:</w:t>
            </w:r>
            <w:r w:rsidRPr="00120977">
              <w:tab/>
              <w:t xml:space="preserve">8d 40 ff             </w:t>
            </w:r>
            <w:r w:rsidRPr="00120977">
              <w:tab/>
              <w:t>lea    -0x1(%eax),%eax</w:t>
            </w:r>
          </w:p>
          <w:p w14:paraId="331B4D5B" w14:textId="77777777" w:rsidR="00CF7587" w:rsidRPr="00120977" w:rsidRDefault="00CF7587" w:rsidP="00CF7587">
            <w:r w:rsidRPr="00120977">
              <w:t xml:space="preserve"> 8048c44:</w:t>
            </w:r>
            <w:r w:rsidRPr="00120977">
              <w:tab/>
              <w:t xml:space="preserve">3d e8 03 00 00       </w:t>
            </w:r>
            <w:r w:rsidRPr="00120977">
              <w:tab/>
              <w:t>cmp    $0x3e8,%eax</w:t>
            </w:r>
          </w:p>
          <w:p w14:paraId="39736710" w14:textId="77777777" w:rsidR="00CF7587" w:rsidRPr="00120977" w:rsidRDefault="00CF7587" w:rsidP="00CF7587">
            <w:r w:rsidRPr="00120977">
              <w:rPr>
                <w:rFonts w:hint="eastAsia"/>
              </w:rPr>
              <w:t>的十进制数要小于等于</w:t>
            </w:r>
            <w:r w:rsidRPr="00120977">
              <w:rPr>
                <w:rFonts w:hint="eastAsia"/>
              </w:rPr>
              <w:t>1001</w:t>
            </w:r>
          </w:p>
          <w:p w14:paraId="1B45A3D6" w14:textId="77777777" w:rsidR="00CF7587" w:rsidRPr="00120977" w:rsidRDefault="00CF7587" w:rsidP="00CF7587">
            <w:r w:rsidRPr="00120977">
              <w:t xml:space="preserve"> 8048c49:</w:t>
            </w:r>
            <w:r w:rsidRPr="00120977">
              <w:tab/>
              <w:t xml:space="preserve">76 05                </w:t>
            </w:r>
            <w:r w:rsidRPr="00120977">
              <w:tab/>
              <w:t>jbe    8048c50 &lt;secret_phase+0x35&gt;</w:t>
            </w:r>
          </w:p>
          <w:p w14:paraId="59AB061B" w14:textId="77777777" w:rsidR="00CF7587" w:rsidRPr="00120977" w:rsidRDefault="00CF7587" w:rsidP="00CF7587">
            <w:r w:rsidRPr="00120977">
              <w:t xml:space="preserve"> 8048c4b:</w:t>
            </w:r>
            <w:r w:rsidRPr="00120977">
              <w:tab/>
              <w:t xml:space="preserve">e8 81 04 00 00       </w:t>
            </w:r>
            <w:r w:rsidRPr="00120977">
              <w:tab/>
              <w:t>call   80490d1 &lt;explode_bomb&gt;</w:t>
            </w:r>
          </w:p>
          <w:p w14:paraId="111630F3" w14:textId="77777777" w:rsidR="00CF7587" w:rsidRPr="00120977" w:rsidRDefault="00CF7587" w:rsidP="00CF7587">
            <w:r w:rsidRPr="00120977">
              <w:t xml:space="preserve"> 8048c50:</w:t>
            </w:r>
            <w:r w:rsidRPr="00120977">
              <w:tab/>
              <w:t xml:space="preserve">89 5c 24 04          </w:t>
            </w:r>
            <w:r w:rsidRPr="00120977">
              <w:tab/>
              <w:t>mov    %ebx,0x4(%esp)</w:t>
            </w:r>
          </w:p>
          <w:p w14:paraId="1B60866A" w14:textId="77777777" w:rsidR="00CF7587" w:rsidRPr="00120977" w:rsidRDefault="00CF7587" w:rsidP="00CF7587">
            <w:r w:rsidRPr="00120977">
              <w:t xml:space="preserve"> 8048c54:</w:t>
            </w:r>
            <w:r w:rsidRPr="00120977">
              <w:tab/>
              <w:t xml:space="preserve">c7 04 24 78 c1 04 08 </w:t>
            </w:r>
            <w:r w:rsidRPr="00120977">
              <w:tab/>
              <w:t>movl   $0x804c178,(%esp)</w:t>
            </w:r>
          </w:p>
          <w:p w14:paraId="61114375" w14:textId="77777777" w:rsidR="00CF7587" w:rsidRPr="00120977" w:rsidRDefault="00CF7587" w:rsidP="00CF7587">
            <w:r w:rsidRPr="00120977">
              <w:t xml:space="preserve"> 8048c5b:</w:t>
            </w:r>
            <w:r w:rsidRPr="00120977">
              <w:tab/>
              <w:t xml:space="preserve">e8 6a ff ff ff       </w:t>
            </w:r>
            <w:r w:rsidRPr="00120977">
              <w:tab/>
            </w:r>
            <w:r w:rsidRPr="00120977">
              <w:tab/>
              <w:t>call   8048bca &lt;fun7&gt;</w:t>
            </w:r>
          </w:p>
          <w:p w14:paraId="6E55CD1F" w14:textId="77777777" w:rsidR="00CF7587" w:rsidRPr="00120977" w:rsidRDefault="00CF7587" w:rsidP="00CF7587">
            <w:r w:rsidRPr="00120977">
              <w:rPr>
                <w:rFonts w:hint="eastAsia"/>
              </w:rPr>
              <w:t>输入的数作为</w:t>
            </w:r>
            <w:r w:rsidRPr="00120977">
              <w:rPr>
                <w:rFonts w:hint="eastAsia"/>
              </w:rPr>
              <w:t xml:space="preserve">&lt;fun7&gt; </w:t>
            </w:r>
            <w:r w:rsidRPr="00120977">
              <w:rPr>
                <w:rFonts w:hint="eastAsia"/>
              </w:rPr>
              <w:t>的参数之一</w:t>
            </w:r>
          </w:p>
          <w:p w14:paraId="6CAB147F" w14:textId="77777777" w:rsidR="00CF7587" w:rsidRPr="00120977" w:rsidRDefault="00CF7587" w:rsidP="00CF7587">
            <w:r w:rsidRPr="00120977">
              <w:rPr>
                <w:rFonts w:hint="eastAsia"/>
              </w:rPr>
              <w:t>另外一个参数来自</w:t>
            </w:r>
            <w:r w:rsidRPr="00120977">
              <w:rPr>
                <w:rFonts w:hint="eastAsia"/>
              </w:rPr>
              <w:t xml:space="preserve"> 0x804c178</w:t>
            </w:r>
            <w:r w:rsidRPr="00120977">
              <w:rPr>
                <w:rFonts w:hint="eastAsia"/>
              </w:rPr>
              <w:t>，查看为</w:t>
            </w:r>
            <w:r w:rsidRPr="00120977">
              <w:rPr>
                <w:rFonts w:hint="eastAsia"/>
              </w:rPr>
              <w:t>0x24</w:t>
            </w:r>
            <w:r w:rsidRPr="00120977">
              <w:rPr>
                <w:rFonts w:hint="eastAsia"/>
              </w:rPr>
              <w:t>。</w:t>
            </w:r>
          </w:p>
          <w:p w14:paraId="7A3E3E40" w14:textId="77777777" w:rsidR="00CF7587" w:rsidRPr="00120977" w:rsidRDefault="00CF7587" w:rsidP="00CF7587">
            <w:r w:rsidRPr="00120977">
              <w:t xml:space="preserve"> 8048c60:</w:t>
            </w:r>
            <w:r w:rsidRPr="00120977">
              <w:tab/>
              <w:t xml:space="preserve">83 f8 05             </w:t>
            </w:r>
            <w:r w:rsidRPr="00120977">
              <w:tab/>
              <w:t>cmp    $0x5,%eax</w:t>
            </w:r>
          </w:p>
          <w:p w14:paraId="40E70FAA" w14:textId="77777777" w:rsidR="00CF7587" w:rsidRPr="00120977" w:rsidRDefault="00CF7587" w:rsidP="00CF7587">
            <w:r w:rsidRPr="00120977">
              <w:t xml:space="preserve"> 8048c63:</w:t>
            </w:r>
            <w:r w:rsidRPr="00120977">
              <w:tab/>
              <w:t xml:space="preserve">74 05                </w:t>
            </w:r>
            <w:r w:rsidRPr="00120977">
              <w:tab/>
              <w:t>je     8048c6a &lt;secret_phase+0x4f&gt;</w:t>
            </w:r>
          </w:p>
          <w:p w14:paraId="7B50D4AE" w14:textId="77777777" w:rsidR="00CF7587" w:rsidRPr="00120977" w:rsidRDefault="00CF7587" w:rsidP="00CF7587">
            <w:r w:rsidRPr="00120977">
              <w:t xml:space="preserve"> 8048c65:</w:t>
            </w:r>
            <w:r w:rsidRPr="00120977">
              <w:tab/>
              <w:t xml:space="preserve">e8 67 04 00 00       </w:t>
            </w:r>
            <w:r w:rsidRPr="00120977">
              <w:tab/>
              <w:t>call   80490d1 &lt;explode_bomb&gt;</w:t>
            </w:r>
          </w:p>
          <w:p w14:paraId="66FC14F0" w14:textId="77777777" w:rsidR="00CF7587" w:rsidRPr="00120977" w:rsidRDefault="00CF7587" w:rsidP="00CF7587">
            <w:r w:rsidRPr="00120977">
              <w:t xml:space="preserve"> 8048c6a:</w:t>
            </w:r>
            <w:r w:rsidRPr="00120977">
              <w:tab/>
              <w:t xml:space="preserve">c7 44 24 04 34 a1 04 </w:t>
            </w:r>
            <w:r w:rsidRPr="00120977">
              <w:tab/>
              <w:t>movl   $0x804a134,0x4(%esp)</w:t>
            </w:r>
          </w:p>
          <w:p w14:paraId="6FBC3398" w14:textId="77777777" w:rsidR="00CF7587" w:rsidRPr="00120977" w:rsidRDefault="00CF7587" w:rsidP="00CF7587">
            <w:r w:rsidRPr="00120977">
              <w:t xml:space="preserve"> 8048c71:</w:t>
            </w:r>
            <w:r w:rsidRPr="00120977">
              <w:tab/>
              <w:t xml:space="preserve">08 </w:t>
            </w:r>
          </w:p>
          <w:p w14:paraId="22144A74" w14:textId="77777777" w:rsidR="00CF7587" w:rsidRPr="00120977" w:rsidRDefault="00CF7587" w:rsidP="00CF7587">
            <w:r w:rsidRPr="00120977">
              <w:t xml:space="preserve"> 8048c72:</w:t>
            </w:r>
            <w:r w:rsidRPr="00120977">
              <w:tab/>
              <w:t xml:space="preserve">c7 04 24 01 00 00 00 </w:t>
            </w:r>
            <w:r w:rsidRPr="00120977">
              <w:tab/>
              <w:t>movl   $0x1,(%esp)</w:t>
            </w:r>
          </w:p>
          <w:p w14:paraId="7F78FDE8" w14:textId="77777777" w:rsidR="00CF7587" w:rsidRPr="00120977" w:rsidRDefault="00CF7587" w:rsidP="00CF7587">
            <w:r w:rsidRPr="00120977">
              <w:t xml:space="preserve"> 8048c79:</w:t>
            </w:r>
            <w:r w:rsidRPr="00120977">
              <w:tab/>
              <w:t xml:space="preserve">e8 f2 fb ff ff       </w:t>
            </w:r>
            <w:r w:rsidRPr="00120977">
              <w:tab/>
            </w:r>
            <w:r w:rsidRPr="00120977">
              <w:tab/>
              <w:t>call   8048870 &lt;__printf_chk@plt&gt;</w:t>
            </w:r>
          </w:p>
          <w:p w14:paraId="5FB1AF35" w14:textId="77777777" w:rsidR="00CF7587" w:rsidRDefault="00CF7587" w:rsidP="00CF7587">
            <w:r w:rsidRPr="00120977">
              <w:t xml:space="preserve"> 8048c7e:</w:t>
            </w:r>
            <w:r w:rsidRPr="00120977">
              <w:tab/>
              <w:t xml:space="preserve">e8 91 03 00 00       </w:t>
            </w:r>
            <w:r w:rsidRPr="00120977">
              <w:tab/>
              <w:t>call   8049014 &lt;phase_defused&gt;</w:t>
            </w:r>
          </w:p>
          <w:p w14:paraId="0CCAD862" w14:textId="77777777" w:rsidR="00E854A0" w:rsidRPr="00120977" w:rsidRDefault="00E854A0" w:rsidP="00E854A0">
            <w:r w:rsidRPr="00120977">
              <w:t>8048c83:</w:t>
            </w:r>
            <w:r w:rsidRPr="00120977">
              <w:tab/>
              <w:t xml:space="preserve">83 c4 14             </w:t>
            </w:r>
            <w:r w:rsidRPr="00120977">
              <w:tab/>
              <w:t>add    $0x14,%esp</w:t>
            </w:r>
          </w:p>
          <w:p w14:paraId="5CDBE976" w14:textId="77777777" w:rsidR="00E854A0" w:rsidRPr="00120977" w:rsidRDefault="00E854A0" w:rsidP="00E854A0">
            <w:r w:rsidRPr="00120977">
              <w:t xml:space="preserve"> 8048c86:</w:t>
            </w:r>
            <w:r w:rsidRPr="00120977">
              <w:tab/>
              <w:t xml:space="preserve">5b                   </w:t>
            </w:r>
            <w:r w:rsidRPr="00120977">
              <w:tab/>
              <w:t>pop    %ebx</w:t>
            </w:r>
          </w:p>
          <w:p w14:paraId="7B98471B" w14:textId="77777777" w:rsidR="00E854A0" w:rsidRPr="00120977" w:rsidRDefault="00E854A0" w:rsidP="00E854A0">
            <w:r w:rsidRPr="00120977">
              <w:t xml:space="preserve"> 8048c87:</w:t>
            </w:r>
            <w:r w:rsidRPr="00120977">
              <w:tab/>
              <w:t xml:space="preserve">5d                   </w:t>
            </w:r>
            <w:r w:rsidRPr="00120977">
              <w:tab/>
              <w:t>pop    %ebp</w:t>
            </w:r>
          </w:p>
          <w:p w14:paraId="1BECBE96" w14:textId="77777777" w:rsidR="00E854A0" w:rsidRPr="00120977" w:rsidRDefault="00E854A0" w:rsidP="00E854A0">
            <w:r w:rsidRPr="00120977">
              <w:t xml:space="preserve"> 8048c88:</w:t>
            </w:r>
            <w:r w:rsidRPr="00120977">
              <w:tab/>
              <w:t xml:space="preserve">c3                   </w:t>
            </w:r>
            <w:r w:rsidRPr="00120977">
              <w:tab/>
              <w:t xml:space="preserve">ret    </w:t>
            </w:r>
          </w:p>
          <w:p w14:paraId="2A1B9CBF" w14:textId="77777777" w:rsidR="00E854A0" w:rsidRPr="00120977" w:rsidRDefault="00E854A0" w:rsidP="00E854A0">
            <w:r w:rsidRPr="00120977">
              <w:t>08048bca &lt;fun7&gt;:</w:t>
            </w:r>
          </w:p>
          <w:p w14:paraId="00590E74" w14:textId="77777777" w:rsidR="00E854A0" w:rsidRPr="00120977" w:rsidRDefault="00E854A0" w:rsidP="00E854A0">
            <w:r w:rsidRPr="00120977">
              <w:t xml:space="preserve"> 8048bca:</w:t>
            </w:r>
            <w:r w:rsidRPr="00120977">
              <w:tab/>
              <w:t xml:space="preserve">55                   </w:t>
            </w:r>
            <w:r w:rsidRPr="00120977">
              <w:tab/>
              <w:t>push   %ebp</w:t>
            </w:r>
          </w:p>
          <w:p w14:paraId="738C1B0E" w14:textId="77777777" w:rsidR="00E854A0" w:rsidRPr="00120977" w:rsidRDefault="00E854A0" w:rsidP="00E854A0">
            <w:r w:rsidRPr="00120977">
              <w:t xml:space="preserve"> 8048bcb:</w:t>
            </w:r>
            <w:r w:rsidRPr="00120977">
              <w:tab/>
              <w:t xml:space="preserve">89 e5                </w:t>
            </w:r>
            <w:r w:rsidRPr="00120977">
              <w:tab/>
              <w:t>mov    %esp,%ebp</w:t>
            </w:r>
          </w:p>
          <w:p w14:paraId="60F6DAA7" w14:textId="77777777" w:rsidR="00E854A0" w:rsidRPr="00120977" w:rsidRDefault="00E854A0" w:rsidP="00E854A0">
            <w:r w:rsidRPr="00120977">
              <w:t xml:space="preserve"> 8048bcd:</w:t>
            </w:r>
            <w:r w:rsidRPr="00120977">
              <w:tab/>
              <w:t xml:space="preserve">53                   </w:t>
            </w:r>
            <w:r w:rsidRPr="00120977">
              <w:tab/>
              <w:t>push   %ebx</w:t>
            </w:r>
          </w:p>
          <w:p w14:paraId="792F168D" w14:textId="77777777" w:rsidR="00E854A0" w:rsidRPr="00120977" w:rsidRDefault="00E854A0" w:rsidP="00E854A0">
            <w:r w:rsidRPr="00120977">
              <w:t xml:space="preserve"> 8048bce:</w:t>
            </w:r>
            <w:r w:rsidRPr="00120977">
              <w:tab/>
              <w:t xml:space="preserve">83 ec 14             </w:t>
            </w:r>
            <w:r w:rsidRPr="00120977">
              <w:tab/>
              <w:t>sub    $0x14,%esp</w:t>
            </w:r>
          </w:p>
          <w:p w14:paraId="1E810FEB" w14:textId="77777777" w:rsidR="00E854A0" w:rsidRPr="00120977" w:rsidRDefault="00E854A0" w:rsidP="00E854A0">
            <w:r w:rsidRPr="00120977">
              <w:t xml:space="preserve"> 8048bd1:</w:t>
            </w:r>
            <w:r w:rsidRPr="00120977">
              <w:tab/>
              <w:t xml:space="preserve">8b 55 08             </w:t>
            </w:r>
            <w:r w:rsidRPr="00120977">
              <w:tab/>
              <w:t>mov    0x8(%ebp),%edx</w:t>
            </w:r>
          </w:p>
          <w:p w14:paraId="584C650A" w14:textId="77777777" w:rsidR="00E854A0" w:rsidRPr="00120977" w:rsidRDefault="00E854A0" w:rsidP="00E854A0">
            <w:r w:rsidRPr="00120977">
              <w:t xml:space="preserve"> 8048bd4:</w:t>
            </w:r>
            <w:r w:rsidRPr="00120977">
              <w:tab/>
              <w:t xml:space="preserve">8b 4d 0c             </w:t>
            </w:r>
            <w:r w:rsidRPr="00120977">
              <w:tab/>
              <w:t>mov    0xc(%ebp),%ecx</w:t>
            </w:r>
          </w:p>
          <w:p w14:paraId="05CD1318" w14:textId="77777777" w:rsidR="00E854A0" w:rsidRPr="00120977" w:rsidRDefault="00E854A0" w:rsidP="00E854A0">
            <w:r w:rsidRPr="00120977">
              <w:t xml:space="preserve"> 8048bd7:</w:t>
            </w:r>
            <w:r w:rsidRPr="00120977">
              <w:tab/>
              <w:t xml:space="preserve">b8 ff ff ff ff       </w:t>
            </w:r>
            <w:r w:rsidRPr="00120977">
              <w:tab/>
              <w:t>mov    $0xffffffff,%eax</w:t>
            </w:r>
          </w:p>
          <w:p w14:paraId="276226C2" w14:textId="77777777" w:rsidR="00E854A0" w:rsidRPr="00120977" w:rsidRDefault="00E854A0" w:rsidP="00E854A0">
            <w:r w:rsidRPr="00120977">
              <w:t xml:space="preserve"> 8048bdc:</w:t>
            </w:r>
            <w:r w:rsidRPr="00120977">
              <w:tab/>
              <w:t xml:space="preserve">85 d2                </w:t>
            </w:r>
            <w:r w:rsidRPr="00120977">
              <w:tab/>
              <w:t>test   %edx,%edx</w:t>
            </w:r>
          </w:p>
          <w:p w14:paraId="7B75AC4D" w14:textId="77777777" w:rsidR="00E854A0" w:rsidRPr="00120977" w:rsidRDefault="00E854A0" w:rsidP="00E854A0">
            <w:r w:rsidRPr="00120977">
              <w:t xml:space="preserve"> 8048bde:</w:t>
            </w:r>
            <w:r w:rsidRPr="00120977">
              <w:tab/>
              <w:t xml:space="preserve">74 35                </w:t>
            </w:r>
            <w:r w:rsidRPr="00120977">
              <w:tab/>
              <w:t>je     8048c15 &lt;fun7+0x4b&gt;</w:t>
            </w:r>
            <w:r w:rsidRPr="00120977">
              <w:rPr>
                <w:rFonts w:hint="eastAsia"/>
              </w:rPr>
              <w:t xml:space="preserve">   </w:t>
            </w:r>
            <w:r w:rsidRPr="00120977">
              <w:rPr>
                <w:rFonts w:hint="eastAsia"/>
              </w:rPr>
              <w:t>结束</w:t>
            </w:r>
          </w:p>
          <w:p w14:paraId="6C5FFF47" w14:textId="77777777" w:rsidR="00E854A0" w:rsidRPr="00120977" w:rsidRDefault="00E854A0" w:rsidP="00E854A0"/>
          <w:p w14:paraId="39D149FE" w14:textId="77777777" w:rsidR="00E854A0" w:rsidRPr="00120977" w:rsidRDefault="00E854A0" w:rsidP="00E854A0">
            <w:r w:rsidRPr="00120977">
              <w:lastRenderedPageBreak/>
              <w:t xml:space="preserve"> 8048be0:</w:t>
            </w:r>
            <w:r w:rsidRPr="00120977">
              <w:tab/>
              <w:t xml:space="preserve">8b 1a                </w:t>
            </w:r>
            <w:r w:rsidRPr="00120977">
              <w:tab/>
              <w:t>mov    (%edx),%ebx</w:t>
            </w:r>
          </w:p>
          <w:p w14:paraId="2D107136" w14:textId="77777777" w:rsidR="00E854A0" w:rsidRPr="00120977" w:rsidRDefault="00E854A0" w:rsidP="00E854A0">
            <w:r w:rsidRPr="00120977">
              <w:t xml:space="preserve"> 8048be2:</w:t>
            </w:r>
            <w:r w:rsidRPr="00120977">
              <w:tab/>
              <w:t xml:space="preserve">39 cb                </w:t>
            </w:r>
            <w:r w:rsidRPr="00120977">
              <w:tab/>
              <w:t>cmp    %ecx,%ebx</w:t>
            </w:r>
          </w:p>
          <w:p w14:paraId="6AD3F995" w14:textId="77777777" w:rsidR="00E854A0" w:rsidRPr="00120977" w:rsidRDefault="00E854A0" w:rsidP="00E854A0">
            <w:r w:rsidRPr="00120977">
              <w:t xml:space="preserve"> 8048be4:</w:t>
            </w:r>
            <w:r w:rsidRPr="00120977">
              <w:tab/>
              <w:t xml:space="preserve">7e 13                </w:t>
            </w:r>
            <w:r w:rsidRPr="00120977">
              <w:tab/>
              <w:t>jle    8048bf9 &lt;fun7+0x2f&gt;</w:t>
            </w:r>
          </w:p>
          <w:p w14:paraId="611AC895" w14:textId="77777777" w:rsidR="00E854A0" w:rsidRPr="00120977" w:rsidRDefault="00E854A0" w:rsidP="00E854A0">
            <w:r w:rsidRPr="00120977">
              <w:t xml:space="preserve"> 8048be6:</w:t>
            </w:r>
            <w:r w:rsidRPr="00120977">
              <w:tab/>
              <w:t xml:space="preserve">89 4c 24 04          </w:t>
            </w:r>
            <w:r w:rsidRPr="00120977">
              <w:tab/>
              <w:t>mov    %ecx,0x4(%esp)</w:t>
            </w:r>
          </w:p>
          <w:p w14:paraId="5B8DD4EB" w14:textId="77777777" w:rsidR="00E854A0" w:rsidRPr="00120977" w:rsidRDefault="00E854A0" w:rsidP="00E854A0">
            <w:r w:rsidRPr="00120977">
              <w:t xml:space="preserve"> 8048bea:</w:t>
            </w:r>
            <w:r w:rsidRPr="00120977">
              <w:tab/>
              <w:t xml:space="preserve">8b 42 04             </w:t>
            </w:r>
            <w:r w:rsidRPr="00120977">
              <w:tab/>
              <w:t>mov    0x4(%edx),%eax</w:t>
            </w:r>
          </w:p>
          <w:p w14:paraId="6B2E1E93" w14:textId="77777777" w:rsidR="00E854A0" w:rsidRPr="00120977" w:rsidRDefault="00E854A0" w:rsidP="00E854A0">
            <w:r w:rsidRPr="00120977">
              <w:t xml:space="preserve"> 8048bed:</w:t>
            </w:r>
            <w:r w:rsidRPr="00120977">
              <w:tab/>
              <w:t xml:space="preserve">89 04 24             </w:t>
            </w:r>
            <w:r w:rsidRPr="00120977">
              <w:tab/>
              <w:t>mov    %eax,(%esp)</w:t>
            </w:r>
          </w:p>
          <w:p w14:paraId="6357DA1F" w14:textId="77777777" w:rsidR="00E854A0" w:rsidRPr="00120977" w:rsidRDefault="00E854A0" w:rsidP="00E854A0">
            <w:r w:rsidRPr="00120977">
              <w:t xml:space="preserve"> 8048bf0:</w:t>
            </w:r>
            <w:r w:rsidRPr="00120977">
              <w:tab/>
              <w:t xml:space="preserve">e8 d5 ff ff ff       </w:t>
            </w:r>
            <w:r w:rsidRPr="00120977">
              <w:tab/>
              <w:t>call   8048bca &lt;fun7&gt;</w:t>
            </w:r>
          </w:p>
          <w:p w14:paraId="3C57C6AE" w14:textId="77777777" w:rsidR="00E854A0" w:rsidRPr="00120977" w:rsidRDefault="00E854A0" w:rsidP="00E854A0">
            <w:r w:rsidRPr="00120977">
              <w:t xml:space="preserve"> 8048bf5:</w:t>
            </w:r>
            <w:r w:rsidRPr="00120977">
              <w:tab/>
              <w:t xml:space="preserve">01 c0                </w:t>
            </w:r>
            <w:r w:rsidRPr="00120977">
              <w:tab/>
              <w:t>add    %eax,%eax</w:t>
            </w:r>
          </w:p>
          <w:p w14:paraId="0E6DDEE0" w14:textId="77777777" w:rsidR="00E854A0" w:rsidRPr="00120977" w:rsidRDefault="00E854A0" w:rsidP="00E854A0">
            <w:r w:rsidRPr="00120977">
              <w:t xml:space="preserve"> 8048bf7:</w:t>
            </w:r>
            <w:r w:rsidRPr="00120977">
              <w:tab/>
              <w:t xml:space="preserve">eb 1c                </w:t>
            </w:r>
            <w:r w:rsidRPr="00120977">
              <w:tab/>
              <w:t>jmp    8048c15 &lt;fun7+0x4b&gt;</w:t>
            </w:r>
          </w:p>
          <w:p w14:paraId="280BECCD" w14:textId="77777777" w:rsidR="00E854A0" w:rsidRPr="00120977" w:rsidRDefault="00E854A0" w:rsidP="00E854A0">
            <w:r w:rsidRPr="00120977">
              <w:t xml:space="preserve"> 8048bf9:</w:t>
            </w:r>
            <w:r w:rsidRPr="00120977">
              <w:tab/>
              <w:t xml:space="preserve">b8 00 00 00 00       </w:t>
            </w:r>
            <w:r w:rsidRPr="00120977">
              <w:tab/>
              <w:t>mov    $0x0,%eax</w:t>
            </w:r>
          </w:p>
          <w:p w14:paraId="6C883B81" w14:textId="77777777" w:rsidR="00E854A0" w:rsidRPr="00120977" w:rsidRDefault="00E854A0" w:rsidP="00E854A0">
            <w:r w:rsidRPr="00120977">
              <w:t xml:space="preserve"> 8048bfe:</w:t>
            </w:r>
            <w:r w:rsidRPr="00120977">
              <w:tab/>
              <w:t xml:space="preserve">39 cb                </w:t>
            </w:r>
            <w:r w:rsidRPr="00120977">
              <w:tab/>
              <w:t>cmp    %ecx,%ebx</w:t>
            </w:r>
          </w:p>
          <w:p w14:paraId="415FA532" w14:textId="77777777" w:rsidR="00E854A0" w:rsidRPr="00120977" w:rsidRDefault="00E854A0" w:rsidP="00E854A0">
            <w:r w:rsidRPr="00120977">
              <w:t xml:space="preserve"> 8048c00:</w:t>
            </w:r>
            <w:r w:rsidRPr="00120977">
              <w:tab/>
              <w:t xml:space="preserve">74 13                </w:t>
            </w:r>
            <w:r w:rsidRPr="00120977">
              <w:tab/>
              <w:t>je     8048c15 &lt;fun7+0x4b&gt;</w:t>
            </w:r>
          </w:p>
          <w:p w14:paraId="0D514735" w14:textId="77777777" w:rsidR="00E854A0" w:rsidRPr="00120977" w:rsidRDefault="00E854A0" w:rsidP="00E854A0">
            <w:r w:rsidRPr="00120977">
              <w:t xml:space="preserve"> 8048c02:</w:t>
            </w:r>
            <w:r w:rsidRPr="00120977">
              <w:tab/>
              <w:t xml:space="preserve">89 4c 24 04          </w:t>
            </w:r>
            <w:r w:rsidRPr="00120977">
              <w:tab/>
              <w:t>mov    %ecx,0x4(%esp)</w:t>
            </w:r>
          </w:p>
          <w:p w14:paraId="02258025" w14:textId="77777777" w:rsidR="00E854A0" w:rsidRPr="00120977" w:rsidRDefault="00E854A0" w:rsidP="00E854A0">
            <w:r w:rsidRPr="00120977">
              <w:t xml:space="preserve"> 8048c06:</w:t>
            </w:r>
            <w:r w:rsidRPr="00120977">
              <w:tab/>
              <w:t xml:space="preserve">8b 42 08             </w:t>
            </w:r>
            <w:r w:rsidRPr="00120977">
              <w:tab/>
              <w:t>mov    0x8(%edx),%eax</w:t>
            </w:r>
          </w:p>
          <w:p w14:paraId="73B1AE48" w14:textId="77777777" w:rsidR="00E854A0" w:rsidRPr="00120977" w:rsidRDefault="00E854A0" w:rsidP="00E854A0">
            <w:r w:rsidRPr="00120977">
              <w:t xml:space="preserve"> 8048c09:</w:t>
            </w:r>
            <w:r w:rsidRPr="00120977">
              <w:tab/>
              <w:t xml:space="preserve">89 04 24             </w:t>
            </w:r>
            <w:r w:rsidRPr="00120977">
              <w:tab/>
              <w:t>mov    %eax,(%esp)</w:t>
            </w:r>
          </w:p>
          <w:p w14:paraId="0277EBC2" w14:textId="77777777" w:rsidR="00E854A0" w:rsidRDefault="00E854A0" w:rsidP="00E854A0">
            <w:r w:rsidRPr="00120977">
              <w:t xml:space="preserve"> 8048c0c:</w:t>
            </w:r>
            <w:r w:rsidRPr="00120977">
              <w:tab/>
              <w:t xml:space="preserve">e8 b9 ff ff ff       </w:t>
            </w:r>
            <w:r w:rsidRPr="00120977">
              <w:tab/>
              <w:t>call   8048bca &lt;fun7&gt;</w:t>
            </w:r>
          </w:p>
          <w:p w14:paraId="32F7D9B1" w14:textId="200E5C77" w:rsidR="00E854A0" w:rsidRPr="00120977" w:rsidRDefault="00E854A0" w:rsidP="00E854A0">
            <w:r>
              <w:rPr>
                <w:rFonts w:hint="eastAsia"/>
              </w:rPr>
              <w:t>递归返回值加倍，</w:t>
            </w:r>
            <w:r>
              <w:rPr>
                <w:rFonts w:hint="eastAsia"/>
              </w:rPr>
              <w:t>+1</w:t>
            </w:r>
            <w:r>
              <w:rPr>
                <w:rFonts w:hint="eastAsia"/>
              </w:rPr>
              <w:t>————下面</w:t>
            </w:r>
          </w:p>
          <w:p w14:paraId="4D9C35BC" w14:textId="77777777" w:rsidR="00E854A0" w:rsidRPr="00120977" w:rsidRDefault="00E854A0" w:rsidP="00E854A0">
            <w:r w:rsidRPr="00120977">
              <w:t xml:space="preserve"> 8048c11:</w:t>
            </w:r>
            <w:r w:rsidRPr="00120977">
              <w:tab/>
              <w:t xml:space="preserve">8d 44 00 01          </w:t>
            </w:r>
            <w:r w:rsidRPr="00120977">
              <w:tab/>
              <w:t>lea    0x1(%eax,%eax,1),%eax</w:t>
            </w:r>
          </w:p>
          <w:p w14:paraId="7CC65958" w14:textId="77777777" w:rsidR="00E854A0" w:rsidRPr="00120977" w:rsidRDefault="00E854A0" w:rsidP="00E854A0">
            <w:r w:rsidRPr="00120977">
              <w:t xml:space="preserve"> 8048c15:</w:t>
            </w:r>
            <w:r w:rsidRPr="00120977">
              <w:tab/>
              <w:t xml:space="preserve">83 c4 14             </w:t>
            </w:r>
            <w:r w:rsidRPr="00120977">
              <w:tab/>
              <w:t>add    $0x14,%esp</w:t>
            </w:r>
          </w:p>
          <w:p w14:paraId="605E72F6" w14:textId="77777777" w:rsidR="00E854A0" w:rsidRPr="00120977" w:rsidRDefault="00E854A0" w:rsidP="00E854A0">
            <w:r w:rsidRPr="00120977">
              <w:t xml:space="preserve"> 8048c18:</w:t>
            </w:r>
            <w:r w:rsidRPr="00120977">
              <w:tab/>
              <w:t xml:space="preserve">5b                   </w:t>
            </w:r>
            <w:r w:rsidRPr="00120977">
              <w:tab/>
              <w:t>pop    %ebx</w:t>
            </w:r>
          </w:p>
          <w:p w14:paraId="226D3A16" w14:textId="77777777" w:rsidR="00E854A0" w:rsidRPr="00120977" w:rsidRDefault="00E854A0" w:rsidP="00E854A0">
            <w:r w:rsidRPr="00120977">
              <w:t xml:space="preserve"> 8048c19:</w:t>
            </w:r>
            <w:r w:rsidRPr="00120977">
              <w:tab/>
              <w:t xml:space="preserve">5d                   </w:t>
            </w:r>
            <w:r w:rsidRPr="00120977">
              <w:tab/>
              <w:t>pop    %ebp</w:t>
            </w:r>
          </w:p>
          <w:p w14:paraId="535A14FD" w14:textId="77777777" w:rsidR="00E854A0" w:rsidRPr="00120977" w:rsidRDefault="00E854A0" w:rsidP="00E854A0">
            <w:r w:rsidRPr="00120977">
              <w:t xml:space="preserve"> 8048c1a:</w:t>
            </w:r>
            <w:r w:rsidRPr="00120977">
              <w:tab/>
              <w:t xml:space="preserve">c3                   </w:t>
            </w:r>
            <w:r w:rsidRPr="00120977">
              <w:tab/>
              <w:t xml:space="preserve">ret </w:t>
            </w:r>
          </w:p>
          <w:p w14:paraId="41E41430" w14:textId="77777777" w:rsidR="00E854A0" w:rsidRPr="00120977" w:rsidRDefault="00E854A0" w:rsidP="00E854A0">
            <w:r w:rsidRPr="00120977">
              <w:rPr>
                <w:rFonts w:hint="eastAsia"/>
              </w:rPr>
              <w:t>在调用完</w:t>
            </w:r>
            <w:r w:rsidRPr="00120977">
              <w:rPr>
                <w:rFonts w:hint="eastAsia"/>
              </w:rPr>
              <w:t>&lt;fun7&gt;</w:t>
            </w:r>
            <w:r w:rsidRPr="00120977">
              <w:rPr>
                <w:rFonts w:hint="eastAsia"/>
              </w:rPr>
              <w:t>之后，紧跟着</w:t>
            </w:r>
            <w:r w:rsidRPr="00120977">
              <w:rPr>
                <w:rFonts w:hint="eastAsia"/>
              </w:rPr>
              <w:t>cmp   $0x5,%eax</w:t>
            </w:r>
            <w:r w:rsidRPr="00120977">
              <w:rPr>
                <w:rFonts w:hint="eastAsia"/>
              </w:rPr>
              <w:t>，即返回值必须为</w:t>
            </w:r>
            <w:r w:rsidRPr="00120977">
              <w:rPr>
                <w:rFonts w:hint="eastAsia"/>
              </w:rPr>
              <w:t>5</w:t>
            </w:r>
            <w:r w:rsidRPr="00120977">
              <w:rPr>
                <w:rFonts w:hint="eastAsia"/>
              </w:rPr>
              <w:t>。</w:t>
            </w:r>
            <w:r w:rsidRPr="00120977">
              <w:rPr>
                <w:rFonts w:hint="eastAsia"/>
              </w:rPr>
              <w:t>&lt;fun7&gt;</w:t>
            </w:r>
            <w:r w:rsidRPr="00120977">
              <w:rPr>
                <w:rFonts w:hint="eastAsia"/>
              </w:rPr>
              <w:t>分析如上，为递归函数，与第四题十分相似。递归最深处的返回值肯定为</w:t>
            </w:r>
            <w:r w:rsidRPr="00120977">
              <w:rPr>
                <w:rFonts w:hint="eastAsia"/>
              </w:rPr>
              <w:t>0</w:t>
            </w:r>
            <w:r w:rsidRPr="00120977">
              <w:rPr>
                <w:rFonts w:hint="eastAsia"/>
              </w:rPr>
              <w:t>，最外层返回值为</w:t>
            </w:r>
            <w:r w:rsidRPr="00120977">
              <w:rPr>
                <w:rFonts w:hint="eastAsia"/>
              </w:rPr>
              <w:t>5</w:t>
            </w:r>
            <w:r w:rsidRPr="00120977">
              <w:rPr>
                <w:rFonts w:hint="eastAsia"/>
              </w:rPr>
              <w:t>，可得出如下反递归过程：</w:t>
            </w:r>
          </w:p>
          <w:p w14:paraId="65E74CF4" w14:textId="77777777" w:rsidR="00E854A0" w:rsidRPr="00120977" w:rsidRDefault="00E854A0" w:rsidP="00E854A0">
            <w:r w:rsidRPr="00120977">
              <w:rPr>
                <w:rFonts w:hint="eastAsia"/>
              </w:rPr>
              <w:t xml:space="preserve">A*2+1=5 - -&gt;A=2    </w:t>
            </w:r>
            <w:r w:rsidRPr="00120977">
              <w:rPr>
                <w:rFonts w:hint="eastAsia"/>
              </w:rPr>
              <w:t>即有</w:t>
            </w:r>
            <w:r w:rsidRPr="00120977">
              <w:rPr>
                <w:rFonts w:hint="eastAsia"/>
              </w:rPr>
              <w:t>*A&lt;B </w:t>
            </w:r>
          </w:p>
          <w:p w14:paraId="75800C79" w14:textId="77777777" w:rsidR="00E854A0" w:rsidRPr="00120977" w:rsidRDefault="00E854A0" w:rsidP="00E854A0">
            <w:r w:rsidRPr="00120977">
              <w:rPr>
                <w:rFonts w:hint="eastAsia"/>
              </w:rPr>
              <w:t xml:space="preserve">A*2=2  - -&gt;A=1    </w:t>
            </w:r>
            <w:r w:rsidRPr="00120977">
              <w:rPr>
                <w:rFonts w:hint="eastAsia"/>
              </w:rPr>
              <w:t>有</w:t>
            </w:r>
            <w:r w:rsidRPr="00120977">
              <w:rPr>
                <w:rFonts w:hint="eastAsia"/>
              </w:rPr>
              <w:t>*A&gt;B</w:t>
            </w:r>
          </w:p>
          <w:p w14:paraId="4C6B6402" w14:textId="77777777" w:rsidR="00E854A0" w:rsidRDefault="00E854A0" w:rsidP="00E854A0">
            <w:r w:rsidRPr="00120977">
              <w:rPr>
                <w:rFonts w:hint="eastAsia"/>
              </w:rPr>
              <w:t xml:space="preserve">A*2+1=1 - -&gt;A=0    </w:t>
            </w:r>
            <w:r w:rsidRPr="00120977">
              <w:rPr>
                <w:rFonts w:hint="eastAsia"/>
              </w:rPr>
              <w:t>即有</w:t>
            </w:r>
            <w:r w:rsidRPr="00120977">
              <w:rPr>
                <w:rFonts w:hint="eastAsia"/>
              </w:rPr>
              <w:t>*A&lt;B</w:t>
            </w:r>
          </w:p>
          <w:p w14:paraId="75A33A3B" w14:textId="2EB7E19D" w:rsidR="00E854A0" w:rsidRPr="00120977" w:rsidRDefault="00E854A0" w:rsidP="00E854A0">
            <w:r>
              <w:rPr>
                <w:rFonts w:hint="eastAsia"/>
                <w:noProof/>
                <w:color w:val="000000"/>
                <w:szCs w:val="21"/>
              </w:rPr>
              <w:drawing>
                <wp:inline distT="0" distB="0" distL="0" distR="0" wp14:anchorId="5F5703DF" wp14:editId="283C78ED">
                  <wp:extent cx="5478825" cy="1962220"/>
                  <wp:effectExtent l="0" t="0" r="7620" b="0"/>
                  <wp:docPr id="27" name="图片 27" descr="../../../../Downloads/E05EA32DB747E69B965FD0B173C0C395.p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ownloads/E05EA32DB747E69B965FD0B173C0C395.p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310"/>
                          <a:stretch/>
                        </pic:blipFill>
                        <pic:spPr bwMode="auto">
                          <a:xfrm>
                            <a:off x="0" y="0"/>
                            <a:ext cx="5490189" cy="19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E889DA" w14:textId="77777777" w:rsidR="00E854A0" w:rsidRPr="00120977" w:rsidRDefault="00E854A0" w:rsidP="00E854A0">
            <w:r w:rsidRPr="00120977">
              <w:rPr>
                <w:rFonts w:hint="eastAsia"/>
              </w:rPr>
              <w:t>也就是说在这三次递归中两次执行了“若</w:t>
            </w:r>
            <w:r w:rsidRPr="00120977">
              <w:rPr>
                <w:rFonts w:hint="eastAsia"/>
              </w:rPr>
              <w:t>*A&lt;B</w:t>
            </w:r>
            <w:r w:rsidRPr="00120977">
              <w:rPr>
                <w:rFonts w:hint="eastAsia"/>
              </w:rPr>
              <w:t>将</w:t>
            </w:r>
            <w:r w:rsidRPr="00120977">
              <w:rPr>
                <w:rFonts w:hint="eastAsia"/>
              </w:rPr>
              <w:t>(A+8)</w:t>
            </w:r>
            <w:r w:rsidRPr="00120977">
              <w:rPr>
                <w:rFonts w:hint="eastAsia"/>
              </w:rPr>
              <w:t>作为地址进入递归”系列代码，一次执行了“若</w:t>
            </w:r>
            <w:r w:rsidRPr="00120977">
              <w:rPr>
                <w:rFonts w:hint="eastAsia"/>
              </w:rPr>
              <w:t>*A&gt;b</w:t>
            </w:r>
            <w:r w:rsidRPr="00120977">
              <w:rPr>
                <w:rFonts w:hint="eastAsia"/>
              </w:rPr>
              <w:t>，将</w:t>
            </w:r>
            <w:r w:rsidRPr="00120977">
              <w:rPr>
                <w:rFonts w:hint="eastAsia"/>
              </w:rPr>
              <w:t>(A+4)</w:t>
            </w:r>
            <w:r w:rsidRPr="00120977">
              <w:rPr>
                <w:rFonts w:hint="eastAsia"/>
              </w:rPr>
              <w:t>作为地址进入递归”系列代码。使用</w:t>
            </w:r>
            <w:r w:rsidRPr="00120977">
              <w:rPr>
                <w:rFonts w:hint="eastAsia"/>
              </w:rPr>
              <w:t>gdb</w:t>
            </w:r>
            <w:r w:rsidRPr="00120977">
              <w:rPr>
                <w:rFonts w:hint="eastAsia"/>
              </w:rPr>
              <w:t>查询储存值：</w:t>
            </w:r>
          </w:p>
          <w:p w14:paraId="2D2C050F" w14:textId="054F9E34" w:rsidR="00E854A0" w:rsidRDefault="00E854A0" w:rsidP="00CF7587">
            <w:pPr>
              <w:rPr>
                <w:rFonts w:hint="eastAsia"/>
              </w:rPr>
            </w:pPr>
            <w:r w:rsidRPr="00120977">
              <w:lastRenderedPageBreak/>
              <w:t xml:space="preserve">  </w:t>
            </w:r>
            <w:r w:rsidRPr="00120977">
              <w:rPr>
                <w:noProof/>
              </w:rPr>
              <w:drawing>
                <wp:inline distT="0" distB="0" distL="0" distR="0" wp14:anchorId="72CBD1CB" wp14:editId="13EAA9AD">
                  <wp:extent cx="2240720" cy="2019204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030" cy="202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E100D" w14:textId="0CBB4643" w:rsidR="008A1131" w:rsidRDefault="005D2B55" w:rsidP="00CF7587">
            <w:pPr>
              <w:rPr>
                <w:rFonts w:hint="eastAsia"/>
              </w:rPr>
            </w:pPr>
            <w:r w:rsidRPr="005D2B55">
              <w:drawing>
                <wp:inline distT="0" distB="0" distL="0" distR="0" wp14:anchorId="07834200" wp14:editId="51879C51">
                  <wp:extent cx="5803900" cy="3683635"/>
                  <wp:effectExtent l="0" t="0" r="1270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900" cy="368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4B09B" w14:textId="1ACF4D61" w:rsidR="005D2B55" w:rsidRDefault="005D2B55" w:rsidP="00CF7587">
            <w:pPr>
              <w:rPr>
                <w:rFonts w:hint="eastAsia"/>
              </w:rPr>
            </w:pPr>
            <w:r>
              <w:rPr>
                <w:rFonts w:hint="eastAsia"/>
              </w:rPr>
              <w:t>为啥错了！</w:t>
            </w:r>
          </w:p>
          <w:p w14:paraId="1DD835CB" w14:textId="07C33634" w:rsidR="005D2B55" w:rsidRDefault="005D2B55" w:rsidP="00CF7587">
            <w:pPr>
              <w:rPr>
                <w:rFonts w:hint="eastAsia"/>
              </w:rPr>
            </w:pPr>
            <w:r>
              <w:rPr>
                <w:rFonts w:hint="eastAsia"/>
              </w:rPr>
              <w:t>因为要输入十进制！</w:t>
            </w:r>
          </w:p>
          <w:p w14:paraId="556F53AE" w14:textId="2EBCEFB8" w:rsidR="00045F90" w:rsidRDefault="00045F90" w:rsidP="00CF7587">
            <w:pPr>
              <w:rPr>
                <w:rFonts w:hint="eastAsia"/>
              </w:rPr>
            </w:pPr>
            <w:r w:rsidRPr="00045F90">
              <w:lastRenderedPageBreak/>
              <w:drawing>
                <wp:inline distT="0" distB="0" distL="0" distR="0" wp14:anchorId="21453053" wp14:editId="765BA8C1">
                  <wp:extent cx="5803900" cy="3018790"/>
                  <wp:effectExtent l="0" t="0" r="12700" b="381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900" cy="301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5F4B1" w14:textId="29A190AC" w:rsidR="00045F90" w:rsidRPr="00120977" w:rsidRDefault="00045F90" w:rsidP="00CF7587">
            <w:pPr>
              <w:rPr>
                <w:rFonts w:hint="eastAsia"/>
              </w:rPr>
            </w:pPr>
            <w:r>
              <w:rPr>
                <w:rFonts w:hint="eastAsia"/>
              </w:rPr>
              <w:t>果然</w:t>
            </w:r>
          </w:p>
          <w:p w14:paraId="3DF28745" w14:textId="77777777" w:rsidR="00CF7587" w:rsidRPr="00503985" w:rsidRDefault="00CF7587" w:rsidP="00CF7587">
            <w:pPr>
              <w:numPr>
                <w:ilvl w:val="0"/>
                <w:numId w:val="14"/>
              </w:numPr>
              <w:adjustRightInd w:val="0"/>
              <w:jc w:val="both"/>
              <w:rPr>
                <w:szCs w:val="20"/>
              </w:rPr>
            </w:pPr>
            <w:r>
              <w:rPr>
                <w:rFonts w:hint="eastAsia"/>
                <w:color w:val="000000"/>
                <w:szCs w:val="21"/>
              </w:rPr>
              <w:t>结论</w:t>
            </w:r>
          </w:p>
          <w:p w14:paraId="51AE6B30" w14:textId="73E980CA" w:rsidR="00CF7587" w:rsidRPr="00667523" w:rsidRDefault="00667523" w:rsidP="00660308">
            <w:pPr>
              <w:adjustRightInd w:val="0"/>
              <w:jc w:val="both"/>
            </w:pPr>
            <w:r w:rsidRPr="00667523">
              <w:rPr>
                <w:rFonts w:hint="eastAsia"/>
              </w:rPr>
              <w:t>通过对返回值的要求，来进行反递归</w:t>
            </w:r>
            <w:r>
              <w:rPr>
                <w:rFonts w:hint="eastAsia"/>
              </w:rPr>
              <w:t>，从不同条件来推断出这个结果是怎么得来的。比如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是奇数，那么肯定是</w:t>
            </w:r>
            <w:r>
              <w:rPr>
                <w:rFonts w:hint="eastAsia"/>
              </w:rPr>
              <w:t>2*2+1</w:t>
            </w:r>
            <w:r>
              <w:rPr>
                <w:rFonts w:hint="eastAsia"/>
              </w:rPr>
              <w:t>，而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是偶数，那么就是</w:t>
            </w:r>
            <w:r>
              <w:rPr>
                <w:rFonts w:hint="eastAsia"/>
              </w:rPr>
              <w:t>1*2</w:t>
            </w:r>
            <w:r>
              <w:rPr>
                <w:rFonts w:hint="eastAsia"/>
              </w:rPr>
              <w:t>……</w:t>
            </w:r>
          </w:p>
          <w:p w14:paraId="4CDF3615" w14:textId="77777777" w:rsidR="006A0994" w:rsidRPr="00EB14BD" w:rsidRDefault="006A0994" w:rsidP="00660308">
            <w:pPr>
              <w:adjustRightInd w:val="0"/>
              <w:jc w:val="both"/>
              <w:rPr>
                <w:rFonts w:ascii="宋体" w:hAnsi="宋体"/>
                <w:sz w:val="18"/>
              </w:rPr>
            </w:pPr>
          </w:p>
          <w:p w14:paraId="3BBBC222" w14:textId="77777777" w:rsidR="00E811DE" w:rsidRPr="006A0994" w:rsidRDefault="0079072B" w:rsidP="00660308">
            <w:pPr>
              <w:spacing w:beforeLines="50" w:before="156"/>
              <w:jc w:val="both"/>
              <w:rPr>
                <w:rFonts w:ascii="宋体" w:hAnsi="宋体"/>
                <w:sz w:val="44"/>
              </w:rPr>
            </w:pPr>
            <w:r w:rsidRPr="006A0994">
              <w:rPr>
                <w:rFonts w:ascii="宋体" w:hAnsi="宋体" w:hint="eastAsia"/>
                <w:sz w:val="44"/>
              </w:rPr>
              <w:t>收获与体会：</w:t>
            </w:r>
          </w:p>
          <w:p w14:paraId="2D136200" w14:textId="24939302" w:rsidR="00F90EC3" w:rsidRDefault="006A0994" w:rsidP="006A0994">
            <w:pPr>
              <w:spacing w:beforeLines="50" w:before="156"/>
              <w:jc w:val="both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通过这个炸弹实验，因为是有目的性的去做实验，所以比较有趣味，完成实验也比较主动。这里我学到了很多知识，不仅仅是会看这些指令都是什么意思，更多的是形象的知道了地址里面的数据都是什么，链表会怎么存储，数组会怎么存储，如何通过跳转完成循环，知道寄存器外面那个数其实也是有意义的，一般是挨着存的，会发现两个int之间恰好是4个字节，而栈的空间的基数也恰好是4个字节。</w:t>
            </w:r>
          </w:p>
          <w:p w14:paraId="4C7B72F7" w14:textId="64C610BA" w:rsidR="006A0994" w:rsidRDefault="006A0994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这次试验会给我以后的学习带来很大的方便，不仅是为计算机系统这门课打下基础，而且以后再遇到程序的bug，我也至少有能力去看汇编代码来分析错误了。（比如有些错误没办法debug出来的话，就可以看汇编或者寄存器是不是溢出或者查看是什么导致了溢出，在想办法该如何对待溢出特别是浮点数的溢出……）</w:t>
            </w:r>
          </w:p>
          <w:p w14:paraId="3637EE87" w14:textId="77777777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</w:p>
          <w:p w14:paraId="1AC674EE" w14:textId="1FD232A1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还有就是最后的秘密关卡，得要输入特定的字符才可以触发它，那我就得要找到defuse函数去解读，哇，一看defuse函数就发现真应该早点去看！之前疑惑的为什么输入三个数啊，为什么是某种顺序啊什么的突然说得通了。</w:t>
            </w:r>
          </w:p>
          <w:p w14:paraId="5DED0A7A" w14:textId="77777777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</w:p>
          <w:p w14:paraId="109882B6" w14:textId="77777777" w:rsidR="00045F90" w:rsidRDefault="00045F90" w:rsidP="00045F90">
            <w:pPr>
              <w:rPr>
                <w:rFonts w:eastAsia="Times New Roman"/>
              </w:rPr>
            </w:pPr>
            <w:r>
              <w:rPr>
                <w:rFonts w:ascii="宋体" w:hAnsi="宋体" w:hint="eastAsia"/>
              </w:rPr>
              <w:t>然后秘密关卡为啥输入三个参数啊，啥时候读取</w:t>
            </w:r>
            <w:r>
              <w:rPr>
                <w:rFonts w:ascii="Consolas" w:eastAsia="Times New Roman" w:hAnsi="Consolas"/>
                <w:color w:val="000000"/>
                <w:sz w:val="18"/>
                <w:szCs w:val="18"/>
                <w:shd w:val="clear" w:color="auto" w:fill="F8F8F8"/>
              </w:rPr>
              <w:t>Curses, you've found the secretphase!\n </w:t>
            </w:r>
          </w:p>
          <w:p w14:paraId="4A9F628C" w14:textId="561CBFCF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什么的，都能通过查看地址知道了。</w:t>
            </w:r>
          </w:p>
          <w:p w14:paraId="27F7591E" w14:textId="77777777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</w:p>
          <w:p w14:paraId="6AF2792A" w14:textId="4EC78A83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lastRenderedPageBreak/>
              <w:t>然后再做到后面实验的时候，确实有些函数看得云里雾里，push了一个0x60是什么意思？这个函数是干什么的？？？但是通过测试答案，大概就可以猜得到。比如那个秘密关卡，我之前就直接写0x2f就不对（明摆着的哈哈）所以就能推测到之前要输入的是十进制数，blabla</w:t>
            </w:r>
          </w:p>
          <w:p w14:paraId="5819B422" w14:textId="77777777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</w:p>
          <w:p w14:paraId="6D204F72" w14:textId="62A82C2F" w:rsidR="00045F90" w:rsidRDefault="00045F90" w:rsidP="006A0994">
            <w:pPr>
              <w:spacing w:beforeLines="50" w:before="156"/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留有的疑惑：</w:t>
            </w:r>
          </w:p>
          <w:p w14:paraId="3CC1DD62" w14:textId="77777777" w:rsidR="00F1282C" w:rsidRDefault="00F1282C" w:rsidP="00F1282C">
            <w:r>
              <w:t>8048e7b:</w:t>
            </w:r>
            <w:r>
              <w:tab/>
              <w:t xml:space="preserve">8b 45 f4             </w:t>
            </w:r>
            <w:r>
              <w:tab/>
              <w:t>mov    -0xc(%ebp),%eax</w:t>
            </w:r>
          </w:p>
          <w:p w14:paraId="7456C4E0" w14:textId="77777777" w:rsidR="00F1282C" w:rsidRDefault="00F1282C" w:rsidP="00F1282C">
            <w:r>
              <w:t xml:space="preserve"> 8048e7e:</w:t>
            </w:r>
            <w:r>
              <w:tab/>
              <w:t xml:space="preserve">89 04 24             </w:t>
            </w:r>
            <w:r>
              <w:tab/>
              <w:t>mov    %eax,(%esp)</w:t>
            </w:r>
          </w:p>
          <w:p w14:paraId="3FCBC222" w14:textId="77777777" w:rsidR="00F1282C" w:rsidRDefault="00F1282C" w:rsidP="00F1282C">
            <w:r>
              <w:t xml:space="preserve"> 8048e81:</w:t>
            </w:r>
            <w:r>
              <w:tab/>
              <w:t xml:space="preserve">e8 da fc ff ff       </w:t>
            </w:r>
            <w:r>
              <w:tab/>
              <w:t>call   8048b60 &lt;func4&gt;</w:t>
            </w:r>
          </w:p>
          <w:p w14:paraId="5707833C" w14:textId="6A8588F4" w:rsidR="00F1282C" w:rsidRPr="00F1282C" w:rsidRDefault="00F1282C" w:rsidP="00F1282C">
            <w:pPr>
              <w:jc w:val="both"/>
              <w:rPr>
                <w:rFonts w:ascii="宋体" w:hAnsi="宋体"/>
              </w:rPr>
            </w:pPr>
            <w:r w:rsidRPr="00F1282C">
              <w:rPr>
                <w:rFonts w:ascii="宋体" w:hAnsi="宋体" w:hint="eastAsia"/>
              </w:rPr>
              <w:t>0x8048e7b开始再将eax中的值设为phase_4的返回值。</w:t>
            </w:r>
          </w:p>
          <w:p w14:paraId="57D51F3B" w14:textId="77777777" w:rsidR="00F1282C" w:rsidRDefault="00F1282C" w:rsidP="00660308">
            <w:pPr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我还是不太明白这是怎么做到的。我只能通过查看eax等寄存器来找到我的输入变量可能都存在哪里，并不能通过这几行代码了解清楚。</w:t>
            </w:r>
          </w:p>
          <w:p w14:paraId="261BF82C" w14:textId="77777777" w:rsidR="00F1282C" w:rsidRDefault="00F1282C" w:rsidP="00660308">
            <w:pPr>
              <w:jc w:val="both"/>
              <w:rPr>
                <w:rFonts w:ascii="宋体" w:hAnsi="宋体" w:hint="eastAsia"/>
              </w:rPr>
            </w:pPr>
          </w:p>
          <w:p w14:paraId="5BA3770F" w14:textId="10F701DF" w:rsidR="00F1282C" w:rsidRDefault="00F1282C" w:rsidP="00660308">
            <w:pPr>
              <w:jc w:val="both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出了这个疑惑也没啥了，就是感觉题目数量不够，做着还是有点生疏。多练才能熟练吧。</w:t>
            </w:r>
            <w:bookmarkStart w:id="0" w:name="_GoBack"/>
            <w:bookmarkEnd w:id="0"/>
          </w:p>
        </w:tc>
      </w:tr>
      <w:tr w:rsidR="00C0661C" w14:paraId="390F542D" w14:textId="77777777" w:rsidTr="005D2B55">
        <w:trPr>
          <w:cantSplit/>
          <w:trHeight w:val="1155"/>
        </w:trPr>
        <w:tc>
          <w:tcPr>
            <w:tcW w:w="47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1BED04FC" w14:textId="77777777" w:rsidR="00C0661C" w:rsidRDefault="00C0661C" w:rsidP="00660308">
            <w:pPr>
              <w:jc w:val="both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实</w:t>
            </w:r>
          </w:p>
          <w:p w14:paraId="6EE4EF84" w14:textId="77777777" w:rsidR="00C0661C" w:rsidRDefault="00C0661C" w:rsidP="00660308">
            <w:pPr>
              <w:jc w:val="both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验成绩</w:t>
            </w:r>
          </w:p>
        </w:tc>
        <w:tc>
          <w:tcPr>
            <w:tcW w:w="887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FC58F17" w14:textId="77777777" w:rsidR="00C0661C" w:rsidRDefault="00C0661C" w:rsidP="00660308">
            <w:pPr>
              <w:jc w:val="both"/>
              <w:rPr>
                <w:rFonts w:ascii="宋体" w:hAnsi="宋体"/>
                <w:u w:val="single"/>
              </w:rPr>
            </w:pPr>
          </w:p>
        </w:tc>
      </w:tr>
    </w:tbl>
    <w:p w14:paraId="1C1D0EA1" w14:textId="77777777" w:rsidR="007313B1" w:rsidRDefault="007313B1" w:rsidP="00660308">
      <w:pPr>
        <w:spacing w:beforeLines="50" w:before="156"/>
        <w:ind w:right="480"/>
        <w:jc w:val="both"/>
      </w:pPr>
    </w:p>
    <w:p w14:paraId="21C6E685" w14:textId="77777777" w:rsidR="007313B1" w:rsidRDefault="007313B1" w:rsidP="00660308">
      <w:pPr>
        <w:jc w:val="both"/>
        <w:rPr>
          <w:rFonts w:ascii="宋体" w:hAnsi="宋体"/>
        </w:rPr>
      </w:pPr>
    </w:p>
    <w:p w14:paraId="66864059" w14:textId="77777777" w:rsidR="007313B1" w:rsidRPr="007313B1" w:rsidRDefault="007313B1" w:rsidP="00660308">
      <w:pPr>
        <w:jc w:val="both"/>
        <w:rPr>
          <w:rFonts w:ascii="宋体" w:hAnsi="宋体"/>
        </w:rPr>
      </w:pPr>
    </w:p>
    <w:sectPr w:rsidR="007313B1" w:rsidRPr="007313B1"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Papyrus">
    <w:panose1 w:val="020B0602040200020303"/>
    <w:charset w:val="00"/>
    <w:family w:val="auto"/>
    <w:pitch w:val="variable"/>
    <w:sig w:usb0="A000007F" w:usb1="4000205B" w:usb2="00000000" w:usb3="00000000" w:csb0="00000193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AAECB7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D45930"/>
    <w:multiLevelType w:val="hybridMultilevel"/>
    <w:tmpl w:val="B7585A7A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417E60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1FC6290F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20797C42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2AEB3A01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105369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457C59AC"/>
    <w:multiLevelType w:val="hybridMultilevel"/>
    <w:tmpl w:val="490CC6CE"/>
    <w:lvl w:ilvl="0" w:tplc="C27A5206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55340437"/>
    <w:multiLevelType w:val="hybridMultilevel"/>
    <w:tmpl w:val="25CEC9F4"/>
    <w:lvl w:ilvl="0" w:tplc="426486A0">
      <w:start w:val="2"/>
      <w:numFmt w:val="decimal"/>
      <w:lvlText w:val="%1）"/>
      <w:lvlJc w:val="left"/>
      <w:pPr>
        <w:tabs>
          <w:tab w:val="num" w:pos="785"/>
        </w:tabs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9">
    <w:nsid w:val="620F2F8A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9BA64F9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6BAF6890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6FA274DA"/>
    <w:multiLevelType w:val="hybridMultilevel"/>
    <w:tmpl w:val="A44A16BC"/>
    <w:lvl w:ilvl="0" w:tplc="04090019">
      <w:start w:val="1"/>
      <w:numFmt w:val="lowerLetter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8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7"/>
  </w:num>
  <w:num w:numId="5">
    <w:abstractNumId w:val="6"/>
  </w:num>
  <w:num w:numId="6">
    <w:abstractNumId w:val="1"/>
  </w:num>
  <w:num w:numId="7">
    <w:abstractNumId w:val="4"/>
  </w:num>
  <w:num w:numId="8">
    <w:abstractNumId w:val="11"/>
  </w:num>
  <w:num w:numId="9">
    <w:abstractNumId w:val="5"/>
  </w:num>
  <w:num w:numId="10">
    <w:abstractNumId w:val="12"/>
  </w:num>
  <w:num w:numId="11">
    <w:abstractNumId w:val="3"/>
  </w:num>
  <w:num w:numId="12">
    <w:abstractNumId w:val="9"/>
  </w:num>
  <w:num w:numId="13">
    <w:abstractNumId w:val="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embedSystemFont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61C"/>
    <w:rsid w:val="00045F90"/>
    <w:rsid w:val="000B0D9F"/>
    <w:rsid w:val="000F0C34"/>
    <w:rsid w:val="00111981"/>
    <w:rsid w:val="0022123C"/>
    <w:rsid w:val="002360BC"/>
    <w:rsid w:val="002516FF"/>
    <w:rsid w:val="002753B1"/>
    <w:rsid w:val="002D524B"/>
    <w:rsid w:val="00351DD2"/>
    <w:rsid w:val="003A22D5"/>
    <w:rsid w:val="003E73DC"/>
    <w:rsid w:val="004039C3"/>
    <w:rsid w:val="00411BC3"/>
    <w:rsid w:val="00444C74"/>
    <w:rsid w:val="004731B9"/>
    <w:rsid w:val="00495916"/>
    <w:rsid w:val="00503985"/>
    <w:rsid w:val="00544322"/>
    <w:rsid w:val="005923C4"/>
    <w:rsid w:val="005D2B55"/>
    <w:rsid w:val="00602EC6"/>
    <w:rsid w:val="00630DF3"/>
    <w:rsid w:val="00660308"/>
    <w:rsid w:val="00667523"/>
    <w:rsid w:val="00693EAF"/>
    <w:rsid w:val="006A0994"/>
    <w:rsid w:val="006B2B58"/>
    <w:rsid w:val="006B2DC0"/>
    <w:rsid w:val="006D0063"/>
    <w:rsid w:val="00712F0A"/>
    <w:rsid w:val="007313B1"/>
    <w:rsid w:val="0075532E"/>
    <w:rsid w:val="0079072B"/>
    <w:rsid w:val="007F1B1E"/>
    <w:rsid w:val="00867440"/>
    <w:rsid w:val="008A1131"/>
    <w:rsid w:val="008F0F3B"/>
    <w:rsid w:val="00913C89"/>
    <w:rsid w:val="00926A1E"/>
    <w:rsid w:val="00946DCE"/>
    <w:rsid w:val="00991A33"/>
    <w:rsid w:val="009A3857"/>
    <w:rsid w:val="009E7210"/>
    <w:rsid w:val="00A67A1E"/>
    <w:rsid w:val="00A70051"/>
    <w:rsid w:val="00A76D92"/>
    <w:rsid w:val="00AD1E50"/>
    <w:rsid w:val="00B3194C"/>
    <w:rsid w:val="00B53D00"/>
    <w:rsid w:val="00BB431E"/>
    <w:rsid w:val="00C0661C"/>
    <w:rsid w:val="00C14CA1"/>
    <w:rsid w:val="00CF43F2"/>
    <w:rsid w:val="00CF7587"/>
    <w:rsid w:val="00CF76C5"/>
    <w:rsid w:val="00D05C16"/>
    <w:rsid w:val="00D45C68"/>
    <w:rsid w:val="00D73CFC"/>
    <w:rsid w:val="00E811DE"/>
    <w:rsid w:val="00E854A0"/>
    <w:rsid w:val="00E8588A"/>
    <w:rsid w:val="00EB14BD"/>
    <w:rsid w:val="00F1282C"/>
    <w:rsid w:val="00F54EDD"/>
    <w:rsid w:val="00F90EC3"/>
    <w:rsid w:val="00FD3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9F10A4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/>
    <w:lsdException w:name="Note Level 2" w:uiPriority="1" w:qFormat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a">
    <w:name w:val="Normal"/>
    <w:qFormat/>
    <w:rsid w:val="00991A33"/>
    <w:rPr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封面1"/>
    <w:basedOn w:val="a"/>
    <w:pPr>
      <w:widowControl w:val="0"/>
      <w:spacing w:line="360" w:lineRule="auto"/>
      <w:ind w:firstLineChars="100" w:firstLine="720"/>
      <w:jc w:val="both"/>
    </w:pPr>
    <w:rPr>
      <w:rFonts w:ascii="宋体" w:hAnsi="宋体"/>
      <w:kern w:val="2"/>
      <w:sz w:val="72"/>
    </w:rPr>
  </w:style>
  <w:style w:type="paragraph" w:customStyle="1" w:styleId="a3">
    <w:name w:val="一级标题"/>
    <w:basedOn w:val="a"/>
    <w:pPr>
      <w:widowControl w:val="0"/>
      <w:jc w:val="both"/>
    </w:pPr>
    <w:rPr>
      <w:kern w:val="2"/>
      <w:sz w:val="30"/>
    </w:rPr>
  </w:style>
  <w:style w:type="paragraph" w:customStyle="1" w:styleId="a4">
    <w:name w:val="二级标题"/>
    <w:basedOn w:val="a"/>
    <w:pPr>
      <w:widowControl w:val="0"/>
      <w:spacing w:line="360" w:lineRule="auto"/>
      <w:ind w:firstLine="437"/>
      <w:jc w:val="both"/>
    </w:pPr>
    <w:rPr>
      <w:kern w:val="2"/>
    </w:rPr>
  </w:style>
  <w:style w:type="paragraph" w:customStyle="1" w:styleId="a5">
    <w:name w:val="参考文献"/>
    <w:basedOn w:val="a"/>
    <w:pPr>
      <w:widowControl w:val="0"/>
      <w:ind w:firstLineChars="200" w:firstLine="480"/>
      <w:jc w:val="both"/>
    </w:pPr>
    <w:rPr>
      <w:rFonts w:ascii="宋体" w:hAnsi="宋体"/>
      <w:kern w:val="2"/>
      <w:szCs w:val="21"/>
    </w:rPr>
  </w:style>
  <w:style w:type="paragraph" w:customStyle="1" w:styleId="a6">
    <w:name w:val="成绩评定标题"/>
    <w:basedOn w:val="a"/>
    <w:pPr>
      <w:widowControl w:val="0"/>
      <w:jc w:val="center"/>
    </w:pPr>
    <w:rPr>
      <w:kern w:val="2"/>
      <w:sz w:val="32"/>
      <w:szCs w:val="32"/>
    </w:rPr>
  </w:style>
  <w:style w:type="paragraph" w:styleId="a7">
    <w:name w:val="Normal Indent"/>
    <w:basedOn w:val="a"/>
    <w:rsid w:val="007F1B1E"/>
    <w:pPr>
      <w:widowControl w:val="0"/>
      <w:ind w:firstLine="420"/>
      <w:jc w:val="both"/>
    </w:pPr>
    <w:rPr>
      <w:kern w:val="2"/>
      <w:sz w:val="21"/>
      <w:szCs w:val="20"/>
    </w:rPr>
  </w:style>
  <w:style w:type="paragraph" w:styleId="a8">
    <w:name w:val="Document Map"/>
    <w:basedOn w:val="a"/>
    <w:link w:val="a9"/>
    <w:unhideWhenUsed/>
    <w:rsid w:val="00EB14BD"/>
    <w:pPr>
      <w:widowControl w:val="0"/>
      <w:jc w:val="both"/>
    </w:pPr>
    <w:rPr>
      <w:rFonts w:ascii="宋体" w:hAnsi="Calibri"/>
      <w:kern w:val="2"/>
      <w:sz w:val="18"/>
      <w:szCs w:val="18"/>
    </w:rPr>
  </w:style>
  <w:style w:type="character" w:customStyle="1" w:styleId="a9">
    <w:name w:val="文档结构图字符"/>
    <w:link w:val="a8"/>
    <w:rsid w:val="00EB14BD"/>
    <w:rPr>
      <w:rFonts w:ascii="宋体" w:hAnsi="Calibri"/>
      <w:kern w:val="2"/>
      <w:sz w:val="18"/>
      <w:szCs w:val="18"/>
    </w:rPr>
  </w:style>
  <w:style w:type="paragraph" w:customStyle="1" w:styleId="aa">
    <w:name w:val="表题"/>
    <w:basedOn w:val="a"/>
    <w:rsid w:val="00EB14BD"/>
    <w:pPr>
      <w:widowControl w:val="0"/>
      <w:adjustRightInd w:val="0"/>
      <w:snapToGrid w:val="0"/>
      <w:spacing w:before="120" w:after="40" w:line="329" w:lineRule="atLeast"/>
      <w:jc w:val="center"/>
    </w:pPr>
    <w:rPr>
      <w:rFonts w:ascii="Arial" w:eastAsia="黑体" w:hAnsi="Arial"/>
      <w:kern w:val="2"/>
      <w:sz w:val="18"/>
      <w:szCs w:val="20"/>
    </w:rPr>
  </w:style>
  <w:style w:type="paragraph" w:styleId="ab">
    <w:name w:val="Normal (Web)"/>
    <w:basedOn w:val="a"/>
    <w:uiPriority w:val="99"/>
    <w:unhideWhenUsed/>
    <w:rsid w:val="00946DCE"/>
    <w:pPr>
      <w:spacing w:before="100" w:beforeAutospacing="1" w:after="100" w:afterAutospacing="1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1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5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16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4037;&#31243;&#31867;&#23454;&#36341;&#24615;&#25945;&#23398;&#35268;&#33539;&#25253;&#21578;&#26684;&#24335;&#31561;\&#30005;&#23376;&#24037;&#31243;&#31995;&#32508;&#21512;&#23454;&#36341;&#25253;&#21578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C770B6-8414-D845-A159-22156E8F2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E:\工程类实践性教学规范报告格式等\电子工程系综合实践报告模板.dot</Template>
  <TotalTime>103</TotalTime>
  <Pages>38</Pages>
  <Words>4283</Words>
  <Characters>24418</Characters>
  <Application>Microsoft Macintosh Word</Application>
  <DocSecurity>0</DocSecurity>
  <Lines>203</Lines>
  <Paragraphs>57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北 华 航 天 工 业 学 院</vt:lpstr>
    </vt:vector>
  </TitlesOfParts>
  <Company>dzx</Company>
  <LinksUpToDate>false</LinksUpToDate>
  <CharactersWithSpaces>28644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 华 航 天 工 业 学 院</dc:title>
  <dc:subject/>
  <dc:creator>番茄花园</dc:creator>
  <cp:keywords/>
  <dc:description/>
  <cp:lastModifiedBy>2894030985@qq.com</cp:lastModifiedBy>
  <cp:revision>14</cp:revision>
  <cp:lastPrinted>1899-12-31T16:00:00Z</cp:lastPrinted>
  <dcterms:created xsi:type="dcterms:W3CDTF">2018-04-29T09:57:00Z</dcterms:created>
  <dcterms:modified xsi:type="dcterms:W3CDTF">2018-05-04T00:56:00Z</dcterms:modified>
</cp:coreProperties>
</file>