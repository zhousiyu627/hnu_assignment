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83DE" w14:textId="77777777" w:rsidR="00C0661C" w:rsidRDefault="00C0661C"/>
    <w:p w14:paraId="3072B544" w14:textId="77777777" w:rsidR="00C0661C" w:rsidRDefault="00C0661C"/>
    <w:p w14:paraId="3BA0AE78" w14:textId="77777777" w:rsidR="00C0661C" w:rsidRDefault="00B63193">
      <w:pPr>
        <w:pStyle w:val="1"/>
        <w:ind w:firstLineChars="0" w:firstLine="0"/>
        <w:jc w:val="center"/>
      </w:pPr>
      <w:r w:rsidRPr="00877E2E">
        <w:rPr>
          <w:noProof/>
        </w:rPr>
        <w:drawing>
          <wp:inline distT="0" distB="0" distL="0" distR="0" wp14:anchorId="3289FE50" wp14:editId="72EE19E7">
            <wp:extent cx="1941195" cy="2082165"/>
            <wp:effectExtent l="0" t="0" r="0" b="0"/>
            <wp:docPr id="1" name="图片 8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1195" cy="2082165"/>
                    </a:xfrm>
                    <a:prstGeom prst="rect">
                      <a:avLst/>
                    </a:prstGeom>
                    <a:noFill/>
                    <a:ln>
                      <a:noFill/>
                    </a:ln>
                  </pic:spPr>
                </pic:pic>
              </a:graphicData>
            </a:graphic>
          </wp:inline>
        </w:drawing>
      </w:r>
    </w:p>
    <w:p w14:paraId="1E521759" w14:textId="77777777" w:rsidR="00C0661C" w:rsidRDefault="00C0661C">
      <w:pPr>
        <w:pStyle w:val="1"/>
        <w:ind w:firstLineChars="0" w:firstLine="0"/>
        <w:jc w:val="center"/>
        <w:rPr>
          <w:sz w:val="48"/>
          <w:szCs w:val="48"/>
        </w:rPr>
      </w:pPr>
    </w:p>
    <w:p w14:paraId="4E567E6F" w14:textId="77777777" w:rsidR="00C0661C" w:rsidRDefault="00C0661C">
      <w:pPr>
        <w:pStyle w:val="1"/>
        <w:ind w:firstLineChars="0" w:firstLine="0"/>
        <w:jc w:val="center"/>
        <w:rPr>
          <w:sz w:val="48"/>
          <w:szCs w:val="48"/>
        </w:rPr>
      </w:pPr>
    </w:p>
    <w:p w14:paraId="673D3EA4" w14:textId="77777777" w:rsidR="00C0661C" w:rsidRDefault="00C0661C">
      <w:pPr>
        <w:pStyle w:val="1"/>
        <w:ind w:firstLineChars="0" w:firstLine="0"/>
        <w:jc w:val="center"/>
      </w:pPr>
      <w:r>
        <w:rPr>
          <w:rFonts w:hint="eastAsia"/>
        </w:rPr>
        <w:t>课程实验报告</w:t>
      </w:r>
    </w:p>
    <w:p w14:paraId="3398FD02" w14:textId="77777777" w:rsidR="00C0661C" w:rsidRDefault="00C0661C">
      <w:pPr>
        <w:jc w:val="center"/>
        <w:rPr>
          <w:sz w:val="18"/>
        </w:rPr>
      </w:pPr>
    </w:p>
    <w:p w14:paraId="0F2F10FE" w14:textId="77777777" w:rsidR="007F1B1E" w:rsidRDefault="007F1B1E">
      <w:pPr>
        <w:jc w:val="center"/>
        <w:rPr>
          <w:sz w:val="48"/>
        </w:rPr>
      </w:pPr>
    </w:p>
    <w:p w14:paraId="1BAB9CE5" w14:textId="77777777" w:rsidR="00C0661C" w:rsidRDefault="00C0661C" w:rsidP="00753060">
      <w:pPr>
        <w:jc w:val="left"/>
        <w:rPr>
          <w:sz w:val="48"/>
        </w:rPr>
      </w:pPr>
    </w:p>
    <w:p w14:paraId="21AEAEA5" w14:textId="71F586F5" w:rsidR="00C0661C" w:rsidRDefault="00C0661C" w:rsidP="00753060">
      <w:pPr>
        <w:spacing w:line="560" w:lineRule="exact"/>
        <w:jc w:val="left"/>
        <w:rPr>
          <w:sz w:val="32"/>
        </w:rPr>
      </w:pPr>
      <w:r>
        <w:rPr>
          <w:rFonts w:hint="eastAsia"/>
          <w:sz w:val="32"/>
        </w:rPr>
        <w:t>课</w:t>
      </w:r>
      <w:r>
        <w:rPr>
          <w:rFonts w:hint="eastAsia"/>
          <w:sz w:val="32"/>
        </w:rPr>
        <w:t xml:space="preserve">  </w:t>
      </w:r>
      <w:r>
        <w:rPr>
          <w:rFonts w:hint="eastAsia"/>
          <w:sz w:val="32"/>
        </w:rPr>
        <w:t>程</w:t>
      </w:r>
      <w:r>
        <w:rPr>
          <w:rFonts w:hint="eastAsia"/>
          <w:sz w:val="32"/>
        </w:rPr>
        <w:t xml:space="preserve"> </w:t>
      </w:r>
      <w:r>
        <w:rPr>
          <w:rFonts w:hint="eastAsia"/>
          <w:sz w:val="32"/>
        </w:rPr>
        <w:t>名</w:t>
      </w:r>
      <w:r>
        <w:rPr>
          <w:rFonts w:hint="eastAsia"/>
          <w:sz w:val="32"/>
        </w:rPr>
        <w:t xml:space="preserve"> </w:t>
      </w:r>
      <w:r>
        <w:rPr>
          <w:rFonts w:hint="eastAsia"/>
          <w:sz w:val="32"/>
        </w:rPr>
        <w:t>称：</w:t>
      </w:r>
      <w:r w:rsidR="00753060">
        <w:rPr>
          <w:rFonts w:hint="eastAsia"/>
          <w:sz w:val="32"/>
          <w:u w:val="single"/>
        </w:rPr>
        <w:t>计算机系统课程实验</w:t>
      </w:r>
      <w:r w:rsidR="00753060">
        <w:rPr>
          <w:rFonts w:hint="eastAsia"/>
          <w:sz w:val="32"/>
          <w:u w:val="single"/>
        </w:rPr>
        <w:t xml:space="preserve">            </w:t>
      </w:r>
      <w:r w:rsidR="00753060">
        <w:rPr>
          <w:rFonts w:hint="eastAsia"/>
          <w:sz w:val="32"/>
          <w:u w:val="single"/>
        </w:rPr>
        <w:tab/>
        <w:t xml:space="preserve">     </w:t>
      </w:r>
    </w:p>
    <w:p w14:paraId="456EC549" w14:textId="3F344422" w:rsidR="00D73CFC" w:rsidRDefault="00C0661C" w:rsidP="00753060">
      <w:pPr>
        <w:spacing w:line="560" w:lineRule="exact"/>
        <w:jc w:val="left"/>
        <w:rPr>
          <w:sz w:val="32"/>
          <w:u w:val="single"/>
        </w:rPr>
      </w:pPr>
      <w:r>
        <w:rPr>
          <w:rFonts w:hint="eastAsia"/>
          <w:sz w:val="32"/>
        </w:rPr>
        <w:t>实验项目名称：</w:t>
      </w:r>
      <w:r w:rsidR="00753060">
        <w:rPr>
          <w:rFonts w:hint="eastAsia"/>
          <w:sz w:val="32"/>
          <w:u w:val="single"/>
        </w:rPr>
        <w:t xml:space="preserve">datalab                              </w:t>
      </w:r>
    </w:p>
    <w:p w14:paraId="45935716" w14:textId="7E3D4846" w:rsidR="00C0661C" w:rsidRDefault="00D73CFC" w:rsidP="00753060">
      <w:pPr>
        <w:spacing w:line="560" w:lineRule="exact"/>
        <w:jc w:val="left"/>
        <w:rPr>
          <w:sz w:val="32"/>
        </w:rPr>
      </w:pPr>
      <w:r>
        <w:rPr>
          <w:rFonts w:hint="eastAsia"/>
          <w:sz w:val="32"/>
        </w:rPr>
        <w:t>专</w:t>
      </w:r>
      <w:r>
        <w:rPr>
          <w:sz w:val="32"/>
        </w:rPr>
        <w:t xml:space="preserve">  </w:t>
      </w:r>
      <w:r>
        <w:rPr>
          <w:rFonts w:hint="eastAsia"/>
          <w:sz w:val="32"/>
        </w:rPr>
        <w:t>业</w:t>
      </w:r>
      <w:r>
        <w:rPr>
          <w:sz w:val="32"/>
        </w:rPr>
        <w:t xml:space="preserve"> </w:t>
      </w:r>
      <w:r>
        <w:rPr>
          <w:rFonts w:hint="eastAsia"/>
          <w:sz w:val="32"/>
        </w:rPr>
        <w:t>班</w:t>
      </w:r>
      <w:r>
        <w:rPr>
          <w:sz w:val="32"/>
        </w:rPr>
        <w:t xml:space="preserve"> </w:t>
      </w:r>
      <w:r>
        <w:rPr>
          <w:rFonts w:hint="eastAsia"/>
          <w:sz w:val="32"/>
        </w:rPr>
        <w:t>级：</w:t>
      </w:r>
      <w:bookmarkStart w:id="0" w:name="_GoBack"/>
      <w:bookmarkEnd w:id="0"/>
      <w:r w:rsidR="00753060">
        <w:rPr>
          <w:rFonts w:hint="eastAsia"/>
          <w:sz w:val="32"/>
          <w:u w:val="single"/>
        </w:rPr>
        <w:t xml:space="preserve">                          </w:t>
      </w:r>
    </w:p>
    <w:p w14:paraId="4080D177" w14:textId="3272D369" w:rsidR="00C0661C" w:rsidRDefault="00C0661C" w:rsidP="00753060">
      <w:pPr>
        <w:spacing w:line="560" w:lineRule="exact"/>
        <w:jc w:val="left"/>
        <w:rPr>
          <w:sz w:val="32"/>
          <w:u w:val="single"/>
        </w:rPr>
      </w:pPr>
      <w:r>
        <w:rPr>
          <w:rFonts w:hint="eastAsia"/>
          <w:sz w:val="32"/>
        </w:rPr>
        <w:t>姓</w:t>
      </w:r>
      <w:r>
        <w:rPr>
          <w:rFonts w:hint="eastAsia"/>
          <w:sz w:val="32"/>
        </w:rPr>
        <w:t xml:space="preserve">        </w:t>
      </w:r>
      <w:r>
        <w:rPr>
          <w:rFonts w:hint="eastAsia"/>
          <w:sz w:val="32"/>
        </w:rPr>
        <w:t>名：</w:t>
      </w:r>
      <w:r w:rsidR="00753060">
        <w:rPr>
          <w:rFonts w:hint="eastAsia"/>
          <w:sz w:val="32"/>
          <w:u w:val="single"/>
        </w:rPr>
        <w:t xml:space="preserve">                             </w:t>
      </w:r>
    </w:p>
    <w:p w14:paraId="28F0A058" w14:textId="7A25265A" w:rsidR="00C0661C" w:rsidRDefault="00C0661C" w:rsidP="00753060">
      <w:pPr>
        <w:spacing w:line="560" w:lineRule="exact"/>
        <w:jc w:val="left"/>
        <w:rPr>
          <w:sz w:val="32"/>
          <w:u w:val="single"/>
        </w:rPr>
      </w:pPr>
      <w:r>
        <w:rPr>
          <w:rFonts w:hint="eastAsia"/>
          <w:sz w:val="32"/>
        </w:rPr>
        <w:t>学</w:t>
      </w:r>
      <w:r>
        <w:rPr>
          <w:rFonts w:hint="eastAsia"/>
          <w:sz w:val="32"/>
        </w:rPr>
        <w:t xml:space="preserve">        </w:t>
      </w:r>
      <w:r>
        <w:rPr>
          <w:rFonts w:hint="eastAsia"/>
          <w:sz w:val="32"/>
        </w:rPr>
        <w:t>号：</w:t>
      </w:r>
      <w:r w:rsidR="00753060">
        <w:rPr>
          <w:rFonts w:hint="eastAsia"/>
          <w:sz w:val="32"/>
          <w:u w:val="single"/>
        </w:rPr>
        <w:t xml:space="preserve">                       </w:t>
      </w:r>
    </w:p>
    <w:p w14:paraId="4BB5CE80" w14:textId="77777777" w:rsidR="00753060" w:rsidRDefault="00C0661C" w:rsidP="00753060">
      <w:pPr>
        <w:spacing w:line="560" w:lineRule="exact"/>
        <w:jc w:val="left"/>
        <w:rPr>
          <w:sz w:val="32"/>
        </w:rPr>
      </w:pPr>
      <w:r>
        <w:rPr>
          <w:rFonts w:hint="eastAsia"/>
          <w:sz w:val="32"/>
        </w:rPr>
        <w:t>指</w:t>
      </w:r>
      <w:r>
        <w:rPr>
          <w:rFonts w:hint="eastAsia"/>
          <w:sz w:val="32"/>
        </w:rPr>
        <w:t xml:space="preserve"> </w:t>
      </w:r>
      <w:r>
        <w:rPr>
          <w:rFonts w:hint="eastAsia"/>
          <w:sz w:val="32"/>
        </w:rPr>
        <w:t>导</w:t>
      </w:r>
      <w:r>
        <w:rPr>
          <w:rFonts w:hint="eastAsia"/>
          <w:sz w:val="32"/>
        </w:rPr>
        <w:t xml:space="preserve"> </w:t>
      </w:r>
      <w:r>
        <w:rPr>
          <w:rFonts w:hint="eastAsia"/>
          <w:sz w:val="32"/>
        </w:rPr>
        <w:t>教</w:t>
      </w:r>
      <w:r>
        <w:rPr>
          <w:rFonts w:hint="eastAsia"/>
          <w:sz w:val="32"/>
        </w:rPr>
        <w:t xml:space="preserve">  </w:t>
      </w:r>
      <w:r>
        <w:rPr>
          <w:rFonts w:hint="eastAsia"/>
          <w:sz w:val="32"/>
        </w:rPr>
        <w:t>师：</w:t>
      </w:r>
    </w:p>
    <w:p w14:paraId="7713F4C5" w14:textId="35B4BE4E" w:rsidR="00C0661C" w:rsidRDefault="00C0661C" w:rsidP="00753060">
      <w:pPr>
        <w:spacing w:line="560" w:lineRule="exact"/>
        <w:jc w:val="left"/>
        <w:rPr>
          <w:sz w:val="32"/>
        </w:rPr>
      </w:pPr>
      <w:r>
        <w:rPr>
          <w:rFonts w:hint="eastAsia"/>
          <w:sz w:val="32"/>
        </w:rPr>
        <w:t>完</w:t>
      </w:r>
      <w:r>
        <w:rPr>
          <w:rFonts w:hint="eastAsia"/>
          <w:sz w:val="32"/>
        </w:rPr>
        <w:t xml:space="preserve"> </w:t>
      </w:r>
      <w:r>
        <w:rPr>
          <w:rFonts w:hint="eastAsia"/>
          <w:sz w:val="32"/>
        </w:rPr>
        <w:t>成</w:t>
      </w:r>
      <w:r>
        <w:rPr>
          <w:rFonts w:hint="eastAsia"/>
          <w:sz w:val="32"/>
        </w:rPr>
        <w:t xml:space="preserve"> </w:t>
      </w:r>
      <w:r>
        <w:rPr>
          <w:rFonts w:hint="eastAsia"/>
          <w:sz w:val="32"/>
        </w:rPr>
        <w:t>时</w:t>
      </w:r>
      <w:r>
        <w:rPr>
          <w:rFonts w:hint="eastAsia"/>
          <w:sz w:val="32"/>
        </w:rPr>
        <w:t xml:space="preserve"> </w:t>
      </w:r>
      <w:r>
        <w:rPr>
          <w:rFonts w:hint="eastAsia"/>
          <w:sz w:val="32"/>
        </w:rPr>
        <w:t>间：</w:t>
      </w:r>
      <w:r>
        <w:rPr>
          <w:rFonts w:hint="eastAsia"/>
          <w:sz w:val="32"/>
        </w:rPr>
        <w:t xml:space="preserve"> </w:t>
      </w:r>
      <w:r>
        <w:rPr>
          <w:rFonts w:hint="eastAsia"/>
          <w:sz w:val="32"/>
          <w:u w:val="single"/>
        </w:rPr>
        <w:t xml:space="preserve"> </w:t>
      </w:r>
      <w:r w:rsidR="00753060">
        <w:rPr>
          <w:rFonts w:hint="eastAsia"/>
          <w:sz w:val="32"/>
          <w:u w:val="single"/>
        </w:rPr>
        <w:t>2016</w:t>
      </w:r>
      <w:r>
        <w:rPr>
          <w:rFonts w:hint="eastAsia"/>
          <w:sz w:val="32"/>
          <w:u w:val="single"/>
        </w:rPr>
        <w:t xml:space="preserve">  </w:t>
      </w:r>
      <w:r w:rsidR="00926A1E">
        <w:rPr>
          <w:rFonts w:hint="eastAsia"/>
          <w:sz w:val="32"/>
          <w:u w:val="single"/>
        </w:rPr>
        <w:t xml:space="preserve">   </w:t>
      </w:r>
      <w:r>
        <w:rPr>
          <w:rFonts w:hint="eastAsia"/>
          <w:sz w:val="32"/>
          <w:u w:val="single"/>
        </w:rPr>
        <w:t xml:space="preserve"> </w:t>
      </w:r>
      <w:r>
        <w:rPr>
          <w:rFonts w:hint="eastAsia"/>
          <w:sz w:val="32"/>
        </w:rPr>
        <w:t>年</w:t>
      </w:r>
      <w:r>
        <w:rPr>
          <w:rFonts w:hint="eastAsia"/>
          <w:sz w:val="32"/>
          <w:u w:val="single"/>
        </w:rPr>
        <w:t xml:space="preserve"> </w:t>
      </w:r>
      <w:r w:rsidR="00926A1E">
        <w:rPr>
          <w:rFonts w:hint="eastAsia"/>
          <w:sz w:val="32"/>
          <w:u w:val="single"/>
        </w:rPr>
        <w:t xml:space="preserve">  </w:t>
      </w:r>
      <w:r w:rsidR="00753060">
        <w:rPr>
          <w:rFonts w:hint="eastAsia"/>
          <w:sz w:val="32"/>
          <w:u w:val="single"/>
        </w:rPr>
        <w:t>5</w:t>
      </w:r>
      <w:r w:rsidR="00926A1E">
        <w:rPr>
          <w:rFonts w:hint="eastAsia"/>
          <w:sz w:val="32"/>
          <w:u w:val="single"/>
        </w:rPr>
        <w:t xml:space="preserve"> </w:t>
      </w:r>
      <w:r>
        <w:rPr>
          <w:rFonts w:hint="eastAsia"/>
          <w:sz w:val="32"/>
          <w:u w:val="single"/>
        </w:rPr>
        <w:t xml:space="preserve">  </w:t>
      </w:r>
      <w:r>
        <w:rPr>
          <w:rFonts w:hint="eastAsia"/>
          <w:sz w:val="32"/>
        </w:rPr>
        <w:t>月</w:t>
      </w:r>
      <w:r>
        <w:rPr>
          <w:rFonts w:hint="eastAsia"/>
          <w:sz w:val="32"/>
          <w:u w:val="single"/>
        </w:rPr>
        <w:t xml:space="preserve"> </w:t>
      </w:r>
      <w:r w:rsidR="00B3194C">
        <w:rPr>
          <w:rFonts w:hint="eastAsia"/>
          <w:sz w:val="32"/>
          <w:u w:val="single"/>
        </w:rPr>
        <w:t xml:space="preserve">  </w:t>
      </w:r>
      <w:r w:rsidR="00753060">
        <w:rPr>
          <w:rFonts w:hint="eastAsia"/>
          <w:sz w:val="32"/>
          <w:u w:val="single"/>
        </w:rPr>
        <w:t>5</w:t>
      </w:r>
      <w:r>
        <w:rPr>
          <w:rFonts w:hint="eastAsia"/>
          <w:sz w:val="32"/>
          <w:u w:val="single"/>
        </w:rPr>
        <w:t xml:space="preserve"> </w:t>
      </w:r>
      <w:r w:rsidR="00926A1E">
        <w:rPr>
          <w:rFonts w:hint="eastAsia"/>
          <w:sz w:val="32"/>
          <w:u w:val="single"/>
        </w:rPr>
        <w:t xml:space="preserve">  </w:t>
      </w:r>
      <w:r>
        <w:rPr>
          <w:rFonts w:hint="eastAsia"/>
          <w:sz w:val="32"/>
          <w:u w:val="single"/>
        </w:rPr>
        <w:t xml:space="preserve"> </w:t>
      </w:r>
      <w:r>
        <w:rPr>
          <w:rFonts w:hint="eastAsia"/>
          <w:sz w:val="32"/>
        </w:rPr>
        <w:t>日</w:t>
      </w:r>
    </w:p>
    <w:p w14:paraId="53A23382" w14:textId="77777777" w:rsidR="00C0661C" w:rsidRDefault="00C0661C">
      <w:pPr>
        <w:spacing w:line="560" w:lineRule="exact"/>
        <w:rPr>
          <w:sz w:val="32"/>
        </w:rPr>
      </w:pPr>
    </w:p>
    <w:p w14:paraId="109EEB81" w14:textId="77777777" w:rsidR="00C0661C" w:rsidRDefault="00C0661C">
      <w:pPr>
        <w:spacing w:line="560" w:lineRule="exact"/>
        <w:rPr>
          <w:sz w:val="32"/>
        </w:rPr>
      </w:pPr>
    </w:p>
    <w:p w14:paraId="3BBD6F35" w14:textId="77777777" w:rsidR="00C0661C" w:rsidRDefault="00C0661C">
      <w:pPr>
        <w:spacing w:line="560" w:lineRule="exact"/>
        <w:rPr>
          <w:sz w:val="32"/>
        </w:rPr>
      </w:pPr>
    </w:p>
    <w:p w14:paraId="6D6018B2" w14:textId="77777777" w:rsidR="00C0661C" w:rsidRDefault="000F0C34">
      <w:pPr>
        <w:pStyle w:val="1"/>
        <w:ind w:firstLineChars="0" w:firstLine="0"/>
        <w:jc w:val="center"/>
        <w:rPr>
          <w:sz w:val="36"/>
          <w:szCs w:val="36"/>
        </w:rPr>
      </w:pPr>
      <w:r>
        <w:rPr>
          <w:rFonts w:hint="eastAsia"/>
          <w:sz w:val="36"/>
          <w:szCs w:val="36"/>
        </w:rPr>
        <w:t>信息科学与</w:t>
      </w:r>
      <w:r w:rsidR="00C0661C">
        <w:rPr>
          <w:rFonts w:hint="eastAsia"/>
          <w:sz w:val="36"/>
          <w:szCs w:val="36"/>
        </w:rPr>
        <w:t>工程</w:t>
      </w:r>
      <w:r>
        <w:rPr>
          <w:rFonts w:hint="eastAsia"/>
          <w:sz w:val="36"/>
          <w:szCs w:val="36"/>
        </w:rPr>
        <w:t>学院</w:t>
      </w:r>
    </w:p>
    <w:p w14:paraId="1AA059B4" w14:textId="77777777" w:rsidR="00C0661C" w:rsidRDefault="00C0661C">
      <w:pPr>
        <w:pStyle w:val="1"/>
        <w:ind w:firstLineChars="0" w:firstLine="0"/>
        <w:jc w:val="center"/>
        <w:rPr>
          <w:sz w:val="44"/>
          <w:szCs w:val="44"/>
        </w:rPr>
        <w:sectPr w:rsidR="00C0661C">
          <w:pgSz w:w="11906" w:h="16838"/>
          <w:pgMar w:top="1418" w:right="1418" w:bottom="1418" w:left="1418" w:header="851" w:footer="992" w:gutter="0"/>
          <w:cols w:space="425"/>
          <w:docGrid w:type="lines" w:linePitch="312"/>
        </w:sect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8640"/>
      </w:tblGrid>
      <w:tr w:rsidR="00C0661C" w14:paraId="10E7C337" w14:textId="77777777">
        <w:trPr>
          <w:trHeight w:val="766"/>
        </w:trPr>
        <w:tc>
          <w:tcPr>
            <w:tcW w:w="9108" w:type="dxa"/>
            <w:gridSpan w:val="2"/>
            <w:tcBorders>
              <w:top w:val="single" w:sz="8" w:space="0" w:color="auto"/>
              <w:left w:val="single" w:sz="8" w:space="0" w:color="auto"/>
              <w:bottom w:val="single" w:sz="8" w:space="0" w:color="auto"/>
              <w:right w:val="single" w:sz="8" w:space="0" w:color="auto"/>
            </w:tcBorders>
          </w:tcPr>
          <w:p w14:paraId="149E1DBE" w14:textId="77777777" w:rsidR="00C0661C" w:rsidRDefault="00C0661C" w:rsidP="00D45C68">
            <w:pPr>
              <w:spacing w:beforeLines="50" w:before="156"/>
              <w:rPr>
                <w:rFonts w:ascii="宋体" w:hAnsi="宋体"/>
                <w:sz w:val="24"/>
              </w:rPr>
            </w:pPr>
            <w:r>
              <w:rPr>
                <w:rFonts w:ascii="宋体" w:hAnsi="宋体" w:hint="eastAsia"/>
                <w:sz w:val="24"/>
              </w:rPr>
              <w:lastRenderedPageBreak/>
              <w:t>实验题目：</w:t>
            </w:r>
            <w:r w:rsidR="00B63193" w:rsidRPr="00B63193">
              <w:rPr>
                <w:rFonts w:ascii="宋体" w:hAnsi="宋体"/>
                <w:sz w:val="24"/>
              </w:rPr>
              <w:t>The CS:APP Data Lab</w:t>
            </w:r>
          </w:p>
        </w:tc>
      </w:tr>
      <w:tr w:rsidR="00C0661C" w14:paraId="248D1C35" w14:textId="77777777">
        <w:trPr>
          <w:trHeight w:val="770"/>
        </w:trPr>
        <w:tc>
          <w:tcPr>
            <w:tcW w:w="9108" w:type="dxa"/>
            <w:gridSpan w:val="2"/>
            <w:tcBorders>
              <w:top w:val="single" w:sz="8" w:space="0" w:color="auto"/>
              <w:left w:val="single" w:sz="8" w:space="0" w:color="auto"/>
              <w:bottom w:val="single" w:sz="8" w:space="0" w:color="auto"/>
              <w:right w:val="single" w:sz="8" w:space="0" w:color="auto"/>
            </w:tcBorders>
          </w:tcPr>
          <w:p w14:paraId="2638C982" w14:textId="77777777" w:rsidR="00B63193" w:rsidRPr="00B63193" w:rsidRDefault="00C0661C" w:rsidP="00B63193">
            <w:pPr>
              <w:rPr>
                <w:rFonts w:ascii="宋体" w:hAnsi="宋体"/>
                <w:sz w:val="24"/>
              </w:rPr>
            </w:pPr>
            <w:r>
              <w:rPr>
                <w:rFonts w:ascii="宋体" w:hAnsi="宋体" w:hint="eastAsia"/>
                <w:sz w:val="24"/>
              </w:rPr>
              <w:t>实验目</w:t>
            </w:r>
            <w:r w:rsidR="00CF43F2">
              <w:rPr>
                <w:rFonts w:ascii="宋体" w:hAnsi="宋体" w:hint="eastAsia"/>
                <w:sz w:val="24"/>
              </w:rPr>
              <w:t>的</w:t>
            </w:r>
            <w:r>
              <w:rPr>
                <w:rFonts w:ascii="宋体" w:hAnsi="宋体" w:hint="eastAsia"/>
                <w:sz w:val="24"/>
              </w:rPr>
              <w:t>：</w:t>
            </w:r>
            <w:r w:rsidR="00B63193" w:rsidRPr="00B63193">
              <w:rPr>
                <w:rFonts w:ascii="宋体" w:hAnsi="宋体"/>
                <w:sz w:val="24"/>
              </w:rPr>
              <w:t>Your goal is to modify your copy of bits.c so that it passes all the</w:t>
            </w:r>
          </w:p>
          <w:p w14:paraId="6B97405D" w14:textId="77777777" w:rsidR="00D45C68" w:rsidRPr="00B63193" w:rsidRDefault="00B63193" w:rsidP="00B63193">
            <w:pPr>
              <w:rPr>
                <w:rFonts w:ascii="宋体" w:hAnsi="宋体"/>
                <w:sz w:val="24"/>
              </w:rPr>
            </w:pPr>
            <w:r w:rsidRPr="00B63193">
              <w:rPr>
                <w:rFonts w:ascii="宋体" w:hAnsi="宋体"/>
                <w:sz w:val="24"/>
              </w:rPr>
              <w:t>tests in btest without violating any of the coding guidelines.</w:t>
            </w:r>
          </w:p>
        </w:tc>
      </w:tr>
      <w:tr w:rsidR="00CF43F2" w14:paraId="4B45B041" w14:textId="77777777">
        <w:trPr>
          <w:trHeight w:val="770"/>
        </w:trPr>
        <w:tc>
          <w:tcPr>
            <w:tcW w:w="9108" w:type="dxa"/>
            <w:gridSpan w:val="2"/>
            <w:tcBorders>
              <w:top w:val="single" w:sz="8" w:space="0" w:color="auto"/>
              <w:left w:val="single" w:sz="8" w:space="0" w:color="auto"/>
              <w:bottom w:val="single" w:sz="8" w:space="0" w:color="auto"/>
              <w:right w:val="single" w:sz="8" w:space="0" w:color="auto"/>
            </w:tcBorders>
          </w:tcPr>
          <w:p w14:paraId="547FF0CC" w14:textId="77777777" w:rsidR="002D524B" w:rsidRPr="007F1B1E" w:rsidRDefault="00CF43F2" w:rsidP="00D45C68">
            <w:pPr>
              <w:adjustRightInd w:val="0"/>
              <w:spacing w:line="329" w:lineRule="atLeast"/>
              <w:rPr>
                <w:szCs w:val="20"/>
              </w:rPr>
            </w:pPr>
            <w:r>
              <w:rPr>
                <w:rFonts w:ascii="宋体" w:hAnsi="宋体" w:hint="eastAsia"/>
                <w:sz w:val="24"/>
              </w:rPr>
              <w:t>实验环境：</w:t>
            </w:r>
            <w:r w:rsidR="00B63193">
              <w:rPr>
                <w:rFonts w:ascii="宋体" w:hAnsi="宋体" w:hint="eastAsia"/>
                <w:sz w:val="24"/>
              </w:rPr>
              <w:t>PC</w:t>
            </w:r>
          </w:p>
        </w:tc>
      </w:tr>
      <w:tr w:rsidR="00C0661C" w14:paraId="73B3AF6B" w14:textId="77777777">
        <w:tc>
          <w:tcPr>
            <w:tcW w:w="9108" w:type="dxa"/>
            <w:gridSpan w:val="2"/>
            <w:tcBorders>
              <w:top w:val="single" w:sz="8" w:space="0" w:color="auto"/>
              <w:left w:val="single" w:sz="8" w:space="0" w:color="auto"/>
              <w:bottom w:val="single" w:sz="8" w:space="0" w:color="auto"/>
              <w:right w:val="single" w:sz="8" w:space="0" w:color="auto"/>
            </w:tcBorders>
          </w:tcPr>
          <w:p w14:paraId="4B8787E7" w14:textId="637ADBE7" w:rsidR="00C0661C" w:rsidRDefault="00C0661C">
            <w:pPr>
              <w:spacing w:beforeLines="50" w:before="156"/>
              <w:rPr>
                <w:rFonts w:ascii="宋体" w:hAnsi="宋体"/>
                <w:sz w:val="24"/>
              </w:rPr>
            </w:pPr>
            <w:r>
              <w:rPr>
                <w:rFonts w:ascii="宋体" w:hAnsi="宋体" w:hint="eastAsia"/>
                <w:sz w:val="24"/>
              </w:rPr>
              <w:t>实验内容及操作步骤：</w:t>
            </w:r>
          </w:p>
          <w:p w14:paraId="7B4E1421" w14:textId="77777777" w:rsidR="00260550" w:rsidRPr="005E7E8C" w:rsidRDefault="00260550" w:rsidP="00260550">
            <w:pPr>
              <w:adjustRightInd w:val="0"/>
              <w:spacing w:line="329" w:lineRule="atLeast"/>
              <w:ind w:firstLine="425"/>
              <w:rPr>
                <w:sz w:val="22"/>
                <w:szCs w:val="20"/>
              </w:rPr>
            </w:pPr>
            <w:r w:rsidRPr="005E7E8C">
              <w:rPr>
                <w:sz w:val="22"/>
                <w:szCs w:val="20"/>
              </w:rPr>
              <w:t>int bitAnd(int, int);</w:t>
            </w:r>
          </w:p>
          <w:p w14:paraId="7D672D92" w14:textId="77777777" w:rsidR="00260550" w:rsidRPr="005E7E8C" w:rsidRDefault="00260550" w:rsidP="00260550">
            <w:pPr>
              <w:adjustRightInd w:val="0"/>
              <w:spacing w:line="329" w:lineRule="atLeast"/>
              <w:ind w:firstLine="425"/>
              <w:rPr>
                <w:sz w:val="22"/>
                <w:szCs w:val="20"/>
              </w:rPr>
            </w:pPr>
            <w:r w:rsidRPr="005E7E8C">
              <w:rPr>
                <w:sz w:val="22"/>
                <w:szCs w:val="20"/>
              </w:rPr>
              <w:t>int test_bitAnd(int, int);</w:t>
            </w:r>
          </w:p>
          <w:p w14:paraId="7A4C3658" w14:textId="77777777" w:rsidR="00260550" w:rsidRPr="005E7E8C" w:rsidRDefault="00260550" w:rsidP="00260550">
            <w:pPr>
              <w:adjustRightInd w:val="0"/>
              <w:spacing w:line="329" w:lineRule="atLeast"/>
              <w:ind w:firstLine="425"/>
              <w:rPr>
                <w:sz w:val="22"/>
                <w:szCs w:val="20"/>
              </w:rPr>
            </w:pPr>
            <w:r w:rsidRPr="005E7E8C">
              <w:rPr>
                <w:sz w:val="22"/>
                <w:szCs w:val="20"/>
              </w:rPr>
              <w:t>int getByte(int, int);</w:t>
            </w:r>
          </w:p>
          <w:p w14:paraId="58CDB4FE" w14:textId="77777777" w:rsidR="00260550" w:rsidRPr="005E7E8C" w:rsidRDefault="00260550" w:rsidP="00260550">
            <w:pPr>
              <w:adjustRightInd w:val="0"/>
              <w:spacing w:line="329" w:lineRule="atLeast"/>
              <w:ind w:firstLine="425"/>
              <w:rPr>
                <w:sz w:val="22"/>
                <w:szCs w:val="20"/>
              </w:rPr>
            </w:pPr>
            <w:r w:rsidRPr="005E7E8C">
              <w:rPr>
                <w:sz w:val="22"/>
                <w:szCs w:val="20"/>
              </w:rPr>
              <w:t>int test_getByte(int, int);</w:t>
            </w:r>
          </w:p>
          <w:p w14:paraId="66A56B2F" w14:textId="77777777" w:rsidR="00260550" w:rsidRPr="005E7E8C" w:rsidRDefault="00260550" w:rsidP="00260550">
            <w:pPr>
              <w:adjustRightInd w:val="0"/>
              <w:spacing w:line="329" w:lineRule="atLeast"/>
              <w:ind w:firstLine="425"/>
              <w:rPr>
                <w:sz w:val="22"/>
                <w:szCs w:val="20"/>
              </w:rPr>
            </w:pPr>
            <w:r w:rsidRPr="005E7E8C">
              <w:rPr>
                <w:sz w:val="22"/>
                <w:szCs w:val="20"/>
              </w:rPr>
              <w:t>int logicalShift(int, int);</w:t>
            </w:r>
          </w:p>
          <w:p w14:paraId="730DCE07" w14:textId="77777777" w:rsidR="00260550" w:rsidRPr="005E7E8C" w:rsidRDefault="00260550" w:rsidP="00260550">
            <w:pPr>
              <w:adjustRightInd w:val="0"/>
              <w:spacing w:line="329" w:lineRule="atLeast"/>
              <w:ind w:firstLine="425"/>
              <w:rPr>
                <w:sz w:val="22"/>
                <w:szCs w:val="20"/>
              </w:rPr>
            </w:pPr>
            <w:r w:rsidRPr="005E7E8C">
              <w:rPr>
                <w:sz w:val="22"/>
                <w:szCs w:val="20"/>
              </w:rPr>
              <w:t>int test_logicalShift(int, int);</w:t>
            </w:r>
          </w:p>
          <w:p w14:paraId="73A5C838" w14:textId="77777777" w:rsidR="00260550" w:rsidRPr="005E7E8C" w:rsidRDefault="00260550" w:rsidP="00260550">
            <w:pPr>
              <w:adjustRightInd w:val="0"/>
              <w:spacing w:line="329" w:lineRule="atLeast"/>
              <w:ind w:firstLine="425"/>
              <w:rPr>
                <w:sz w:val="22"/>
                <w:szCs w:val="20"/>
              </w:rPr>
            </w:pPr>
            <w:r w:rsidRPr="005E7E8C">
              <w:rPr>
                <w:sz w:val="22"/>
                <w:szCs w:val="20"/>
              </w:rPr>
              <w:t>int bitCount(int);</w:t>
            </w:r>
          </w:p>
          <w:p w14:paraId="39FEF8EA" w14:textId="77777777" w:rsidR="00260550" w:rsidRPr="005E7E8C" w:rsidRDefault="00260550" w:rsidP="00260550">
            <w:pPr>
              <w:adjustRightInd w:val="0"/>
              <w:spacing w:line="329" w:lineRule="atLeast"/>
              <w:ind w:firstLine="425"/>
              <w:rPr>
                <w:sz w:val="22"/>
                <w:szCs w:val="20"/>
              </w:rPr>
            </w:pPr>
            <w:r w:rsidRPr="005E7E8C">
              <w:rPr>
                <w:sz w:val="22"/>
                <w:szCs w:val="20"/>
              </w:rPr>
              <w:t>int test_bitCount(int);</w:t>
            </w:r>
          </w:p>
          <w:p w14:paraId="05A00A7E" w14:textId="77777777" w:rsidR="00260550" w:rsidRPr="005E7E8C" w:rsidRDefault="00260550" w:rsidP="00260550">
            <w:pPr>
              <w:adjustRightInd w:val="0"/>
              <w:spacing w:line="329" w:lineRule="atLeast"/>
              <w:ind w:firstLine="425"/>
              <w:rPr>
                <w:sz w:val="22"/>
                <w:szCs w:val="20"/>
              </w:rPr>
            </w:pPr>
            <w:r w:rsidRPr="005E7E8C">
              <w:rPr>
                <w:sz w:val="22"/>
                <w:szCs w:val="20"/>
              </w:rPr>
              <w:t>int bang(int);</w:t>
            </w:r>
          </w:p>
          <w:p w14:paraId="67BF434F" w14:textId="77777777" w:rsidR="00260550" w:rsidRPr="005E7E8C" w:rsidRDefault="00260550" w:rsidP="00260550">
            <w:pPr>
              <w:adjustRightInd w:val="0"/>
              <w:spacing w:line="329" w:lineRule="atLeast"/>
              <w:ind w:firstLine="425"/>
              <w:rPr>
                <w:sz w:val="22"/>
                <w:szCs w:val="20"/>
              </w:rPr>
            </w:pPr>
            <w:r w:rsidRPr="005E7E8C">
              <w:rPr>
                <w:sz w:val="22"/>
                <w:szCs w:val="20"/>
              </w:rPr>
              <w:t>int test_bang(int);</w:t>
            </w:r>
          </w:p>
          <w:p w14:paraId="2F862F1A" w14:textId="77777777" w:rsidR="00260550" w:rsidRPr="005E7E8C" w:rsidRDefault="00260550" w:rsidP="00260550">
            <w:pPr>
              <w:adjustRightInd w:val="0"/>
              <w:spacing w:line="329" w:lineRule="atLeast"/>
              <w:ind w:firstLine="425"/>
              <w:rPr>
                <w:sz w:val="22"/>
                <w:szCs w:val="20"/>
              </w:rPr>
            </w:pPr>
            <w:r w:rsidRPr="005E7E8C">
              <w:rPr>
                <w:sz w:val="22"/>
                <w:szCs w:val="20"/>
              </w:rPr>
              <w:t>int tmin();</w:t>
            </w:r>
          </w:p>
          <w:p w14:paraId="49C9C685" w14:textId="77777777" w:rsidR="00260550" w:rsidRPr="005E7E8C" w:rsidRDefault="00260550" w:rsidP="00260550">
            <w:pPr>
              <w:adjustRightInd w:val="0"/>
              <w:spacing w:line="329" w:lineRule="atLeast"/>
              <w:ind w:firstLine="425"/>
              <w:rPr>
                <w:sz w:val="22"/>
                <w:szCs w:val="20"/>
              </w:rPr>
            </w:pPr>
            <w:r w:rsidRPr="005E7E8C">
              <w:rPr>
                <w:sz w:val="22"/>
                <w:szCs w:val="20"/>
              </w:rPr>
              <w:t>int test_tmin();</w:t>
            </w:r>
          </w:p>
          <w:p w14:paraId="5CD1C07E" w14:textId="77777777" w:rsidR="00260550" w:rsidRPr="005E7E8C" w:rsidRDefault="00260550" w:rsidP="00260550">
            <w:pPr>
              <w:adjustRightInd w:val="0"/>
              <w:spacing w:line="329" w:lineRule="atLeast"/>
              <w:ind w:firstLine="425"/>
              <w:rPr>
                <w:sz w:val="22"/>
                <w:szCs w:val="20"/>
              </w:rPr>
            </w:pPr>
            <w:r w:rsidRPr="005E7E8C">
              <w:rPr>
                <w:sz w:val="22"/>
                <w:szCs w:val="20"/>
              </w:rPr>
              <w:t>int fitsBits(int, int);</w:t>
            </w:r>
          </w:p>
          <w:p w14:paraId="75D29C5A" w14:textId="77777777" w:rsidR="00260550" w:rsidRPr="005E7E8C" w:rsidRDefault="00260550" w:rsidP="00260550">
            <w:pPr>
              <w:adjustRightInd w:val="0"/>
              <w:spacing w:line="329" w:lineRule="atLeast"/>
              <w:ind w:firstLine="425"/>
              <w:rPr>
                <w:sz w:val="22"/>
                <w:szCs w:val="20"/>
              </w:rPr>
            </w:pPr>
            <w:r w:rsidRPr="005E7E8C">
              <w:rPr>
                <w:sz w:val="22"/>
                <w:szCs w:val="20"/>
              </w:rPr>
              <w:t>int test_fitsBits(int, int);</w:t>
            </w:r>
          </w:p>
          <w:p w14:paraId="2BC52F31" w14:textId="77777777" w:rsidR="00260550" w:rsidRPr="005E7E8C" w:rsidRDefault="00260550" w:rsidP="00260550">
            <w:pPr>
              <w:adjustRightInd w:val="0"/>
              <w:spacing w:line="329" w:lineRule="atLeast"/>
              <w:ind w:firstLine="425"/>
              <w:rPr>
                <w:sz w:val="22"/>
                <w:szCs w:val="20"/>
              </w:rPr>
            </w:pPr>
            <w:r w:rsidRPr="005E7E8C">
              <w:rPr>
                <w:sz w:val="22"/>
                <w:szCs w:val="20"/>
              </w:rPr>
              <w:t>int divpwr2(int, int);</w:t>
            </w:r>
          </w:p>
          <w:p w14:paraId="46B04670" w14:textId="77777777" w:rsidR="00260550" w:rsidRPr="005E7E8C" w:rsidRDefault="00260550" w:rsidP="00260550">
            <w:pPr>
              <w:adjustRightInd w:val="0"/>
              <w:spacing w:line="329" w:lineRule="atLeast"/>
              <w:ind w:firstLine="425"/>
              <w:rPr>
                <w:sz w:val="22"/>
                <w:szCs w:val="20"/>
              </w:rPr>
            </w:pPr>
            <w:r w:rsidRPr="005E7E8C">
              <w:rPr>
                <w:sz w:val="22"/>
                <w:szCs w:val="20"/>
              </w:rPr>
              <w:t>int test_divpwr2(int, int);</w:t>
            </w:r>
          </w:p>
          <w:p w14:paraId="738B1625" w14:textId="77777777" w:rsidR="00260550" w:rsidRPr="005E7E8C" w:rsidRDefault="00260550" w:rsidP="00260550">
            <w:pPr>
              <w:adjustRightInd w:val="0"/>
              <w:spacing w:line="329" w:lineRule="atLeast"/>
              <w:ind w:firstLine="425"/>
              <w:rPr>
                <w:sz w:val="22"/>
                <w:szCs w:val="20"/>
              </w:rPr>
            </w:pPr>
            <w:r w:rsidRPr="005E7E8C">
              <w:rPr>
                <w:sz w:val="22"/>
                <w:szCs w:val="20"/>
              </w:rPr>
              <w:t>int negate(int);</w:t>
            </w:r>
          </w:p>
          <w:p w14:paraId="39DD7304" w14:textId="77777777" w:rsidR="00260550" w:rsidRPr="005E7E8C" w:rsidRDefault="00260550" w:rsidP="00260550">
            <w:pPr>
              <w:adjustRightInd w:val="0"/>
              <w:spacing w:line="329" w:lineRule="atLeast"/>
              <w:ind w:firstLine="425"/>
              <w:rPr>
                <w:sz w:val="22"/>
                <w:szCs w:val="20"/>
              </w:rPr>
            </w:pPr>
            <w:r w:rsidRPr="005E7E8C">
              <w:rPr>
                <w:sz w:val="22"/>
                <w:szCs w:val="20"/>
              </w:rPr>
              <w:t>int test_negate(int);</w:t>
            </w:r>
          </w:p>
          <w:p w14:paraId="7F9237BE" w14:textId="77777777" w:rsidR="00260550" w:rsidRPr="005E7E8C" w:rsidRDefault="00260550" w:rsidP="00260550">
            <w:pPr>
              <w:adjustRightInd w:val="0"/>
              <w:spacing w:line="329" w:lineRule="atLeast"/>
              <w:ind w:firstLine="425"/>
              <w:rPr>
                <w:sz w:val="22"/>
                <w:szCs w:val="20"/>
              </w:rPr>
            </w:pPr>
            <w:r w:rsidRPr="005E7E8C">
              <w:rPr>
                <w:sz w:val="22"/>
                <w:szCs w:val="20"/>
              </w:rPr>
              <w:t>int isPositive(int);</w:t>
            </w:r>
          </w:p>
          <w:p w14:paraId="27716551" w14:textId="77777777" w:rsidR="00260550" w:rsidRPr="005E7E8C" w:rsidRDefault="00260550" w:rsidP="00260550">
            <w:pPr>
              <w:adjustRightInd w:val="0"/>
              <w:spacing w:line="329" w:lineRule="atLeast"/>
              <w:ind w:firstLine="425"/>
              <w:rPr>
                <w:sz w:val="22"/>
                <w:szCs w:val="20"/>
              </w:rPr>
            </w:pPr>
            <w:r w:rsidRPr="005E7E8C">
              <w:rPr>
                <w:sz w:val="22"/>
                <w:szCs w:val="20"/>
              </w:rPr>
              <w:t>int test_isPositive(int);</w:t>
            </w:r>
          </w:p>
          <w:p w14:paraId="4448A07A" w14:textId="77777777" w:rsidR="00260550" w:rsidRPr="005E7E8C" w:rsidRDefault="00260550" w:rsidP="00260550">
            <w:pPr>
              <w:adjustRightInd w:val="0"/>
              <w:spacing w:line="329" w:lineRule="atLeast"/>
              <w:ind w:firstLine="425"/>
              <w:rPr>
                <w:sz w:val="22"/>
                <w:szCs w:val="20"/>
              </w:rPr>
            </w:pPr>
            <w:r w:rsidRPr="005E7E8C">
              <w:rPr>
                <w:sz w:val="22"/>
                <w:szCs w:val="20"/>
              </w:rPr>
              <w:t>int isLessOrEqual(int, int);</w:t>
            </w:r>
          </w:p>
          <w:p w14:paraId="3141502C" w14:textId="77777777" w:rsidR="00260550" w:rsidRPr="005E7E8C" w:rsidRDefault="00260550" w:rsidP="00260550">
            <w:pPr>
              <w:adjustRightInd w:val="0"/>
              <w:spacing w:line="329" w:lineRule="atLeast"/>
              <w:ind w:firstLine="425"/>
              <w:rPr>
                <w:sz w:val="22"/>
                <w:szCs w:val="20"/>
              </w:rPr>
            </w:pPr>
            <w:r w:rsidRPr="005E7E8C">
              <w:rPr>
                <w:sz w:val="22"/>
                <w:szCs w:val="20"/>
              </w:rPr>
              <w:t>int test_isLessOrEqual(int, int);</w:t>
            </w:r>
          </w:p>
          <w:p w14:paraId="31AD7862" w14:textId="77777777" w:rsidR="00260550" w:rsidRPr="005E7E8C" w:rsidRDefault="00260550" w:rsidP="00260550">
            <w:pPr>
              <w:adjustRightInd w:val="0"/>
              <w:spacing w:line="329" w:lineRule="atLeast"/>
              <w:ind w:firstLine="425"/>
              <w:rPr>
                <w:sz w:val="22"/>
                <w:szCs w:val="20"/>
              </w:rPr>
            </w:pPr>
            <w:r w:rsidRPr="005E7E8C">
              <w:rPr>
                <w:sz w:val="22"/>
                <w:szCs w:val="20"/>
              </w:rPr>
              <w:t>int ilog2(int);</w:t>
            </w:r>
          </w:p>
          <w:p w14:paraId="66F01D9E" w14:textId="77777777" w:rsidR="00260550" w:rsidRPr="005E7E8C" w:rsidRDefault="00260550" w:rsidP="00260550">
            <w:pPr>
              <w:adjustRightInd w:val="0"/>
              <w:spacing w:line="329" w:lineRule="atLeast"/>
              <w:ind w:firstLine="425"/>
              <w:rPr>
                <w:sz w:val="22"/>
                <w:szCs w:val="20"/>
              </w:rPr>
            </w:pPr>
            <w:r w:rsidRPr="005E7E8C">
              <w:rPr>
                <w:sz w:val="22"/>
                <w:szCs w:val="20"/>
              </w:rPr>
              <w:t>int test_ilog2(int);</w:t>
            </w:r>
          </w:p>
          <w:p w14:paraId="24AD2452" w14:textId="77777777" w:rsidR="00260550" w:rsidRPr="005E7E8C" w:rsidRDefault="00260550" w:rsidP="00260550">
            <w:pPr>
              <w:adjustRightInd w:val="0"/>
              <w:spacing w:line="329" w:lineRule="atLeast"/>
              <w:ind w:firstLine="425"/>
              <w:rPr>
                <w:sz w:val="22"/>
                <w:szCs w:val="20"/>
              </w:rPr>
            </w:pPr>
            <w:r w:rsidRPr="005E7E8C">
              <w:rPr>
                <w:sz w:val="22"/>
                <w:szCs w:val="20"/>
              </w:rPr>
              <w:t>unsigned float_neg(unsigned);</w:t>
            </w:r>
          </w:p>
          <w:p w14:paraId="2157232D" w14:textId="77777777" w:rsidR="00260550" w:rsidRPr="005E7E8C" w:rsidRDefault="00260550" w:rsidP="00260550">
            <w:pPr>
              <w:adjustRightInd w:val="0"/>
              <w:spacing w:line="329" w:lineRule="atLeast"/>
              <w:ind w:firstLine="425"/>
              <w:rPr>
                <w:sz w:val="22"/>
                <w:szCs w:val="20"/>
              </w:rPr>
            </w:pPr>
            <w:r w:rsidRPr="005E7E8C">
              <w:rPr>
                <w:sz w:val="22"/>
                <w:szCs w:val="20"/>
              </w:rPr>
              <w:t>unsigned test_float_neg(unsigned);</w:t>
            </w:r>
          </w:p>
          <w:p w14:paraId="26ED3078" w14:textId="77777777" w:rsidR="00260550" w:rsidRPr="005E7E8C" w:rsidRDefault="00260550" w:rsidP="00260550">
            <w:pPr>
              <w:adjustRightInd w:val="0"/>
              <w:spacing w:line="329" w:lineRule="atLeast"/>
              <w:ind w:firstLine="425"/>
              <w:rPr>
                <w:sz w:val="22"/>
                <w:szCs w:val="20"/>
              </w:rPr>
            </w:pPr>
            <w:r w:rsidRPr="005E7E8C">
              <w:rPr>
                <w:sz w:val="22"/>
                <w:szCs w:val="20"/>
              </w:rPr>
              <w:t>unsigned float_i2f(int);</w:t>
            </w:r>
          </w:p>
          <w:p w14:paraId="74692B21" w14:textId="77777777" w:rsidR="00260550" w:rsidRPr="005E7E8C" w:rsidRDefault="00260550" w:rsidP="00260550">
            <w:pPr>
              <w:adjustRightInd w:val="0"/>
              <w:spacing w:line="329" w:lineRule="atLeast"/>
              <w:ind w:firstLine="425"/>
              <w:rPr>
                <w:sz w:val="22"/>
                <w:szCs w:val="20"/>
              </w:rPr>
            </w:pPr>
            <w:r w:rsidRPr="005E7E8C">
              <w:rPr>
                <w:sz w:val="22"/>
                <w:szCs w:val="20"/>
              </w:rPr>
              <w:t>unsigned test_float_i2f(int);</w:t>
            </w:r>
          </w:p>
          <w:p w14:paraId="01A89265" w14:textId="77777777" w:rsidR="00260550" w:rsidRPr="005E7E8C" w:rsidRDefault="00260550" w:rsidP="00260550">
            <w:pPr>
              <w:adjustRightInd w:val="0"/>
              <w:spacing w:line="329" w:lineRule="atLeast"/>
              <w:ind w:firstLine="425"/>
              <w:rPr>
                <w:sz w:val="22"/>
                <w:szCs w:val="20"/>
              </w:rPr>
            </w:pPr>
            <w:r w:rsidRPr="005E7E8C">
              <w:rPr>
                <w:sz w:val="22"/>
                <w:szCs w:val="20"/>
              </w:rPr>
              <w:t>unsigned float_twice(unsigned);</w:t>
            </w:r>
          </w:p>
          <w:p w14:paraId="3B04D47B" w14:textId="77777777" w:rsidR="00260550" w:rsidRPr="005E7E8C" w:rsidRDefault="00260550" w:rsidP="00260550">
            <w:pPr>
              <w:adjustRightInd w:val="0"/>
              <w:spacing w:line="329" w:lineRule="atLeast"/>
              <w:ind w:firstLine="425"/>
              <w:rPr>
                <w:sz w:val="22"/>
                <w:szCs w:val="20"/>
              </w:rPr>
            </w:pPr>
            <w:r w:rsidRPr="005E7E8C">
              <w:rPr>
                <w:sz w:val="22"/>
                <w:szCs w:val="20"/>
              </w:rPr>
              <w:t>unsigned test_float_twice(unsigned);</w:t>
            </w:r>
          </w:p>
          <w:p w14:paraId="7297C111" w14:textId="77777777" w:rsidR="00F90EC3" w:rsidRPr="005E7E8C" w:rsidRDefault="00F90EC3" w:rsidP="00F90EC3">
            <w:pPr>
              <w:adjustRightInd w:val="0"/>
              <w:spacing w:line="329" w:lineRule="atLeast"/>
              <w:rPr>
                <w:sz w:val="22"/>
                <w:szCs w:val="20"/>
              </w:rPr>
            </w:pPr>
          </w:p>
          <w:p w14:paraId="42D6AF73" w14:textId="77777777" w:rsidR="00D45C68" w:rsidRPr="005E7E8C" w:rsidRDefault="0079072B" w:rsidP="00D45C68">
            <w:pPr>
              <w:adjustRightInd w:val="0"/>
              <w:spacing w:line="329" w:lineRule="atLeast"/>
              <w:rPr>
                <w:rFonts w:ascii="宋体" w:hAnsi="宋体"/>
                <w:sz w:val="28"/>
              </w:rPr>
            </w:pPr>
            <w:r w:rsidRPr="005E7E8C">
              <w:rPr>
                <w:rFonts w:ascii="宋体" w:hAnsi="宋体" w:hint="eastAsia"/>
                <w:sz w:val="28"/>
              </w:rPr>
              <w:t>实验结果</w:t>
            </w:r>
            <w:r w:rsidR="00D45C68" w:rsidRPr="005E7E8C">
              <w:rPr>
                <w:rFonts w:ascii="宋体" w:hAnsi="宋体" w:hint="eastAsia"/>
                <w:sz w:val="28"/>
              </w:rPr>
              <w:t>及分析</w:t>
            </w:r>
            <w:r w:rsidRPr="005E7E8C">
              <w:rPr>
                <w:rFonts w:ascii="宋体" w:hAnsi="宋体" w:hint="eastAsia"/>
                <w:sz w:val="28"/>
              </w:rPr>
              <w:t>：</w:t>
            </w:r>
          </w:p>
          <w:p w14:paraId="2C1E5123"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lastRenderedPageBreak/>
              <w:t xml:space="preserve">/* </w:t>
            </w:r>
          </w:p>
          <w:p w14:paraId="221B7705"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bitAnd - x&amp;y using only ~ and | </w:t>
            </w:r>
          </w:p>
          <w:p w14:paraId="12B1C35A"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Example: bitAnd(6, 5) = 4</w:t>
            </w:r>
          </w:p>
          <w:p w14:paraId="48A00094"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Legal ops: ~ |</w:t>
            </w:r>
          </w:p>
          <w:p w14:paraId="3D43000A"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Max ops: 8</w:t>
            </w:r>
          </w:p>
          <w:p w14:paraId="4E65440B"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Rating: 1</w:t>
            </w:r>
          </w:p>
          <w:p w14:paraId="1DF02D9E"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w:t>
            </w:r>
          </w:p>
          <w:p w14:paraId="2212D526"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int bitAnd(int x, int y) {</w:t>
            </w:r>
          </w:p>
          <w:p w14:paraId="4787E8F9" w14:textId="77777777" w:rsidR="00AC210D" w:rsidRPr="005E7E8C" w:rsidRDefault="00AC210D" w:rsidP="00AC210D">
            <w:pPr>
              <w:pStyle w:val="ab"/>
              <w:adjustRightInd w:val="0"/>
              <w:spacing w:line="329" w:lineRule="atLeast"/>
              <w:ind w:left="480" w:firstLine="440"/>
              <w:rPr>
                <w:sz w:val="22"/>
                <w:szCs w:val="20"/>
              </w:rPr>
            </w:pPr>
          </w:p>
          <w:p w14:paraId="44016DF3" w14:textId="77777777" w:rsidR="00AC210D" w:rsidRPr="005E7E8C" w:rsidRDefault="00AC210D" w:rsidP="00AC210D">
            <w:pPr>
              <w:pStyle w:val="ab"/>
              <w:adjustRightInd w:val="0"/>
              <w:spacing w:line="329" w:lineRule="atLeast"/>
              <w:ind w:left="480" w:firstLine="440"/>
              <w:rPr>
                <w:sz w:val="22"/>
                <w:szCs w:val="20"/>
              </w:rPr>
            </w:pPr>
            <w:r w:rsidRPr="005E7E8C">
              <w:rPr>
                <w:rFonts w:hint="eastAsia"/>
                <w:sz w:val="22"/>
                <w:szCs w:val="20"/>
              </w:rPr>
              <w:t xml:space="preserve">  return </w:t>
            </w:r>
            <w:r w:rsidRPr="005E7E8C">
              <w:rPr>
                <w:rFonts w:hint="eastAsia"/>
                <w:sz w:val="22"/>
                <w:szCs w:val="20"/>
              </w:rPr>
              <w:t>～（（～</w:t>
            </w:r>
            <w:r w:rsidRPr="005E7E8C">
              <w:rPr>
                <w:rFonts w:hint="eastAsia"/>
                <w:sz w:val="22"/>
                <w:szCs w:val="20"/>
              </w:rPr>
              <w:t>x</w:t>
            </w:r>
            <w:r w:rsidRPr="005E7E8C">
              <w:rPr>
                <w:rFonts w:hint="eastAsia"/>
                <w:sz w:val="22"/>
                <w:szCs w:val="20"/>
              </w:rPr>
              <w:t>）</w:t>
            </w:r>
            <w:r w:rsidRPr="005E7E8C">
              <w:rPr>
                <w:rFonts w:hint="eastAsia"/>
                <w:sz w:val="22"/>
                <w:szCs w:val="20"/>
              </w:rPr>
              <w:t>|(~y)</w:t>
            </w:r>
            <w:r w:rsidRPr="005E7E8C">
              <w:rPr>
                <w:rFonts w:hint="eastAsia"/>
                <w:sz w:val="22"/>
                <w:szCs w:val="20"/>
              </w:rPr>
              <w:t>）</w:t>
            </w:r>
            <w:r w:rsidRPr="005E7E8C">
              <w:rPr>
                <w:rFonts w:hint="eastAsia"/>
                <w:sz w:val="22"/>
                <w:szCs w:val="20"/>
              </w:rPr>
              <w:t>;//a&amp;b=-(-a+-b)</w:t>
            </w:r>
          </w:p>
          <w:p w14:paraId="05E3E6C9" w14:textId="77777777" w:rsidR="00AC210D" w:rsidRPr="005E7E8C" w:rsidRDefault="00AC210D" w:rsidP="00AC210D">
            <w:pPr>
              <w:pStyle w:val="ab"/>
              <w:adjustRightInd w:val="0"/>
              <w:spacing w:line="329" w:lineRule="atLeast"/>
              <w:ind w:left="480" w:firstLineChars="0" w:firstLine="0"/>
              <w:rPr>
                <w:sz w:val="22"/>
                <w:szCs w:val="20"/>
              </w:rPr>
            </w:pPr>
            <w:r w:rsidRPr="005E7E8C">
              <w:rPr>
                <w:sz w:val="22"/>
                <w:szCs w:val="20"/>
              </w:rPr>
              <w:t>}</w:t>
            </w:r>
          </w:p>
          <w:p w14:paraId="131968E4" w14:textId="77777777" w:rsidR="00AC210D" w:rsidRPr="005E7E8C" w:rsidRDefault="00AC210D" w:rsidP="00AC210D">
            <w:pPr>
              <w:pStyle w:val="ab"/>
              <w:adjustRightInd w:val="0"/>
              <w:spacing w:line="329" w:lineRule="atLeast"/>
              <w:ind w:left="480" w:firstLineChars="0" w:firstLine="0"/>
              <w:rPr>
                <w:sz w:val="22"/>
                <w:szCs w:val="20"/>
              </w:rPr>
            </w:pPr>
            <w:r w:rsidRPr="005E7E8C">
              <w:rPr>
                <w:rFonts w:hint="eastAsia"/>
                <w:sz w:val="22"/>
                <w:szCs w:val="20"/>
              </w:rPr>
              <w:t>用的摩根定律，把合取用析取表示。</w:t>
            </w:r>
          </w:p>
          <w:p w14:paraId="50D9AB53" w14:textId="77777777" w:rsidR="00AC210D" w:rsidRPr="005E7E8C" w:rsidRDefault="00AC210D" w:rsidP="00AC210D">
            <w:pPr>
              <w:pStyle w:val="ab"/>
              <w:adjustRightInd w:val="0"/>
              <w:spacing w:line="329" w:lineRule="atLeast"/>
              <w:ind w:left="480" w:firstLineChars="0" w:firstLine="0"/>
              <w:rPr>
                <w:sz w:val="22"/>
                <w:szCs w:val="20"/>
              </w:rPr>
            </w:pPr>
          </w:p>
          <w:p w14:paraId="498E6758"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w:t>
            </w:r>
          </w:p>
          <w:p w14:paraId="771F6CCA"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getByte - Extract byte n from word x</w:t>
            </w:r>
          </w:p>
          <w:p w14:paraId="0B9D68B6"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Bytes numbered from 0 (LSB) to 3 (MSB)</w:t>
            </w:r>
          </w:p>
          <w:p w14:paraId="30C6D42D"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Examples: getByte(0x12345678,1) = 0x56</w:t>
            </w:r>
          </w:p>
          <w:p w14:paraId="56C695D1"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Legal ops: ! ~ &amp; ^ | + &lt;&lt; &gt;&gt;</w:t>
            </w:r>
          </w:p>
          <w:p w14:paraId="1B6E5A1B"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Max ops: 6</w:t>
            </w:r>
          </w:p>
          <w:p w14:paraId="738375DA"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   Rating: 2</w:t>
            </w:r>
          </w:p>
          <w:p w14:paraId="154D274E"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 xml:space="preserve"> */</w:t>
            </w:r>
          </w:p>
          <w:p w14:paraId="4BE99F98" w14:textId="77777777" w:rsidR="00AC210D" w:rsidRPr="005E7E8C" w:rsidRDefault="00AC210D" w:rsidP="00AC210D">
            <w:pPr>
              <w:pStyle w:val="ab"/>
              <w:adjustRightInd w:val="0"/>
              <w:spacing w:line="329" w:lineRule="atLeast"/>
              <w:ind w:left="480" w:firstLine="440"/>
              <w:rPr>
                <w:sz w:val="22"/>
                <w:szCs w:val="20"/>
              </w:rPr>
            </w:pPr>
            <w:r w:rsidRPr="005E7E8C">
              <w:rPr>
                <w:sz w:val="22"/>
                <w:szCs w:val="20"/>
              </w:rPr>
              <w:t>int getByte(int x, int n) {</w:t>
            </w:r>
          </w:p>
          <w:p w14:paraId="5C9C7644" w14:textId="77777777" w:rsidR="00AC210D" w:rsidRPr="005E7E8C" w:rsidRDefault="00AC210D" w:rsidP="00AC210D">
            <w:pPr>
              <w:pStyle w:val="ab"/>
              <w:adjustRightInd w:val="0"/>
              <w:spacing w:line="329" w:lineRule="atLeast"/>
              <w:ind w:left="480" w:firstLine="440"/>
              <w:rPr>
                <w:sz w:val="22"/>
                <w:szCs w:val="20"/>
              </w:rPr>
            </w:pPr>
          </w:p>
          <w:p w14:paraId="7971E5B1" w14:textId="77777777" w:rsidR="00AC210D" w:rsidRPr="005E7E8C" w:rsidRDefault="00AC210D" w:rsidP="00AC210D">
            <w:pPr>
              <w:pStyle w:val="ab"/>
              <w:adjustRightInd w:val="0"/>
              <w:spacing w:line="329" w:lineRule="atLeast"/>
              <w:ind w:left="480" w:firstLine="440"/>
              <w:rPr>
                <w:sz w:val="22"/>
                <w:szCs w:val="20"/>
              </w:rPr>
            </w:pPr>
            <w:r w:rsidRPr="005E7E8C">
              <w:rPr>
                <w:rFonts w:hint="eastAsia"/>
                <w:sz w:val="22"/>
                <w:szCs w:val="20"/>
              </w:rPr>
              <w:t xml:space="preserve">  return(x&gt;&gt;(n&lt;&lt;3))&lt;&lt;24&gt;&gt;24;//</w:t>
            </w:r>
            <w:r w:rsidRPr="005E7E8C">
              <w:rPr>
                <w:rFonts w:hint="eastAsia"/>
                <w:sz w:val="22"/>
                <w:szCs w:val="20"/>
              </w:rPr>
              <w:t>最后</w:t>
            </w:r>
          </w:p>
          <w:p w14:paraId="2185B316" w14:textId="77777777" w:rsidR="00AC210D" w:rsidRPr="005E7E8C" w:rsidRDefault="00AC210D" w:rsidP="00AC210D">
            <w:pPr>
              <w:pStyle w:val="ab"/>
              <w:adjustRightInd w:val="0"/>
              <w:spacing w:line="329" w:lineRule="atLeast"/>
              <w:ind w:left="480" w:firstLineChars="0" w:firstLine="0"/>
              <w:rPr>
                <w:sz w:val="22"/>
                <w:szCs w:val="20"/>
              </w:rPr>
            </w:pPr>
            <w:r w:rsidRPr="005E7E8C">
              <w:rPr>
                <w:sz w:val="22"/>
                <w:szCs w:val="20"/>
              </w:rPr>
              <w:t>}</w:t>
            </w:r>
          </w:p>
          <w:p w14:paraId="2134092B"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通过移动，把需要的那八位移动到最右</w:t>
            </w:r>
          </w:p>
          <w:p w14:paraId="6450769C" w14:textId="77777777" w:rsidR="00AC210D" w:rsidRPr="005E7E8C" w:rsidRDefault="00AC210D" w:rsidP="00AC210D">
            <w:pPr>
              <w:adjustRightInd w:val="0"/>
              <w:spacing w:line="329" w:lineRule="atLeast"/>
              <w:ind w:firstLine="425"/>
              <w:rPr>
                <w:sz w:val="22"/>
                <w:szCs w:val="20"/>
              </w:rPr>
            </w:pPr>
          </w:p>
          <w:p w14:paraId="7DE31D2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0CE2633F"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logicalShift - shift x to the right by n, using a logical shift</w:t>
            </w:r>
          </w:p>
          <w:p w14:paraId="640627F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Can assume that 0 &lt;= n &lt;= 31</w:t>
            </w:r>
          </w:p>
          <w:p w14:paraId="5B377AB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Examples: logicalShift(0x87654321,4) = 0x08765432</w:t>
            </w:r>
          </w:p>
          <w:p w14:paraId="7A6C2F8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23680E7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20</w:t>
            </w:r>
          </w:p>
          <w:p w14:paraId="6A00669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3 </w:t>
            </w:r>
          </w:p>
          <w:p w14:paraId="2C6D7E6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7F965E46" w14:textId="77777777" w:rsidR="00AC210D" w:rsidRPr="005E7E8C" w:rsidRDefault="00AC210D" w:rsidP="00AC210D">
            <w:pPr>
              <w:adjustRightInd w:val="0"/>
              <w:spacing w:line="329" w:lineRule="atLeast"/>
              <w:ind w:firstLine="425"/>
              <w:rPr>
                <w:sz w:val="22"/>
                <w:szCs w:val="20"/>
              </w:rPr>
            </w:pPr>
            <w:r w:rsidRPr="005E7E8C">
              <w:rPr>
                <w:sz w:val="22"/>
                <w:szCs w:val="20"/>
              </w:rPr>
              <w:t>int logicalShift(int x, int n) {</w:t>
            </w:r>
          </w:p>
          <w:p w14:paraId="46AB9A1E" w14:textId="77777777" w:rsidR="00AC210D" w:rsidRPr="005E7E8C" w:rsidRDefault="00AC210D" w:rsidP="00AC210D">
            <w:pPr>
              <w:adjustRightInd w:val="0"/>
              <w:spacing w:line="329" w:lineRule="atLeast"/>
              <w:ind w:firstLine="425"/>
              <w:rPr>
                <w:sz w:val="22"/>
                <w:szCs w:val="20"/>
              </w:rPr>
            </w:pPr>
            <w:r w:rsidRPr="005E7E8C">
              <w:rPr>
                <w:sz w:val="22"/>
                <w:szCs w:val="20"/>
              </w:rPr>
              <w:t>int y=32+(~n);</w:t>
            </w:r>
          </w:p>
          <w:p w14:paraId="40443FF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(x&gt;&gt;n)&amp;((1&lt;&lt;y)+(~0)+(1&lt;&lt;y));</w:t>
            </w:r>
          </w:p>
          <w:p w14:paraId="155618F5"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23083404" w14:textId="77777777" w:rsidR="00AC210D" w:rsidRPr="005E7E8C" w:rsidRDefault="00AC210D" w:rsidP="00AC210D">
            <w:pPr>
              <w:adjustRightInd w:val="0"/>
              <w:spacing w:line="329" w:lineRule="atLeast"/>
              <w:ind w:firstLine="425"/>
              <w:rPr>
                <w:sz w:val="22"/>
              </w:rPr>
            </w:pPr>
            <w:r w:rsidRPr="005E7E8C">
              <w:rPr>
                <w:rFonts w:hint="eastAsia"/>
                <w:sz w:val="22"/>
                <w:szCs w:val="20"/>
              </w:rPr>
              <w:t>这个很简单，也是通过移动来找出我需要剩下来的数是什么，但是需要注意的是这个会溢出，所以要加上</w:t>
            </w:r>
            <w:r w:rsidRPr="005E7E8C">
              <w:rPr>
                <w:sz w:val="22"/>
              </w:rPr>
              <w:t>(1</w:t>
            </w:r>
            <w:r w:rsidRPr="005E7E8C">
              <w:rPr>
                <w:b/>
                <w:bCs/>
                <w:sz w:val="22"/>
              </w:rPr>
              <w:t>&lt;&lt;</w:t>
            </w:r>
            <w:r w:rsidRPr="005E7E8C">
              <w:rPr>
                <w:sz w:val="22"/>
              </w:rPr>
              <w:t>y)</w:t>
            </w:r>
            <w:r w:rsidRPr="005E7E8C">
              <w:rPr>
                <w:rFonts w:hint="eastAsia"/>
                <w:sz w:val="22"/>
              </w:rPr>
              <w:t>来防止溢出。</w:t>
            </w:r>
          </w:p>
          <w:p w14:paraId="0CC03C19" w14:textId="77777777" w:rsidR="00AC210D" w:rsidRPr="005E7E8C" w:rsidRDefault="00AC210D" w:rsidP="00AC210D">
            <w:pPr>
              <w:adjustRightInd w:val="0"/>
              <w:spacing w:line="329" w:lineRule="atLeast"/>
              <w:ind w:firstLine="425"/>
              <w:rPr>
                <w:sz w:val="22"/>
              </w:rPr>
            </w:pPr>
          </w:p>
          <w:p w14:paraId="45CE38DD" w14:textId="77777777" w:rsidR="00AC210D" w:rsidRPr="005E7E8C" w:rsidRDefault="00AC210D" w:rsidP="00AC210D">
            <w:pPr>
              <w:adjustRightInd w:val="0"/>
              <w:spacing w:line="329" w:lineRule="atLeast"/>
              <w:ind w:firstLine="425"/>
              <w:rPr>
                <w:sz w:val="22"/>
              </w:rPr>
            </w:pPr>
          </w:p>
          <w:p w14:paraId="13684F74"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23BCCE7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bitCount - returns count of number of 1's in word</w:t>
            </w:r>
          </w:p>
          <w:p w14:paraId="1D495CF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Examples: bitCount(5) = 2, bitCount(7) = 3</w:t>
            </w:r>
          </w:p>
          <w:p w14:paraId="2280FA6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4913068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40</w:t>
            </w:r>
          </w:p>
          <w:p w14:paraId="79ED487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4</w:t>
            </w:r>
          </w:p>
          <w:p w14:paraId="1F0219F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2EAB8BB9" w14:textId="77777777" w:rsidR="00AC210D" w:rsidRPr="005E7E8C" w:rsidRDefault="00AC210D" w:rsidP="00AC210D">
            <w:pPr>
              <w:adjustRightInd w:val="0"/>
              <w:spacing w:line="329" w:lineRule="atLeast"/>
              <w:ind w:firstLine="425"/>
              <w:rPr>
                <w:sz w:val="22"/>
                <w:szCs w:val="20"/>
              </w:rPr>
            </w:pPr>
            <w:r w:rsidRPr="005E7E8C">
              <w:rPr>
                <w:sz w:val="22"/>
                <w:szCs w:val="20"/>
              </w:rPr>
              <w:t>int bitCount(int x) {</w:t>
            </w:r>
          </w:p>
          <w:p w14:paraId="061C145F" w14:textId="77777777" w:rsidR="00AC210D" w:rsidRPr="005E7E8C" w:rsidRDefault="00AC210D" w:rsidP="00AC210D">
            <w:pPr>
              <w:adjustRightInd w:val="0"/>
              <w:spacing w:line="329" w:lineRule="atLeast"/>
              <w:ind w:firstLine="425"/>
              <w:rPr>
                <w:sz w:val="22"/>
                <w:szCs w:val="20"/>
              </w:rPr>
            </w:pPr>
            <w:r w:rsidRPr="005E7E8C">
              <w:rPr>
                <w:sz w:val="22"/>
                <w:szCs w:val="20"/>
              </w:rPr>
              <w:t>int _mask1=(0x55)|(0x55&lt;&lt;8);</w:t>
            </w:r>
          </w:p>
          <w:p w14:paraId="7E464405" w14:textId="77777777" w:rsidR="00AC210D" w:rsidRPr="005E7E8C" w:rsidRDefault="00AC210D" w:rsidP="00AC210D">
            <w:pPr>
              <w:adjustRightInd w:val="0"/>
              <w:spacing w:line="329" w:lineRule="atLeast"/>
              <w:ind w:firstLine="425"/>
              <w:rPr>
                <w:sz w:val="22"/>
                <w:szCs w:val="20"/>
              </w:rPr>
            </w:pPr>
            <w:r w:rsidRPr="005E7E8C">
              <w:rPr>
                <w:sz w:val="22"/>
                <w:szCs w:val="20"/>
              </w:rPr>
              <w:t>int _mask2=(0x33)|(0x33&lt;&lt;8);</w:t>
            </w:r>
          </w:p>
          <w:p w14:paraId="68AC66E7" w14:textId="77777777" w:rsidR="00AC210D" w:rsidRPr="005E7E8C" w:rsidRDefault="00AC210D" w:rsidP="00AC210D">
            <w:pPr>
              <w:adjustRightInd w:val="0"/>
              <w:spacing w:line="329" w:lineRule="atLeast"/>
              <w:ind w:firstLine="425"/>
              <w:rPr>
                <w:sz w:val="22"/>
                <w:szCs w:val="20"/>
              </w:rPr>
            </w:pPr>
            <w:r w:rsidRPr="005E7E8C">
              <w:rPr>
                <w:sz w:val="22"/>
                <w:szCs w:val="20"/>
              </w:rPr>
              <w:t>int _mask3=(0x0f)|(0x0f&lt;&lt;8);</w:t>
            </w:r>
          </w:p>
          <w:p w14:paraId="38F4AC1F" w14:textId="77777777" w:rsidR="00AC210D" w:rsidRPr="005E7E8C" w:rsidRDefault="00AC210D" w:rsidP="00AC210D">
            <w:pPr>
              <w:adjustRightInd w:val="0"/>
              <w:spacing w:line="329" w:lineRule="atLeast"/>
              <w:ind w:firstLine="425"/>
              <w:rPr>
                <w:sz w:val="22"/>
                <w:szCs w:val="20"/>
              </w:rPr>
            </w:pPr>
            <w:r w:rsidRPr="005E7E8C">
              <w:rPr>
                <w:sz w:val="22"/>
                <w:szCs w:val="20"/>
              </w:rPr>
              <w:t>int mask1=_mask1|(_mask1&lt;&lt;16);</w:t>
            </w:r>
          </w:p>
          <w:p w14:paraId="1D7BF2F0" w14:textId="77777777" w:rsidR="00AC210D" w:rsidRPr="005E7E8C" w:rsidRDefault="00AC210D" w:rsidP="00AC210D">
            <w:pPr>
              <w:adjustRightInd w:val="0"/>
              <w:spacing w:line="329" w:lineRule="atLeast"/>
              <w:ind w:firstLine="425"/>
              <w:rPr>
                <w:sz w:val="22"/>
                <w:szCs w:val="20"/>
              </w:rPr>
            </w:pPr>
            <w:r w:rsidRPr="005E7E8C">
              <w:rPr>
                <w:sz w:val="22"/>
                <w:szCs w:val="20"/>
              </w:rPr>
              <w:t>int mask2=_mask2|(_mask2&lt;&lt;16);</w:t>
            </w:r>
          </w:p>
          <w:p w14:paraId="37239437" w14:textId="77777777" w:rsidR="00AC210D" w:rsidRPr="005E7E8C" w:rsidRDefault="00AC210D" w:rsidP="00AC210D">
            <w:pPr>
              <w:adjustRightInd w:val="0"/>
              <w:spacing w:line="329" w:lineRule="atLeast"/>
              <w:ind w:firstLine="425"/>
              <w:rPr>
                <w:sz w:val="22"/>
                <w:szCs w:val="20"/>
              </w:rPr>
            </w:pPr>
            <w:r w:rsidRPr="005E7E8C">
              <w:rPr>
                <w:sz w:val="22"/>
                <w:szCs w:val="20"/>
              </w:rPr>
              <w:t>int mask3=_mask3|(_mask3&lt;&lt;16);</w:t>
            </w:r>
          </w:p>
          <w:p w14:paraId="6AF9D034" w14:textId="77777777" w:rsidR="00AC210D" w:rsidRPr="005E7E8C" w:rsidRDefault="00AC210D" w:rsidP="00AC210D">
            <w:pPr>
              <w:adjustRightInd w:val="0"/>
              <w:spacing w:line="329" w:lineRule="atLeast"/>
              <w:ind w:firstLine="425"/>
              <w:rPr>
                <w:sz w:val="22"/>
                <w:szCs w:val="20"/>
              </w:rPr>
            </w:pPr>
            <w:r w:rsidRPr="005E7E8C">
              <w:rPr>
                <w:sz w:val="22"/>
                <w:szCs w:val="20"/>
              </w:rPr>
              <w:t>int mask4=(0xff)|(0xff&lt;&lt;16);</w:t>
            </w:r>
          </w:p>
          <w:p w14:paraId="0CB54D03" w14:textId="77777777" w:rsidR="00AC210D" w:rsidRPr="005E7E8C" w:rsidRDefault="00AC210D" w:rsidP="00AC210D">
            <w:pPr>
              <w:adjustRightInd w:val="0"/>
              <w:spacing w:line="329" w:lineRule="atLeast"/>
              <w:ind w:firstLine="425"/>
              <w:rPr>
                <w:sz w:val="22"/>
                <w:szCs w:val="20"/>
              </w:rPr>
            </w:pPr>
            <w:r w:rsidRPr="005E7E8C">
              <w:rPr>
                <w:sz w:val="22"/>
                <w:szCs w:val="20"/>
              </w:rPr>
              <w:t>int mask5=(0xff)|(0xff&lt;&lt;8);</w:t>
            </w:r>
          </w:p>
          <w:p w14:paraId="225811C8" w14:textId="77777777" w:rsidR="00AC210D" w:rsidRPr="005E7E8C" w:rsidRDefault="00AC210D" w:rsidP="00AC210D">
            <w:pPr>
              <w:adjustRightInd w:val="0"/>
              <w:spacing w:line="329" w:lineRule="atLeast"/>
              <w:ind w:firstLine="425"/>
              <w:rPr>
                <w:sz w:val="22"/>
                <w:szCs w:val="20"/>
              </w:rPr>
            </w:pPr>
            <w:r w:rsidRPr="005E7E8C">
              <w:rPr>
                <w:sz w:val="22"/>
                <w:szCs w:val="20"/>
              </w:rPr>
              <w:t>int ans=(x&amp;mask1)+((x&gt;&gt;1)&amp;mask1);</w:t>
            </w:r>
          </w:p>
          <w:p w14:paraId="27AEE725" w14:textId="77777777" w:rsidR="00AC210D" w:rsidRPr="005E7E8C" w:rsidRDefault="00AC210D" w:rsidP="00AC210D">
            <w:pPr>
              <w:adjustRightInd w:val="0"/>
              <w:spacing w:line="329" w:lineRule="atLeast"/>
              <w:ind w:firstLine="425"/>
              <w:rPr>
                <w:sz w:val="22"/>
                <w:szCs w:val="20"/>
              </w:rPr>
            </w:pPr>
            <w:r w:rsidRPr="005E7E8C">
              <w:rPr>
                <w:sz w:val="22"/>
                <w:szCs w:val="20"/>
              </w:rPr>
              <w:t>ans=(ans&amp;mask2)+((ans&gt;&gt;2)&amp;mask2);</w:t>
            </w:r>
          </w:p>
          <w:p w14:paraId="7BE646D6" w14:textId="77777777" w:rsidR="00AC210D" w:rsidRPr="005E7E8C" w:rsidRDefault="00AC210D" w:rsidP="00AC210D">
            <w:pPr>
              <w:adjustRightInd w:val="0"/>
              <w:spacing w:line="329" w:lineRule="atLeast"/>
              <w:ind w:firstLine="425"/>
              <w:rPr>
                <w:sz w:val="22"/>
                <w:szCs w:val="20"/>
              </w:rPr>
            </w:pPr>
            <w:r w:rsidRPr="005E7E8C">
              <w:rPr>
                <w:sz w:val="22"/>
                <w:szCs w:val="20"/>
              </w:rPr>
              <w:t>ans=(ans&amp;mask3)+((ans&gt;&gt;4)&amp;mask3);</w:t>
            </w:r>
          </w:p>
          <w:p w14:paraId="4C387C1F" w14:textId="77777777" w:rsidR="00AC210D" w:rsidRPr="005E7E8C" w:rsidRDefault="00AC210D" w:rsidP="00AC210D">
            <w:pPr>
              <w:adjustRightInd w:val="0"/>
              <w:spacing w:line="329" w:lineRule="atLeast"/>
              <w:ind w:firstLine="425"/>
              <w:rPr>
                <w:sz w:val="22"/>
                <w:szCs w:val="20"/>
              </w:rPr>
            </w:pPr>
            <w:r w:rsidRPr="005E7E8C">
              <w:rPr>
                <w:sz w:val="22"/>
                <w:szCs w:val="20"/>
              </w:rPr>
              <w:t>ans=(ans&amp;mask4)+((ans&gt;&gt;8)&amp;mask4);</w:t>
            </w:r>
          </w:p>
          <w:p w14:paraId="2DFE9F2F" w14:textId="77777777" w:rsidR="00AC210D" w:rsidRPr="005E7E8C" w:rsidRDefault="00AC210D" w:rsidP="00AC210D">
            <w:pPr>
              <w:adjustRightInd w:val="0"/>
              <w:spacing w:line="329" w:lineRule="atLeast"/>
              <w:ind w:firstLine="425"/>
              <w:rPr>
                <w:sz w:val="22"/>
                <w:szCs w:val="20"/>
              </w:rPr>
            </w:pPr>
            <w:r w:rsidRPr="005E7E8C">
              <w:rPr>
                <w:sz w:val="22"/>
                <w:szCs w:val="20"/>
              </w:rPr>
              <w:t>ans=(ans&amp;mask5)+((ans&gt;&gt;16)&amp;mask5);</w:t>
            </w:r>
          </w:p>
          <w:p w14:paraId="1C2D937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ans;</w:t>
            </w:r>
          </w:p>
          <w:p w14:paraId="1B7ED0FD"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6B243972"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他的解题思路特别像二分排序，就是先把每两位中的</w:t>
            </w:r>
            <w:r w:rsidRPr="005E7E8C">
              <w:rPr>
                <w:rFonts w:hint="eastAsia"/>
                <w:sz w:val="22"/>
                <w:szCs w:val="20"/>
              </w:rPr>
              <w:t>1</w:t>
            </w:r>
            <w:r w:rsidRPr="005E7E8C">
              <w:rPr>
                <w:rFonts w:hint="eastAsia"/>
                <w:sz w:val="22"/>
                <w:szCs w:val="20"/>
              </w:rPr>
              <w:t>找出来，存在这个两位数里面，然后把每两位也就是四位中的一保存在这个四位数中，再八位……</w:t>
            </w:r>
          </w:p>
          <w:p w14:paraId="67BCCBD0" w14:textId="248E2097" w:rsidR="00AC210D" w:rsidRPr="005E7E8C" w:rsidRDefault="005E7E8C" w:rsidP="00AC210D">
            <w:pPr>
              <w:adjustRightInd w:val="0"/>
              <w:spacing w:line="329" w:lineRule="atLeast"/>
              <w:ind w:firstLine="425"/>
              <w:rPr>
                <w:sz w:val="22"/>
                <w:szCs w:val="20"/>
              </w:rPr>
            </w:pPr>
            <w:r>
              <w:rPr>
                <w:rFonts w:hint="eastAsia"/>
                <w:sz w:val="22"/>
                <w:szCs w:val="20"/>
              </w:rPr>
              <w:t>在实验心得会有详细说明</w:t>
            </w:r>
          </w:p>
          <w:p w14:paraId="50E3DF13" w14:textId="77777777" w:rsidR="00AC210D" w:rsidRPr="005E7E8C" w:rsidRDefault="00AC210D" w:rsidP="00AC210D">
            <w:pPr>
              <w:adjustRightInd w:val="0"/>
              <w:spacing w:line="329" w:lineRule="atLeast"/>
              <w:ind w:firstLine="425"/>
              <w:rPr>
                <w:sz w:val="22"/>
                <w:szCs w:val="20"/>
              </w:rPr>
            </w:pPr>
          </w:p>
          <w:p w14:paraId="50F1C70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666E0DD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bang - Compute !x without using !</w:t>
            </w:r>
          </w:p>
          <w:p w14:paraId="271511C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Examples: bang(3) = 0, bang(0) = 1</w:t>
            </w:r>
          </w:p>
          <w:p w14:paraId="6E58972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&amp; ^ | + &lt;&lt; &gt;&gt;</w:t>
            </w:r>
          </w:p>
          <w:p w14:paraId="57AB770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12</w:t>
            </w:r>
          </w:p>
          <w:p w14:paraId="68031D7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4 </w:t>
            </w:r>
          </w:p>
          <w:p w14:paraId="5A8D4B3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798B9502" w14:textId="77777777" w:rsidR="00AC210D" w:rsidRPr="005E7E8C" w:rsidRDefault="00AC210D" w:rsidP="00AC210D">
            <w:pPr>
              <w:adjustRightInd w:val="0"/>
              <w:spacing w:line="329" w:lineRule="atLeast"/>
              <w:ind w:firstLine="425"/>
              <w:rPr>
                <w:sz w:val="22"/>
                <w:szCs w:val="20"/>
              </w:rPr>
            </w:pPr>
            <w:r w:rsidRPr="005E7E8C">
              <w:rPr>
                <w:sz w:val="22"/>
                <w:szCs w:val="20"/>
              </w:rPr>
              <w:t>int bang(int x) {</w:t>
            </w:r>
          </w:p>
          <w:p w14:paraId="7AE05C9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((~(x|(~x+1)))&gt;&gt;31)&amp;1;</w:t>
            </w:r>
          </w:p>
          <w:p w14:paraId="0C4E1303"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2A3C0613"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对</w:t>
            </w:r>
            <w:r w:rsidRPr="005E7E8C">
              <w:rPr>
                <w:rFonts w:hint="eastAsia"/>
                <w:sz w:val="22"/>
                <w:szCs w:val="20"/>
              </w:rPr>
              <w:t>0</w:t>
            </w:r>
            <w:r w:rsidRPr="005E7E8C">
              <w:rPr>
                <w:rFonts w:hint="eastAsia"/>
                <w:sz w:val="22"/>
                <w:szCs w:val="20"/>
              </w:rPr>
              <w:t>返回一，那就找</w:t>
            </w:r>
            <w:r w:rsidRPr="005E7E8C">
              <w:rPr>
                <w:rFonts w:hint="eastAsia"/>
                <w:sz w:val="22"/>
                <w:szCs w:val="20"/>
              </w:rPr>
              <w:t>0</w:t>
            </w:r>
            <w:r w:rsidRPr="005E7E8C">
              <w:rPr>
                <w:rFonts w:hint="eastAsia"/>
                <w:sz w:val="22"/>
                <w:szCs w:val="20"/>
              </w:rPr>
              <w:t>和其他数不同的地方就可以了，那么发现其他数字取反与原数字一定有一个最高位是一，也就是说一定有一个是负数，而</w:t>
            </w:r>
            <w:r w:rsidRPr="005E7E8C">
              <w:rPr>
                <w:rFonts w:hint="eastAsia"/>
                <w:sz w:val="22"/>
                <w:szCs w:val="20"/>
              </w:rPr>
              <w:t>0</w:t>
            </w:r>
            <w:r w:rsidRPr="005E7E8C">
              <w:rPr>
                <w:rFonts w:hint="eastAsia"/>
                <w:sz w:val="22"/>
                <w:szCs w:val="20"/>
              </w:rPr>
              <w:t>取反就是</w:t>
            </w:r>
            <w:r w:rsidRPr="005E7E8C">
              <w:rPr>
                <w:rFonts w:hint="eastAsia"/>
                <w:sz w:val="22"/>
                <w:szCs w:val="20"/>
              </w:rPr>
              <w:t>0.</w:t>
            </w:r>
          </w:p>
          <w:p w14:paraId="5BC1D247" w14:textId="77777777" w:rsidR="00AC210D" w:rsidRPr="005E7E8C" w:rsidRDefault="00AC210D" w:rsidP="00AC210D">
            <w:pPr>
              <w:adjustRightInd w:val="0"/>
              <w:spacing w:line="329" w:lineRule="atLeast"/>
              <w:ind w:firstLine="425"/>
              <w:rPr>
                <w:sz w:val="22"/>
                <w:szCs w:val="20"/>
              </w:rPr>
            </w:pPr>
          </w:p>
          <w:p w14:paraId="35ACE3A8" w14:textId="77777777" w:rsidR="00AC210D" w:rsidRPr="005E7E8C" w:rsidRDefault="00AC210D" w:rsidP="00AC210D">
            <w:pPr>
              <w:adjustRightInd w:val="0"/>
              <w:spacing w:line="329" w:lineRule="atLeast"/>
              <w:ind w:firstLine="425"/>
              <w:rPr>
                <w:sz w:val="22"/>
                <w:szCs w:val="20"/>
              </w:rPr>
            </w:pPr>
          </w:p>
          <w:p w14:paraId="44A67328" w14:textId="77777777" w:rsidR="00AC210D" w:rsidRPr="005E7E8C" w:rsidRDefault="00AC210D" w:rsidP="00AC210D">
            <w:pPr>
              <w:adjustRightInd w:val="0"/>
              <w:spacing w:line="329" w:lineRule="atLeast"/>
              <w:ind w:firstLine="425"/>
              <w:rPr>
                <w:sz w:val="22"/>
                <w:szCs w:val="20"/>
              </w:rPr>
            </w:pPr>
            <w:r w:rsidRPr="005E7E8C">
              <w:rPr>
                <w:sz w:val="22"/>
                <w:szCs w:val="20"/>
              </w:rPr>
              <w:lastRenderedPageBreak/>
              <w:t xml:space="preserve">/* </w:t>
            </w:r>
          </w:p>
          <w:p w14:paraId="409C982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tmin - return minimum two's complement integer </w:t>
            </w:r>
          </w:p>
          <w:p w14:paraId="5286DD9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1AF01BF6" w14:textId="77777777" w:rsidR="00AC210D" w:rsidRPr="005E7E8C" w:rsidRDefault="00AC210D" w:rsidP="00AC210D">
            <w:pPr>
              <w:adjustRightInd w:val="0"/>
              <w:spacing w:line="329" w:lineRule="atLeast"/>
              <w:ind w:firstLine="425"/>
              <w:rPr>
                <w:sz w:val="22"/>
                <w:szCs w:val="20"/>
              </w:rPr>
            </w:pPr>
            <w:r w:rsidRPr="005E7E8C">
              <w:rPr>
                <w:sz w:val="22"/>
                <w:szCs w:val="20"/>
              </w:rPr>
              <w:t>*   Max ops: 4</w:t>
            </w:r>
          </w:p>
          <w:p w14:paraId="086D7CF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1</w:t>
            </w:r>
          </w:p>
          <w:p w14:paraId="6B60E0D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7E9E2CEF" w14:textId="77777777" w:rsidR="00AC210D" w:rsidRPr="005E7E8C" w:rsidRDefault="00AC210D" w:rsidP="00AC210D">
            <w:pPr>
              <w:adjustRightInd w:val="0"/>
              <w:spacing w:line="329" w:lineRule="atLeast"/>
              <w:ind w:firstLine="425"/>
              <w:rPr>
                <w:sz w:val="22"/>
                <w:szCs w:val="20"/>
              </w:rPr>
            </w:pPr>
            <w:r w:rsidRPr="005E7E8C">
              <w:rPr>
                <w:sz w:val="22"/>
                <w:szCs w:val="20"/>
              </w:rPr>
              <w:t>int tmin(void) {</w:t>
            </w:r>
          </w:p>
          <w:p w14:paraId="152EB9D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1&lt;&lt;31;</w:t>
            </w:r>
          </w:p>
          <w:p w14:paraId="3C9C7866"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59C3AE3B" w14:textId="46360BF4" w:rsidR="00AC210D" w:rsidRDefault="005E7E8C" w:rsidP="00AC210D">
            <w:pPr>
              <w:adjustRightInd w:val="0"/>
              <w:spacing w:line="329" w:lineRule="atLeast"/>
              <w:rPr>
                <w:sz w:val="22"/>
                <w:szCs w:val="20"/>
              </w:rPr>
            </w:pPr>
            <w:r>
              <w:rPr>
                <w:rFonts w:hint="eastAsia"/>
                <w:sz w:val="22"/>
                <w:szCs w:val="20"/>
              </w:rPr>
              <w:t>找最小的数</w:t>
            </w:r>
          </w:p>
          <w:p w14:paraId="22755AF2" w14:textId="77777777" w:rsidR="005E7E8C" w:rsidRDefault="005E7E8C" w:rsidP="00AC210D">
            <w:pPr>
              <w:adjustRightInd w:val="0"/>
              <w:spacing w:line="329" w:lineRule="atLeast"/>
              <w:rPr>
                <w:sz w:val="22"/>
                <w:szCs w:val="20"/>
              </w:rPr>
            </w:pPr>
          </w:p>
          <w:p w14:paraId="0B2EBE73" w14:textId="77777777" w:rsidR="005E7E8C" w:rsidRPr="005E7E8C" w:rsidRDefault="005E7E8C" w:rsidP="00AC210D">
            <w:pPr>
              <w:adjustRightInd w:val="0"/>
              <w:spacing w:line="329" w:lineRule="atLeast"/>
              <w:rPr>
                <w:sz w:val="22"/>
                <w:szCs w:val="20"/>
              </w:rPr>
            </w:pPr>
          </w:p>
          <w:p w14:paraId="42FFEAB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6EDC742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fitsBits - return 1 if x can be represented as an </w:t>
            </w:r>
          </w:p>
          <w:p w14:paraId="1A60D7CF"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n-bit, two's complement integer.</w:t>
            </w:r>
          </w:p>
          <w:p w14:paraId="1043D95F"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1 &lt;= n &lt;= 32</w:t>
            </w:r>
          </w:p>
          <w:p w14:paraId="15F6DBB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Examples: fitsBits(5,3) = 0, fitsBits(-4,3) = 1</w:t>
            </w:r>
          </w:p>
          <w:p w14:paraId="3A56E86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331E5564"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15</w:t>
            </w:r>
          </w:p>
          <w:p w14:paraId="2DBEA9F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2</w:t>
            </w:r>
          </w:p>
          <w:p w14:paraId="068BD50F"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3D794FE1" w14:textId="77777777" w:rsidR="00AC210D" w:rsidRPr="005E7E8C" w:rsidRDefault="00AC210D" w:rsidP="00AC210D">
            <w:pPr>
              <w:adjustRightInd w:val="0"/>
              <w:spacing w:line="329" w:lineRule="atLeast"/>
              <w:ind w:firstLine="425"/>
              <w:rPr>
                <w:sz w:val="22"/>
                <w:szCs w:val="20"/>
              </w:rPr>
            </w:pPr>
            <w:r w:rsidRPr="005E7E8C">
              <w:rPr>
                <w:sz w:val="22"/>
                <w:szCs w:val="20"/>
              </w:rPr>
              <w:t>int fitsBits(int x, int n) {</w:t>
            </w:r>
          </w:p>
          <w:p w14:paraId="71FA43C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!(((x&gt;&gt;(n+(~0)))+1)&gt;&gt;1);</w:t>
            </w:r>
          </w:p>
          <w:p w14:paraId="290614DD"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695B1C5A"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x</w:t>
            </w:r>
            <w:r w:rsidRPr="005E7E8C">
              <w:rPr>
                <w:rFonts w:hint="eastAsia"/>
                <w:sz w:val="22"/>
                <w:szCs w:val="20"/>
              </w:rPr>
              <w:t>的补码——如果</w:t>
            </w:r>
            <w:r w:rsidRPr="005E7E8C">
              <w:rPr>
                <w:rFonts w:hint="eastAsia"/>
                <w:sz w:val="22"/>
                <w:szCs w:val="20"/>
              </w:rPr>
              <w:t>x</w:t>
            </w:r>
            <w:r w:rsidRPr="005E7E8C">
              <w:rPr>
                <w:rFonts w:hint="eastAsia"/>
                <w:sz w:val="22"/>
                <w:szCs w:val="20"/>
              </w:rPr>
              <w:t>是证书，那么他第</w:t>
            </w:r>
            <w:r w:rsidRPr="005E7E8C">
              <w:rPr>
                <w:rFonts w:hint="eastAsia"/>
                <w:sz w:val="22"/>
                <w:szCs w:val="20"/>
              </w:rPr>
              <w:t>n</w:t>
            </w:r>
            <w:r w:rsidRPr="005E7E8C">
              <w:rPr>
                <w:rFonts w:hint="eastAsia"/>
                <w:sz w:val="22"/>
                <w:szCs w:val="20"/>
              </w:rPr>
              <w:t>位肯定是</w:t>
            </w:r>
            <w:r w:rsidRPr="005E7E8C">
              <w:rPr>
                <w:rFonts w:hint="eastAsia"/>
                <w:sz w:val="22"/>
                <w:szCs w:val="20"/>
              </w:rPr>
              <w:t>0</w:t>
            </w:r>
            <w:r w:rsidRPr="005E7E8C">
              <w:rPr>
                <w:rFonts w:hint="eastAsia"/>
                <w:sz w:val="22"/>
                <w:szCs w:val="20"/>
              </w:rPr>
              <w:t>，相反，如果是负数，他的第</w:t>
            </w:r>
            <w:r w:rsidRPr="005E7E8C">
              <w:rPr>
                <w:rFonts w:hint="eastAsia"/>
                <w:sz w:val="22"/>
                <w:szCs w:val="20"/>
              </w:rPr>
              <w:t>n</w:t>
            </w:r>
            <w:r w:rsidRPr="005E7E8C">
              <w:rPr>
                <w:rFonts w:hint="eastAsia"/>
                <w:sz w:val="22"/>
                <w:szCs w:val="20"/>
              </w:rPr>
              <w:t>位是</w:t>
            </w:r>
            <w:r w:rsidRPr="005E7E8C">
              <w:rPr>
                <w:rFonts w:hint="eastAsia"/>
                <w:sz w:val="22"/>
                <w:szCs w:val="20"/>
              </w:rPr>
              <w:t>1</w:t>
            </w:r>
            <w:r w:rsidRPr="005E7E8C">
              <w:rPr>
                <w:rFonts w:hint="eastAsia"/>
                <w:sz w:val="22"/>
                <w:szCs w:val="20"/>
              </w:rPr>
              <w:t>，</w:t>
            </w:r>
            <w:r w:rsidRPr="005E7E8C">
              <w:rPr>
                <w:rFonts w:hint="eastAsia"/>
                <w:sz w:val="22"/>
                <w:szCs w:val="20"/>
              </w:rPr>
              <w:t>0</w:t>
            </w:r>
            <w:r w:rsidRPr="005E7E8C">
              <w:rPr>
                <w:rFonts w:hint="eastAsia"/>
                <w:sz w:val="22"/>
                <w:szCs w:val="20"/>
              </w:rPr>
              <w:t>只能存在在后面</w:t>
            </w:r>
            <w:r w:rsidRPr="005E7E8C">
              <w:rPr>
                <w:rFonts w:hint="eastAsia"/>
                <w:sz w:val="22"/>
                <w:szCs w:val="20"/>
              </w:rPr>
              <w:t>n-1</w:t>
            </w:r>
            <w:r w:rsidRPr="005E7E8C">
              <w:rPr>
                <w:rFonts w:hint="eastAsia"/>
                <w:sz w:val="22"/>
                <w:szCs w:val="20"/>
              </w:rPr>
              <w:t>个数里面。所以，通过右移，就会变成要么全是一，要么全是零，再</w:t>
            </w:r>
            <w:r w:rsidRPr="005E7E8C">
              <w:rPr>
                <w:rFonts w:hint="eastAsia"/>
                <w:sz w:val="22"/>
                <w:szCs w:val="20"/>
              </w:rPr>
              <w:t>+1</w:t>
            </w:r>
            <w:r w:rsidRPr="005E7E8C">
              <w:rPr>
                <w:rFonts w:hint="eastAsia"/>
                <w:sz w:val="22"/>
                <w:szCs w:val="20"/>
              </w:rPr>
              <w:t>，再右移，就全是零了。当然，要是不能用</w:t>
            </w:r>
            <w:r w:rsidRPr="005E7E8C">
              <w:rPr>
                <w:rFonts w:hint="eastAsia"/>
                <w:sz w:val="22"/>
                <w:szCs w:val="20"/>
              </w:rPr>
              <w:t>n</w:t>
            </w:r>
            <w:r w:rsidRPr="005E7E8C">
              <w:rPr>
                <w:rFonts w:hint="eastAsia"/>
                <w:sz w:val="22"/>
                <w:szCs w:val="20"/>
              </w:rPr>
              <w:t>位表示的话，那就会是</w:t>
            </w:r>
            <w:r w:rsidRPr="005E7E8C">
              <w:rPr>
                <w:rFonts w:hint="eastAsia"/>
                <w:sz w:val="22"/>
                <w:szCs w:val="20"/>
              </w:rPr>
              <w:t>1</w:t>
            </w:r>
          </w:p>
          <w:p w14:paraId="675BA021" w14:textId="77777777" w:rsidR="00AC210D" w:rsidRPr="005E7E8C" w:rsidRDefault="00AC210D" w:rsidP="00AC210D">
            <w:pPr>
              <w:adjustRightInd w:val="0"/>
              <w:spacing w:line="329" w:lineRule="atLeast"/>
              <w:ind w:firstLine="425"/>
              <w:rPr>
                <w:sz w:val="22"/>
                <w:szCs w:val="20"/>
              </w:rPr>
            </w:pPr>
          </w:p>
          <w:p w14:paraId="411B005C" w14:textId="77777777" w:rsidR="00AC210D" w:rsidRPr="005E7E8C" w:rsidRDefault="00AC210D" w:rsidP="00AC210D">
            <w:pPr>
              <w:adjustRightInd w:val="0"/>
              <w:spacing w:line="329" w:lineRule="atLeast"/>
              <w:ind w:firstLine="425"/>
              <w:rPr>
                <w:sz w:val="22"/>
                <w:szCs w:val="20"/>
              </w:rPr>
            </w:pPr>
          </w:p>
          <w:p w14:paraId="43E9924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729C905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divpwr2 - Compute x/(2^n), for 0 &lt;= n &lt;= 30</w:t>
            </w:r>
          </w:p>
          <w:p w14:paraId="7B5B4E4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Round toward zero</w:t>
            </w:r>
          </w:p>
          <w:p w14:paraId="78D7A60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Examples: divpwr2(15,1) = 7, divpwr2(-33,4) = -2</w:t>
            </w:r>
          </w:p>
          <w:p w14:paraId="0409547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74F9ADF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15</w:t>
            </w:r>
          </w:p>
          <w:p w14:paraId="2994F0E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2</w:t>
            </w:r>
          </w:p>
          <w:p w14:paraId="51EA525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2565A295" w14:textId="77777777" w:rsidR="00AC210D" w:rsidRPr="005E7E8C" w:rsidRDefault="00AC210D" w:rsidP="00AC210D">
            <w:pPr>
              <w:adjustRightInd w:val="0"/>
              <w:spacing w:line="329" w:lineRule="atLeast"/>
              <w:ind w:firstLine="425"/>
              <w:rPr>
                <w:sz w:val="22"/>
                <w:szCs w:val="20"/>
              </w:rPr>
            </w:pPr>
            <w:r w:rsidRPr="005E7E8C">
              <w:rPr>
                <w:sz w:val="22"/>
                <w:szCs w:val="20"/>
              </w:rPr>
              <w:t>int divpwr2(int x, int n) {</w:t>
            </w:r>
          </w:p>
          <w:p w14:paraId="471AF2D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(x+(((x&gt;&gt;31)&amp;1)&lt;&lt;n)+(~n)+(!((x&gt;&gt;31)&amp;1)))&gt;&gt;n;</w:t>
            </w:r>
          </w:p>
          <w:p w14:paraId="6FE2EB3C"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6F67416C" w14:textId="77777777" w:rsidR="00AC210D" w:rsidRPr="005E7E8C" w:rsidRDefault="00AC210D" w:rsidP="00AC210D">
            <w:pPr>
              <w:adjustRightInd w:val="0"/>
              <w:spacing w:line="329" w:lineRule="atLeast"/>
              <w:ind w:firstLine="425"/>
              <w:rPr>
                <w:sz w:val="22"/>
                <w:szCs w:val="20"/>
              </w:rPr>
            </w:pPr>
            <w:r w:rsidRPr="005E7E8C">
              <w:rPr>
                <w:sz w:val="22"/>
                <w:szCs w:val="20"/>
              </w:rPr>
              <w:t>因为有符号数，正数除法是向下取整，而负数除法是向上取整。但是移位运算都是向下取整。</w:t>
            </w:r>
          </w:p>
          <w:p w14:paraId="6745CA56" w14:textId="77777777" w:rsidR="00AC210D" w:rsidRPr="005E7E8C" w:rsidRDefault="00AC210D" w:rsidP="00AC210D">
            <w:pPr>
              <w:adjustRightInd w:val="0"/>
              <w:spacing w:line="329" w:lineRule="atLeast"/>
              <w:ind w:firstLine="425"/>
              <w:rPr>
                <w:sz w:val="22"/>
                <w:szCs w:val="20"/>
              </w:rPr>
            </w:pPr>
            <w:r w:rsidRPr="005E7E8C">
              <w:rPr>
                <w:sz w:val="22"/>
                <w:szCs w:val="20"/>
              </w:rPr>
              <w:lastRenderedPageBreak/>
              <w:t>所以需要给负数加入一个偏差</w:t>
            </w:r>
            <w:r w:rsidRPr="005E7E8C">
              <w:rPr>
                <w:sz w:val="22"/>
                <w:szCs w:val="20"/>
              </w:rPr>
              <w:t>(1&lt;&lt;n)-1</w:t>
            </w:r>
            <w:r w:rsidRPr="005E7E8C">
              <w:rPr>
                <w:sz w:val="22"/>
                <w:szCs w:val="20"/>
              </w:rPr>
              <w:t>，判断负数就是看最高位是否为</w:t>
            </w:r>
            <w:r w:rsidRPr="005E7E8C">
              <w:rPr>
                <w:sz w:val="22"/>
                <w:szCs w:val="20"/>
              </w:rPr>
              <w:t>1</w:t>
            </w:r>
          </w:p>
          <w:p w14:paraId="7B703A0D" w14:textId="77777777" w:rsidR="00AC210D" w:rsidRPr="005E7E8C" w:rsidRDefault="00AC210D" w:rsidP="00AC210D">
            <w:pPr>
              <w:adjustRightInd w:val="0"/>
              <w:spacing w:line="329" w:lineRule="atLeast"/>
              <w:ind w:firstLine="425"/>
              <w:rPr>
                <w:sz w:val="22"/>
                <w:szCs w:val="20"/>
              </w:rPr>
            </w:pPr>
          </w:p>
          <w:p w14:paraId="1B700BBF" w14:textId="77777777" w:rsidR="00AC210D" w:rsidRPr="005E7E8C" w:rsidRDefault="00AC210D" w:rsidP="00AC210D">
            <w:pPr>
              <w:adjustRightInd w:val="0"/>
              <w:spacing w:line="329" w:lineRule="atLeast"/>
              <w:ind w:firstLine="425"/>
              <w:rPr>
                <w:sz w:val="22"/>
                <w:szCs w:val="20"/>
              </w:rPr>
            </w:pPr>
          </w:p>
          <w:p w14:paraId="347F5E2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154BC7C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negate - return -x </w:t>
            </w:r>
          </w:p>
          <w:p w14:paraId="173AD27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 negate(1) = -1.</w:t>
            </w:r>
          </w:p>
          <w:p w14:paraId="46A8DE2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576007A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5</w:t>
            </w:r>
          </w:p>
          <w:p w14:paraId="1A11E74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2</w:t>
            </w:r>
          </w:p>
          <w:p w14:paraId="3BE1B02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5C2FDEEC" w14:textId="77777777" w:rsidR="00AC210D" w:rsidRPr="005E7E8C" w:rsidRDefault="00AC210D" w:rsidP="00AC210D">
            <w:pPr>
              <w:adjustRightInd w:val="0"/>
              <w:spacing w:line="329" w:lineRule="atLeast"/>
              <w:ind w:firstLine="425"/>
              <w:rPr>
                <w:sz w:val="22"/>
                <w:szCs w:val="20"/>
              </w:rPr>
            </w:pPr>
            <w:r w:rsidRPr="005E7E8C">
              <w:rPr>
                <w:sz w:val="22"/>
                <w:szCs w:val="20"/>
              </w:rPr>
              <w:t>int negate(int x) {</w:t>
            </w:r>
          </w:p>
          <w:p w14:paraId="3387EF42"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 xml:space="preserve">  return </w:t>
            </w:r>
            <w:r w:rsidRPr="005E7E8C">
              <w:rPr>
                <w:rFonts w:hint="eastAsia"/>
                <w:sz w:val="22"/>
                <w:szCs w:val="20"/>
              </w:rPr>
              <w:t>～</w:t>
            </w:r>
            <w:r w:rsidRPr="005E7E8C">
              <w:rPr>
                <w:rFonts w:hint="eastAsia"/>
                <w:sz w:val="22"/>
                <w:szCs w:val="20"/>
              </w:rPr>
              <w:t>x+1;</w:t>
            </w:r>
          </w:p>
          <w:p w14:paraId="00F2838F"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72ADAA7C"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取反加一</w:t>
            </w:r>
          </w:p>
          <w:p w14:paraId="0B725754" w14:textId="77777777" w:rsidR="00AC210D" w:rsidRPr="005E7E8C" w:rsidRDefault="00AC210D" w:rsidP="00AC210D">
            <w:pPr>
              <w:adjustRightInd w:val="0"/>
              <w:spacing w:line="329" w:lineRule="atLeast"/>
              <w:ind w:firstLine="425"/>
              <w:rPr>
                <w:sz w:val="22"/>
                <w:szCs w:val="20"/>
              </w:rPr>
            </w:pPr>
          </w:p>
          <w:p w14:paraId="3C8CEF55" w14:textId="77777777" w:rsidR="00AC210D" w:rsidRPr="005E7E8C" w:rsidRDefault="00AC210D" w:rsidP="00AC210D">
            <w:pPr>
              <w:adjustRightInd w:val="0"/>
              <w:spacing w:line="329" w:lineRule="atLeast"/>
              <w:ind w:firstLine="425"/>
              <w:rPr>
                <w:sz w:val="22"/>
                <w:szCs w:val="20"/>
              </w:rPr>
            </w:pPr>
          </w:p>
          <w:p w14:paraId="05C6641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26FAF33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isPositive - return 1 if x &gt; 0, return 0 otherwise </w:t>
            </w:r>
          </w:p>
          <w:p w14:paraId="0451608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 isPositive(-1) = 0.</w:t>
            </w:r>
          </w:p>
          <w:p w14:paraId="40F18CF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0DBA8D3F"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8</w:t>
            </w:r>
          </w:p>
          <w:p w14:paraId="48C95A5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3</w:t>
            </w:r>
          </w:p>
          <w:p w14:paraId="6F9C8FA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643EF844" w14:textId="77777777" w:rsidR="00AC210D" w:rsidRPr="005E7E8C" w:rsidRDefault="00AC210D" w:rsidP="00AC210D">
            <w:pPr>
              <w:adjustRightInd w:val="0"/>
              <w:spacing w:line="329" w:lineRule="atLeast"/>
              <w:ind w:firstLine="425"/>
              <w:rPr>
                <w:sz w:val="22"/>
                <w:szCs w:val="20"/>
              </w:rPr>
            </w:pPr>
            <w:r w:rsidRPr="005E7E8C">
              <w:rPr>
                <w:sz w:val="22"/>
                <w:szCs w:val="20"/>
              </w:rPr>
              <w:t>int isPositive(int x) {</w:t>
            </w:r>
          </w:p>
          <w:p w14:paraId="5EC72E6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!(((x&gt;&gt;31)&amp;1)+(((x+(~0))&gt;&gt;31)&amp;1));</w:t>
            </w:r>
          </w:p>
          <w:p w14:paraId="1A4B2BBD"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50D9A5BC"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要是正数的话，</w:t>
            </w:r>
            <w:r w:rsidRPr="005E7E8C">
              <w:rPr>
                <w:rFonts w:hint="eastAsia"/>
                <w:sz w:val="22"/>
                <w:szCs w:val="20"/>
              </w:rPr>
              <w:t>-1</w:t>
            </w:r>
            <w:r w:rsidRPr="005E7E8C">
              <w:rPr>
                <w:rFonts w:hint="eastAsia"/>
                <w:sz w:val="22"/>
                <w:szCs w:val="20"/>
              </w:rPr>
              <w:t>然后最高位也要是</w:t>
            </w:r>
            <w:r w:rsidRPr="005E7E8C">
              <w:rPr>
                <w:rFonts w:hint="eastAsia"/>
                <w:sz w:val="22"/>
                <w:szCs w:val="20"/>
              </w:rPr>
              <w:t>0</w:t>
            </w:r>
            <w:r w:rsidRPr="005E7E8C">
              <w:rPr>
                <w:rFonts w:hint="eastAsia"/>
                <w:sz w:val="22"/>
                <w:szCs w:val="20"/>
              </w:rPr>
              <w:t>就可以，就是</w:t>
            </w:r>
            <w:r w:rsidRPr="005E7E8C">
              <w:rPr>
                <w:rFonts w:hint="eastAsia"/>
                <w:sz w:val="22"/>
                <w:szCs w:val="20"/>
              </w:rPr>
              <w:t>x</w:t>
            </w:r>
            <w:r w:rsidRPr="005E7E8C">
              <w:rPr>
                <w:rFonts w:hint="eastAsia"/>
                <w:sz w:val="22"/>
                <w:szCs w:val="20"/>
              </w:rPr>
              <w:t>和</w:t>
            </w:r>
            <w:r w:rsidRPr="005E7E8C">
              <w:rPr>
                <w:rFonts w:hint="eastAsia"/>
                <w:sz w:val="22"/>
                <w:szCs w:val="20"/>
              </w:rPr>
              <w:t>x-1</w:t>
            </w:r>
            <w:r w:rsidRPr="005E7E8C">
              <w:rPr>
                <w:rFonts w:hint="eastAsia"/>
                <w:sz w:val="22"/>
                <w:szCs w:val="20"/>
              </w:rPr>
              <w:t>最高位都是</w:t>
            </w:r>
            <w:r w:rsidRPr="005E7E8C">
              <w:rPr>
                <w:rFonts w:hint="eastAsia"/>
                <w:sz w:val="22"/>
                <w:szCs w:val="20"/>
              </w:rPr>
              <w:t>1</w:t>
            </w:r>
          </w:p>
          <w:p w14:paraId="48B8005A" w14:textId="77777777" w:rsidR="00AC210D" w:rsidRPr="005E7E8C" w:rsidRDefault="00AC210D" w:rsidP="00AC210D">
            <w:pPr>
              <w:adjustRightInd w:val="0"/>
              <w:spacing w:line="329" w:lineRule="atLeast"/>
              <w:ind w:firstLine="425"/>
              <w:rPr>
                <w:sz w:val="22"/>
                <w:szCs w:val="20"/>
              </w:rPr>
            </w:pPr>
          </w:p>
          <w:p w14:paraId="55F25B7B" w14:textId="77777777" w:rsidR="00AC210D" w:rsidRPr="005E7E8C" w:rsidRDefault="00AC210D" w:rsidP="00AC210D">
            <w:pPr>
              <w:adjustRightInd w:val="0"/>
              <w:spacing w:line="329" w:lineRule="atLeast"/>
              <w:ind w:firstLine="425"/>
              <w:rPr>
                <w:sz w:val="22"/>
                <w:szCs w:val="20"/>
              </w:rPr>
            </w:pPr>
          </w:p>
          <w:p w14:paraId="4DAC4EE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665BF03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isLessOrEqual - if x &lt;= y  then return 1, else return 0 </w:t>
            </w:r>
          </w:p>
          <w:p w14:paraId="701BA1A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 isLessOrEqual(4,5) = 1.</w:t>
            </w:r>
          </w:p>
          <w:p w14:paraId="6F1599E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2ABDEDB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24</w:t>
            </w:r>
          </w:p>
          <w:p w14:paraId="535635C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3</w:t>
            </w:r>
          </w:p>
          <w:p w14:paraId="2D596C5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5A9DC155" w14:textId="77777777" w:rsidR="00AC210D" w:rsidRPr="005E7E8C" w:rsidRDefault="00AC210D" w:rsidP="00AC210D">
            <w:pPr>
              <w:adjustRightInd w:val="0"/>
              <w:spacing w:line="329" w:lineRule="atLeast"/>
              <w:ind w:firstLine="425"/>
              <w:rPr>
                <w:sz w:val="22"/>
                <w:szCs w:val="20"/>
              </w:rPr>
            </w:pPr>
            <w:r w:rsidRPr="005E7E8C">
              <w:rPr>
                <w:sz w:val="22"/>
                <w:szCs w:val="20"/>
              </w:rPr>
              <w:t>int isLessOrEqual(int x, int y) {</w:t>
            </w:r>
          </w:p>
          <w:p w14:paraId="710ECC84" w14:textId="77777777" w:rsidR="00AC210D" w:rsidRPr="005E7E8C" w:rsidRDefault="00AC210D" w:rsidP="00AC210D">
            <w:pPr>
              <w:adjustRightInd w:val="0"/>
              <w:spacing w:line="329" w:lineRule="atLeast"/>
              <w:ind w:firstLine="425"/>
              <w:rPr>
                <w:sz w:val="22"/>
                <w:szCs w:val="20"/>
              </w:rPr>
            </w:pPr>
            <w:r w:rsidRPr="005E7E8C">
              <w:rPr>
                <w:sz w:val="22"/>
                <w:szCs w:val="20"/>
              </w:rPr>
              <w:t>int fuhaox=(x&gt;&gt;31)&amp;1;</w:t>
            </w:r>
          </w:p>
          <w:p w14:paraId="5FC8E0B5" w14:textId="77777777" w:rsidR="00AC210D" w:rsidRPr="005E7E8C" w:rsidRDefault="00AC210D" w:rsidP="00AC210D">
            <w:pPr>
              <w:adjustRightInd w:val="0"/>
              <w:spacing w:line="329" w:lineRule="atLeast"/>
              <w:ind w:firstLine="425"/>
              <w:rPr>
                <w:sz w:val="22"/>
                <w:szCs w:val="20"/>
              </w:rPr>
            </w:pPr>
            <w:r w:rsidRPr="005E7E8C">
              <w:rPr>
                <w:sz w:val="22"/>
                <w:szCs w:val="20"/>
              </w:rPr>
              <w:t>int fuhaoy=(y&gt;&gt;31)&amp;1;</w:t>
            </w:r>
          </w:p>
          <w:p w14:paraId="38616A3A" w14:textId="77777777" w:rsidR="00AC210D" w:rsidRPr="005E7E8C" w:rsidRDefault="00AC210D" w:rsidP="00AC210D">
            <w:pPr>
              <w:adjustRightInd w:val="0"/>
              <w:spacing w:line="329" w:lineRule="atLeast"/>
              <w:ind w:firstLine="425"/>
              <w:rPr>
                <w:sz w:val="22"/>
                <w:szCs w:val="20"/>
              </w:rPr>
            </w:pPr>
            <w:r w:rsidRPr="005E7E8C">
              <w:rPr>
                <w:sz w:val="22"/>
                <w:szCs w:val="20"/>
              </w:rPr>
              <w:t>int zjf=(!fuhaoy)&amp;fuhaox;</w:t>
            </w:r>
          </w:p>
          <w:p w14:paraId="0C35112F" w14:textId="77777777" w:rsidR="00AC210D" w:rsidRPr="005E7E8C" w:rsidRDefault="00AC210D" w:rsidP="00AC210D">
            <w:pPr>
              <w:adjustRightInd w:val="0"/>
              <w:spacing w:line="329" w:lineRule="atLeast"/>
              <w:ind w:firstLine="425"/>
              <w:rPr>
                <w:sz w:val="22"/>
                <w:szCs w:val="20"/>
              </w:rPr>
            </w:pPr>
            <w:r w:rsidRPr="005E7E8C">
              <w:rPr>
                <w:sz w:val="22"/>
                <w:szCs w:val="20"/>
              </w:rPr>
              <w:t>int putongjian=(((fuhaox+(~fuhaoy))&gt;&gt;31)&amp;1)&amp;(!fuhaoy)&amp;fuhaox;</w:t>
            </w:r>
          </w:p>
          <w:p w14:paraId="6AE0F0F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zjf|putongjian;</w:t>
            </w:r>
          </w:p>
          <w:p w14:paraId="52884895" w14:textId="77777777" w:rsidR="00AC210D" w:rsidRPr="005E7E8C" w:rsidRDefault="00AC210D" w:rsidP="00AC210D">
            <w:pPr>
              <w:adjustRightInd w:val="0"/>
              <w:spacing w:line="329" w:lineRule="atLeast"/>
              <w:ind w:firstLine="425"/>
              <w:rPr>
                <w:sz w:val="22"/>
                <w:szCs w:val="20"/>
              </w:rPr>
            </w:pPr>
            <w:r w:rsidRPr="005E7E8C">
              <w:rPr>
                <w:sz w:val="22"/>
                <w:szCs w:val="20"/>
              </w:rPr>
              <w:lastRenderedPageBreak/>
              <w:t>}</w:t>
            </w:r>
          </w:p>
          <w:p w14:paraId="51555FDC"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要好几种可能</w:t>
            </w:r>
          </w:p>
          <w:p w14:paraId="534B4BB2"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a+ b+</w:t>
            </w:r>
          </w:p>
          <w:p w14:paraId="0AA3BE2A"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a+ b-</w:t>
            </w:r>
          </w:p>
          <w:p w14:paraId="46C30435" w14:textId="77777777" w:rsidR="00AC210D" w:rsidRPr="005E7E8C" w:rsidRDefault="00AC210D" w:rsidP="00AC210D">
            <w:pPr>
              <w:pStyle w:val="ab"/>
              <w:numPr>
                <w:ilvl w:val="0"/>
                <w:numId w:val="6"/>
              </w:numPr>
              <w:adjustRightInd w:val="0"/>
              <w:spacing w:line="329" w:lineRule="atLeast"/>
              <w:ind w:firstLineChars="0"/>
              <w:rPr>
                <w:sz w:val="22"/>
                <w:szCs w:val="20"/>
              </w:rPr>
            </w:pPr>
            <w:r w:rsidRPr="005E7E8C">
              <w:rPr>
                <w:rFonts w:hint="eastAsia"/>
                <w:sz w:val="22"/>
                <w:szCs w:val="20"/>
              </w:rPr>
              <w:t>b+</w:t>
            </w:r>
          </w:p>
          <w:p w14:paraId="428552E0" w14:textId="77777777" w:rsidR="00AC210D" w:rsidRPr="005E7E8C" w:rsidRDefault="00AC210D" w:rsidP="00AC210D">
            <w:pPr>
              <w:pStyle w:val="ab"/>
              <w:numPr>
                <w:ilvl w:val="0"/>
                <w:numId w:val="7"/>
              </w:numPr>
              <w:adjustRightInd w:val="0"/>
              <w:spacing w:line="329" w:lineRule="atLeast"/>
              <w:ind w:firstLineChars="0"/>
              <w:rPr>
                <w:sz w:val="22"/>
                <w:szCs w:val="20"/>
              </w:rPr>
            </w:pPr>
            <w:r w:rsidRPr="005E7E8C">
              <w:rPr>
                <w:rFonts w:hint="eastAsia"/>
                <w:sz w:val="22"/>
                <w:szCs w:val="20"/>
              </w:rPr>
              <w:t>b-</w:t>
            </w:r>
          </w:p>
          <w:p w14:paraId="0FC92B40"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当第三种情况的时候，一定是正数。所以只用把这种情况给合取上就可以了</w:t>
            </w:r>
          </w:p>
          <w:p w14:paraId="338D01DB" w14:textId="77777777" w:rsidR="00AC210D" w:rsidRPr="005E7E8C" w:rsidRDefault="00AC210D" w:rsidP="00AC210D">
            <w:pPr>
              <w:adjustRightInd w:val="0"/>
              <w:spacing w:line="329" w:lineRule="atLeast"/>
              <w:ind w:firstLine="425"/>
              <w:rPr>
                <w:sz w:val="22"/>
                <w:szCs w:val="20"/>
              </w:rPr>
            </w:pPr>
          </w:p>
          <w:p w14:paraId="438CEC99" w14:textId="77777777" w:rsidR="00AC210D" w:rsidRPr="005E7E8C" w:rsidRDefault="00AC210D" w:rsidP="00AC210D">
            <w:pPr>
              <w:adjustRightInd w:val="0"/>
              <w:spacing w:line="329" w:lineRule="atLeast"/>
              <w:ind w:firstLine="425"/>
              <w:rPr>
                <w:sz w:val="22"/>
                <w:szCs w:val="20"/>
              </w:rPr>
            </w:pPr>
          </w:p>
          <w:p w14:paraId="105D92B6"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70D1FD8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ilog2 - return floor(log base 2 of x), where x &gt; 0</w:t>
            </w:r>
          </w:p>
          <w:p w14:paraId="42F7DA5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Example: ilog2(16) = 4</w:t>
            </w:r>
          </w:p>
          <w:p w14:paraId="3981162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 ~ &amp; ^ | + &lt;&lt; &gt;&gt;</w:t>
            </w:r>
          </w:p>
          <w:p w14:paraId="283B8D04"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90</w:t>
            </w:r>
          </w:p>
          <w:p w14:paraId="0F9DAAC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4</w:t>
            </w:r>
          </w:p>
          <w:p w14:paraId="2EAE0D8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6648ECF2" w14:textId="77777777" w:rsidR="00AC210D" w:rsidRPr="005E7E8C" w:rsidRDefault="00AC210D" w:rsidP="00AC210D">
            <w:pPr>
              <w:adjustRightInd w:val="0"/>
              <w:spacing w:line="329" w:lineRule="atLeast"/>
              <w:ind w:firstLine="425"/>
              <w:rPr>
                <w:sz w:val="22"/>
                <w:szCs w:val="20"/>
              </w:rPr>
            </w:pPr>
            <w:r w:rsidRPr="005E7E8C">
              <w:rPr>
                <w:sz w:val="22"/>
                <w:szCs w:val="20"/>
              </w:rPr>
              <w:t>int ilog2(int x) {</w:t>
            </w:r>
          </w:p>
          <w:p w14:paraId="16B6ED0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ans = ans + ((!!(x&gt;&gt;(16 + ans)))&lt;&lt;4);</w:t>
            </w:r>
          </w:p>
          <w:p w14:paraId="02AF518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ans = ans + ((!!(x&gt;&gt;(8 + ans)))&lt;&lt;3);</w:t>
            </w:r>
          </w:p>
          <w:p w14:paraId="1AD8505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ans = ans + ((!!(x&gt;&gt;(4 + ans)))&lt;&lt;2);</w:t>
            </w:r>
          </w:p>
          <w:p w14:paraId="778DC87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ans = ans + ((!!(x&gt;&gt;(2 + ans)))&lt;&lt;1);</w:t>
            </w:r>
          </w:p>
          <w:p w14:paraId="1551091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ans = ans + ((!!(x&gt;&gt;(1 + ans)))&lt;&lt;0);</w:t>
            </w:r>
          </w:p>
          <w:p w14:paraId="60D6EC0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ans;</w:t>
            </w:r>
          </w:p>
          <w:p w14:paraId="3028E018"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2B29CA9E" w14:textId="77777777" w:rsidR="00AC210D" w:rsidRPr="005E7E8C" w:rsidRDefault="00AC210D" w:rsidP="00AC210D">
            <w:pPr>
              <w:adjustRightInd w:val="0"/>
              <w:spacing w:line="329" w:lineRule="atLeast"/>
              <w:ind w:firstLine="425"/>
              <w:rPr>
                <w:sz w:val="22"/>
                <w:szCs w:val="20"/>
              </w:rPr>
            </w:pPr>
            <w:r w:rsidRPr="005E7E8C">
              <w:rPr>
                <w:sz w:val="22"/>
                <w:szCs w:val="20"/>
              </w:rPr>
              <w:t>log2(x)=16×a+8×b+4×c+2×d+1×e</w:t>
            </w:r>
          </w:p>
          <w:p w14:paraId="7D4ED754"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那么就每一位每一位的判断就可以了</w:t>
            </w:r>
          </w:p>
          <w:p w14:paraId="54A799BD" w14:textId="77777777" w:rsidR="00AC210D" w:rsidRPr="005E7E8C" w:rsidRDefault="00AC210D" w:rsidP="00AC210D">
            <w:pPr>
              <w:adjustRightInd w:val="0"/>
              <w:spacing w:line="329" w:lineRule="atLeast"/>
              <w:ind w:firstLine="425"/>
              <w:rPr>
                <w:sz w:val="22"/>
                <w:szCs w:val="20"/>
              </w:rPr>
            </w:pPr>
            <w:r w:rsidRPr="005E7E8C">
              <w:rPr>
                <w:sz w:val="22"/>
                <w:szCs w:val="20"/>
              </w:rPr>
              <w:t>知道了</w:t>
            </w:r>
            <w:r w:rsidRPr="005E7E8C">
              <w:rPr>
                <w:sz w:val="22"/>
                <w:szCs w:val="20"/>
              </w:rPr>
              <w:t>a</w:t>
            </w:r>
            <w:r w:rsidRPr="005E7E8C">
              <w:rPr>
                <w:sz w:val="22"/>
                <w:szCs w:val="20"/>
              </w:rPr>
              <w:t>之后，右移（</w:t>
            </w:r>
            <w:r w:rsidRPr="005E7E8C">
              <w:rPr>
                <w:sz w:val="22"/>
                <w:szCs w:val="20"/>
              </w:rPr>
              <w:t>8+16×a</w:t>
            </w:r>
            <w:r w:rsidRPr="005E7E8C">
              <w:rPr>
                <w:sz w:val="22"/>
                <w:szCs w:val="20"/>
              </w:rPr>
              <w:t>）位，判断是否为</w:t>
            </w:r>
            <w:r w:rsidRPr="005E7E8C">
              <w:rPr>
                <w:sz w:val="22"/>
                <w:szCs w:val="20"/>
              </w:rPr>
              <w:t>0</w:t>
            </w:r>
            <w:r w:rsidRPr="005E7E8C">
              <w:rPr>
                <w:sz w:val="22"/>
                <w:szCs w:val="20"/>
              </w:rPr>
              <w:t>，得到</w:t>
            </w:r>
            <w:r w:rsidRPr="005E7E8C">
              <w:rPr>
                <w:sz w:val="22"/>
                <w:szCs w:val="20"/>
              </w:rPr>
              <w:t>b</w:t>
            </w:r>
            <w:r w:rsidRPr="005E7E8C">
              <w:rPr>
                <w:sz w:val="22"/>
                <w:szCs w:val="20"/>
              </w:rPr>
              <w:t>的值。</w:t>
            </w:r>
          </w:p>
          <w:p w14:paraId="3CC1DAFA" w14:textId="77777777" w:rsidR="00AC210D" w:rsidRPr="005E7E8C" w:rsidRDefault="00AC210D" w:rsidP="00AC210D">
            <w:pPr>
              <w:adjustRightInd w:val="0"/>
              <w:spacing w:line="329" w:lineRule="atLeast"/>
              <w:ind w:firstLine="425"/>
              <w:rPr>
                <w:sz w:val="22"/>
                <w:szCs w:val="20"/>
              </w:rPr>
            </w:pPr>
          </w:p>
          <w:p w14:paraId="73FA7133" w14:textId="77777777" w:rsidR="00AC210D" w:rsidRPr="005E7E8C" w:rsidRDefault="00AC210D" w:rsidP="00AC210D">
            <w:pPr>
              <w:adjustRightInd w:val="0"/>
              <w:spacing w:line="329" w:lineRule="atLeast"/>
              <w:ind w:firstLine="425"/>
              <w:rPr>
                <w:sz w:val="22"/>
                <w:szCs w:val="20"/>
              </w:rPr>
            </w:pPr>
          </w:p>
          <w:p w14:paraId="69D59D3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42FC881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float_neg - Return bit-level equivalent of expression -f for</w:t>
            </w:r>
          </w:p>
          <w:p w14:paraId="6CFEB18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floating point argument f.</w:t>
            </w:r>
          </w:p>
          <w:p w14:paraId="01ED5E9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Both the argument and result are passed as unsigned int's, but</w:t>
            </w:r>
          </w:p>
          <w:p w14:paraId="0A52728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they are to be interpreted as the bit-level representations of</w:t>
            </w:r>
          </w:p>
          <w:p w14:paraId="1800EE0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single-precision floating point values.</w:t>
            </w:r>
          </w:p>
          <w:p w14:paraId="76B76CF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When argument is NaN, return argument.</w:t>
            </w:r>
          </w:p>
          <w:p w14:paraId="75DC8E7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Any integer/unsigned operations incl. ||, &amp;&amp;. also if, while</w:t>
            </w:r>
          </w:p>
          <w:p w14:paraId="29536DF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10</w:t>
            </w:r>
          </w:p>
          <w:p w14:paraId="00AD54E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2</w:t>
            </w:r>
          </w:p>
          <w:p w14:paraId="149EC4B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29EC5235" w14:textId="77777777" w:rsidR="00AC210D" w:rsidRPr="005E7E8C" w:rsidRDefault="00AC210D" w:rsidP="00AC210D">
            <w:pPr>
              <w:adjustRightInd w:val="0"/>
              <w:spacing w:line="329" w:lineRule="atLeast"/>
              <w:ind w:firstLine="425"/>
              <w:rPr>
                <w:sz w:val="22"/>
                <w:szCs w:val="20"/>
              </w:rPr>
            </w:pPr>
            <w:r w:rsidRPr="005E7E8C">
              <w:rPr>
                <w:sz w:val="22"/>
                <w:szCs w:val="20"/>
              </w:rPr>
              <w:t>unsigned float_neg(unsigned uf) {</w:t>
            </w:r>
          </w:p>
          <w:p w14:paraId="6A1A780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unsigned tmp = uf&amp;(0x7fffffff);</w:t>
            </w:r>
          </w:p>
          <w:p w14:paraId="147CAD82" w14:textId="77777777" w:rsidR="00AC210D" w:rsidRPr="005E7E8C" w:rsidRDefault="00AC210D" w:rsidP="00AC210D">
            <w:pPr>
              <w:adjustRightInd w:val="0"/>
              <w:spacing w:line="329" w:lineRule="atLeast"/>
              <w:ind w:firstLine="425"/>
              <w:rPr>
                <w:sz w:val="22"/>
                <w:szCs w:val="20"/>
              </w:rPr>
            </w:pPr>
            <w:r w:rsidRPr="005E7E8C">
              <w:rPr>
                <w:sz w:val="22"/>
                <w:szCs w:val="20"/>
              </w:rPr>
              <w:lastRenderedPageBreak/>
              <w:t xml:space="preserve">  unsigned result = uf^(0x80000000);</w:t>
            </w:r>
          </w:p>
          <w:p w14:paraId="0E190C2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if(tmp&gt;0x7f800000) result=uf;</w:t>
            </w:r>
          </w:p>
          <w:p w14:paraId="71F2EE6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result;</w:t>
            </w:r>
          </w:p>
          <w:p w14:paraId="0FB1E4C1"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36A17E14"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这个之前作业做过，判断</w:t>
            </w:r>
            <w:r w:rsidRPr="005E7E8C">
              <w:rPr>
                <w:rFonts w:hint="eastAsia"/>
                <w:sz w:val="22"/>
                <w:szCs w:val="20"/>
              </w:rPr>
              <w:t>nan</w:t>
            </w:r>
            <w:r w:rsidRPr="005E7E8C">
              <w:rPr>
                <w:rFonts w:hint="eastAsia"/>
                <w:sz w:val="22"/>
                <w:szCs w:val="20"/>
              </w:rPr>
              <w:t>就</w:t>
            </w:r>
            <w:r w:rsidRPr="005E7E8C">
              <w:rPr>
                <w:sz w:val="22"/>
                <w:szCs w:val="20"/>
              </w:rPr>
              <w:t>if(tmp&gt;0x7f800000</w:t>
            </w:r>
            <w:r w:rsidRPr="005E7E8C">
              <w:rPr>
                <w:rFonts w:hint="eastAsia"/>
                <w:sz w:val="22"/>
                <w:szCs w:val="20"/>
              </w:rPr>
              <w:t>)</w:t>
            </w:r>
          </w:p>
          <w:p w14:paraId="6C6EA76B"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取反用到异或，和</w:t>
            </w:r>
            <w:r w:rsidRPr="005E7E8C">
              <w:rPr>
                <w:rFonts w:hint="eastAsia"/>
                <w:sz w:val="22"/>
                <w:szCs w:val="20"/>
              </w:rPr>
              <w:t>1000000000000</w:t>
            </w:r>
            <w:r w:rsidRPr="005E7E8C">
              <w:rPr>
                <w:rFonts w:hint="eastAsia"/>
                <w:sz w:val="22"/>
                <w:szCs w:val="20"/>
              </w:rPr>
              <w:t>异或，后面不影响，就是符号位相反</w:t>
            </w:r>
          </w:p>
          <w:p w14:paraId="6C19B21F" w14:textId="77777777" w:rsidR="00AC210D" w:rsidRPr="005E7E8C" w:rsidRDefault="00AC210D" w:rsidP="00AC210D">
            <w:pPr>
              <w:adjustRightInd w:val="0"/>
              <w:spacing w:line="329" w:lineRule="atLeast"/>
              <w:ind w:firstLine="425"/>
              <w:rPr>
                <w:sz w:val="22"/>
                <w:szCs w:val="20"/>
              </w:rPr>
            </w:pPr>
          </w:p>
          <w:p w14:paraId="30D35203" w14:textId="77777777" w:rsidR="00AC210D" w:rsidRPr="005E7E8C" w:rsidRDefault="00AC210D" w:rsidP="00AC210D">
            <w:pPr>
              <w:adjustRightInd w:val="0"/>
              <w:spacing w:line="329" w:lineRule="atLeast"/>
              <w:ind w:firstLine="425"/>
              <w:rPr>
                <w:sz w:val="22"/>
                <w:szCs w:val="20"/>
              </w:rPr>
            </w:pPr>
          </w:p>
          <w:p w14:paraId="35FE159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6F8EBC7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float_i2f - Return bit-level equivalent of expression (float) x</w:t>
            </w:r>
          </w:p>
          <w:p w14:paraId="51E0D1B5"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Result is returned as unsigned int, but</w:t>
            </w:r>
          </w:p>
          <w:p w14:paraId="38D9FAA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it is to be interpreted as the bit-level representation of a</w:t>
            </w:r>
          </w:p>
          <w:p w14:paraId="1D72843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single-precision floating point values.</w:t>
            </w:r>
          </w:p>
          <w:p w14:paraId="4D47ACE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Any integer/unsigned operations incl. ||, &amp;&amp;. also if, while</w:t>
            </w:r>
          </w:p>
          <w:p w14:paraId="51C172E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30</w:t>
            </w:r>
          </w:p>
          <w:p w14:paraId="05622FB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4</w:t>
            </w:r>
          </w:p>
          <w:p w14:paraId="22CC1AA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0B27367D" w14:textId="77777777" w:rsidR="00AC210D" w:rsidRPr="005E7E8C" w:rsidRDefault="00AC210D" w:rsidP="00AC210D">
            <w:pPr>
              <w:adjustRightInd w:val="0"/>
              <w:spacing w:line="329" w:lineRule="atLeast"/>
              <w:ind w:firstLine="425"/>
              <w:rPr>
                <w:sz w:val="22"/>
                <w:szCs w:val="20"/>
              </w:rPr>
            </w:pPr>
            <w:r w:rsidRPr="005E7E8C">
              <w:rPr>
                <w:sz w:val="22"/>
                <w:szCs w:val="20"/>
              </w:rPr>
              <w:t>unsigned float_i2f(int x) {</w:t>
            </w:r>
          </w:p>
          <w:p w14:paraId="7A620743" w14:textId="77777777" w:rsidR="00AC210D" w:rsidRPr="005E7E8C" w:rsidRDefault="00AC210D" w:rsidP="00AC210D">
            <w:pPr>
              <w:adjustRightInd w:val="0"/>
              <w:spacing w:line="329" w:lineRule="atLeast"/>
              <w:ind w:firstLine="425"/>
              <w:rPr>
                <w:sz w:val="22"/>
                <w:szCs w:val="20"/>
              </w:rPr>
            </w:pPr>
            <w:r w:rsidRPr="005E7E8C">
              <w:rPr>
                <w:sz w:val="22"/>
                <w:szCs w:val="20"/>
              </w:rPr>
              <w:t>unsigned result;</w:t>
            </w:r>
          </w:p>
          <w:p w14:paraId="1DBD9BD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int signx = x&amp;(1&lt;&lt;31);</w:t>
            </w:r>
          </w:p>
          <w:p w14:paraId="0E103C6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int res = 31;</w:t>
            </w:r>
          </w:p>
          <w:p w14:paraId="1FE934B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int ss=0,sss=0;</w:t>
            </w:r>
          </w:p>
          <w:p w14:paraId="50977A3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int ff=0;</w:t>
            </w:r>
          </w:p>
          <w:p w14:paraId="5E394D6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int tmp;</w:t>
            </w:r>
          </w:p>
          <w:p w14:paraId="575A463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if(x == 0) result=0;</w:t>
            </w:r>
          </w:p>
          <w:p w14:paraId="3D43E2B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else{</w:t>
            </w:r>
          </w:p>
          <w:p w14:paraId="705CD48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if(signx) x = (~x)+1;</w:t>
            </w:r>
          </w:p>
          <w:p w14:paraId="34512CC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while(!((1&lt;&lt;res)&amp;x)) res=res-1;</w:t>
            </w:r>
          </w:p>
          <w:p w14:paraId="292FDF4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x = x^(1&lt;&lt;res);</w:t>
            </w:r>
          </w:p>
          <w:p w14:paraId="2C9592D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if(res&lt;23) x=x&lt;&lt;(23-res);</w:t>
            </w:r>
          </w:p>
          <w:p w14:paraId="012F191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else{</w:t>
            </w:r>
          </w:p>
          <w:p w14:paraId="06E2A98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tmp = res-24;</w:t>
            </w:r>
          </w:p>
          <w:p w14:paraId="408D700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if(tmp&gt;=0) ss = (x&gt;&gt;tmp)&amp;1,ff = ((1&lt;&lt;tmp)-1)&amp;x;</w:t>
            </w:r>
          </w:p>
          <w:p w14:paraId="0D0FFB20"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x=(x&gt;&gt;(res-23));</w:t>
            </w:r>
          </w:p>
          <w:p w14:paraId="3921C15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5F03ABE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x=x|((res+127)&lt;&lt;23);</w:t>
            </w:r>
          </w:p>
          <w:p w14:paraId="2AE5BF31"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if(ff==0) ss=(ss&amp;x);</w:t>
            </w:r>
          </w:p>
          <w:p w14:paraId="4AE4763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x=x+ss;</w:t>
            </w:r>
          </w:p>
          <w:p w14:paraId="39981DC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x=x|signx;</w:t>
            </w:r>
          </w:p>
          <w:p w14:paraId="1BBA660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result = x;</w:t>
            </w:r>
          </w:p>
          <w:p w14:paraId="58E9107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002A14C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result;</w:t>
            </w:r>
          </w:p>
          <w:p w14:paraId="696BE4D1" w14:textId="77777777" w:rsidR="00AC210D" w:rsidRPr="005E7E8C" w:rsidRDefault="00AC210D" w:rsidP="00AC210D">
            <w:pPr>
              <w:adjustRightInd w:val="0"/>
              <w:spacing w:line="329" w:lineRule="atLeast"/>
              <w:ind w:firstLine="425"/>
              <w:rPr>
                <w:sz w:val="22"/>
                <w:szCs w:val="20"/>
              </w:rPr>
            </w:pPr>
            <w:r w:rsidRPr="005E7E8C">
              <w:rPr>
                <w:sz w:val="22"/>
                <w:szCs w:val="20"/>
              </w:rPr>
              <w:lastRenderedPageBreak/>
              <w:t>}</w:t>
            </w:r>
          </w:p>
          <w:p w14:paraId="6B360D8D" w14:textId="77777777" w:rsidR="00AC210D" w:rsidRDefault="00AC210D" w:rsidP="00AC210D">
            <w:pPr>
              <w:adjustRightInd w:val="0"/>
              <w:spacing w:line="329" w:lineRule="atLeast"/>
              <w:ind w:firstLine="425"/>
              <w:rPr>
                <w:sz w:val="22"/>
                <w:szCs w:val="20"/>
              </w:rPr>
            </w:pPr>
          </w:p>
          <w:p w14:paraId="00243D3F" w14:textId="094E42A7" w:rsidR="005E7E8C" w:rsidRDefault="005E7E8C" w:rsidP="005E7E8C">
            <w:pPr>
              <w:adjustRightInd w:val="0"/>
              <w:spacing w:line="329" w:lineRule="atLeast"/>
              <w:rPr>
                <w:sz w:val="22"/>
                <w:szCs w:val="20"/>
              </w:rPr>
            </w:pPr>
            <w:r>
              <w:rPr>
                <w:rFonts w:hint="eastAsia"/>
                <w:sz w:val="22"/>
                <w:szCs w:val="20"/>
              </w:rPr>
              <w:t>另一种方式：</w:t>
            </w:r>
          </w:p>
          <w:p w14:paraId="004876CF" w14:textId="77777777" w:rsidR="005E7E8C" w:rsidRPr="005E7E8C" w:rsidRDefault="005E7E8C" w:rsidP="005E7E8C">
            <w:pPr>
              <w:adjustRightInd w:val="0"/>
              <w:spacing w:line="329" w:lineRule="atLeast"/>
              <w:rPr>
                <w:sz w:val="22"/>
                <w:szCs w:val="20"/>
              </w:rPr>
            </w:pPr>
            <w:r w:rsidRPr="005E7E8C">
              <w:rPr>
                <w:sz w:val="22"/>
                <w:szCs w:val="20"/>
              </w:rPr>
              <w:t xml:space="preserve">/* </w:t>
            </w:r>
          </w:p>
          <w:p w14:paraId="7702818B" w14:textId="77777777" w:rsidR="005E7E8C" w:rsidRPr="005E7E8C" w:rsidRDefault="005E7E8C" w:rsidP="005E7E8C">
            <w:pPr>
              <w:adjustRightInd w:val="0"/>
              <w:spacing w:line="329" w:lineRule="atLeast"/>
              <w:rPr>
                <w:sz w:val="22"/>
                <w:szCs w:val="20"/>
              </w:rPr>
            </w:pPr>
            <w:r w:rsidRPr="005E7E8C">
              <w:rPr>
                <w:sz w:val="22"/>
                <w:szCs w:val="20"/>
              </w:rPr>
              <w:t xml:space="preserve"> * float_i2f - Return bit-level equivalent of expression (float) x</w:t>
            </w:r>
          </w:p>
          <w:p w14:paraId="3630A0FE" w14:textId="77777777" w:rsidR="005E7E8C" w:rsidRPr="005E7E8C" w:rsidRDefault="005E7E8C" w:rsidP="005E7E8C">
            <w:pPr>
              <w:adjustRightInd w:val="0"/>
              <w:spacing w:line="329" w:lineRule="atLeast"/>
              <w:rPr>
                <w:sz w:val="22"/>
                <w:szCs w:val="20"/>
              </w:rPr>
            </w:pPr>
            <w:r w:rsidRPr="005E7E8C">
              <w:rPr>
                <w:sz w:val="22"/>
                <w:szCs w:val="20"/>
              </w:rPr>
              <w:t xml:space="preserve"> *   Result is returned as unsigned int, but</w:t>
            </w:r>
          </w:p>
          <w:p w14:paraId="029CFCEE" w14:textId="77777777" w:rsidR="005E7E8C" w:rsidRPr="005E7E8C" w:rsidRDefault="005E7E8C" w:rsidP="005E7E8C">
            <w:pPr>
              <w:adjustRightInd w:val="0"/>
              <w:spacing w:line="329" w:lineRule="atLeast"/>
              <w:rPr>
                <w:sz w:val="22"/>
                <w:szCs w:val="20"/>
              </w:rPr>
            </w:pPr>
            <w:r w:rsidRPr="005E7E8C">
              <w:rPr>
                <w:sz w:val="22"/>
                <w:szCs w:val="20"/>
              </w:rPr>
              <w:t xml:space="preserve"> *   it is to be interpreted as the bit-level representation of a</w:t>
            </w:r>
          </w:p>
          <w:p w14:paraId="5B9FE2F8" w14:textId="77777777" w:rsidR="005E7E8C" w:rsidRPr="005E7E8C" w:rsidRDefault="005E7E8C" w:rsidP="005E7E8C">
            <w:pPr>
              <w:adjustRightInd w:val="0"/>
              <w:spacing w:line="329" w:lineRule="atLeast"/>
              <w:rPr>
                <w:sz w:val="22"/>
                <w:szCs w:val="20"/>
              </w:rPr>
            </w:pPr>
            <w:r w:rsidRPr="005E7E8C">
              <w:rPr>
                <w:sz w:val="22"/>
                <w:szCs w:val="20"/>
              </w:rPr>
              <w:t xml:space="preserve"> *   single-precision floating point values.</w:t>
            </w:r>
          </w:p>
          <w:p w14:paraId="1FD319E4" w14:textId="77777777" w:rsidR="005E7E8C" w:rsidRPr="005E7E8C" w:rsidRDefault="005E7E8C" w:rsidP="005E7E8C">
            <w:pPr>
              <w:adjustRightInd w:val="0"/>
              <w:spacing w:line="329" w:lineRule="atLeast"/>
              <w:rPr>
                <w:sz w:val="22"/>
                <w:szCs w:val="20"/>
              </w:rPr>
            </w:pPr>
            <w:r w:rsidRPr="005E7E8C">
              <w:rPr>
                <w:sz w:val="22"/>
                <w:szCs w:val="20"/>
              </w:rPr>
              <w:t xml:space="preserve"> *   Legal ops: Any integer/unsigned operations incl. ||, &amp;&amp;. also if, while</w:t>
            </w:r>
          </w:p>
          <w:p w14:paraId="0095097D" w14:textId="77777777" w:rsidR="005E7E8C" w:rsidRPr="005E7E8C" w:rsidRDefault="005E7E8C" w:rsidP="005E7E8C">
            <w:pPr>
              <w:adjustRightInd w:val="0"/>
              <w:spacing w:line="329" w:lineRule="atLeast"/>
              <w:rPr>
                <w:sz w:val="22"/>
                <w:szCs w:val="20"/>
              </w:rPr>
            </w:pPr>
            <w:r w:rsidRPr="005E7E8C">
              <w:rPr>
                <w:sz w:val="22"/>
                <w:szCs w:val="20"/>
              </w:rPr>
              <w:t xml:space="preserve"> *   Max ops: 30</w:t>
            </w:r>
          </w:p>
          <w:p w14:paraId="7099A2BA" w14:textId="77777777" w:rsidR="005E7E8C" w:rsidRPr="005E7E8C" w:rsidRDefault="005E7E8C" w:rsidP="005E7E8C">
            <w:pPr>
              <w:adjustRightInd w:val="0"/>
              <w:spacing w:line="329" w:lineRule="atLeast"/>
              <w:rPr>
                <w:sz w:val="22"/>
                <w:szCs w:val="20"/>
              </w:rPr>
            </w:pPr>
            <w:r w:rsidRPr="005E7E8C">
              <w:rPr>
                <w:sz w:val="22"/>
                <w:szCs w:val="20"/>
              </w:rPr>
              <w:t xml:space="preserve"> *   Rating: 4</w:t>
            </w:r>
          </w:p>
          <w:p w14:paraId="51049AC1" w14:textId="77777777" w:rsidR="005E7E8C" w:rsidRPr="005E7E8C" w:rsidRDefault="005E7E8C" w:rsidP="005E7E8C">
            <w:pPr>
              <w:adjustRightInd w:val="0"/>
              <w:spacing w:line="329" w:lineRule="atLeast"/>
              <w:rPr>
                <w:sz w:val="22"/>
                <w:szCs w:val="20"/>
              </w:rPr>
            </w:pPr>
            <w:r w:rsidRPr="005E7E8C">
              <w:rPr>
                <w:sz w:val="22"/>
                <w:szCs w:val="20"/>
              </w:rPr>
              <w:t xml:space="preserve"> */</w:t>
            </w:r>
          </w:p>
          <w:p w14:paraId="38B1B3C2" w14:textId="77777777" w:rsidR="005E7E8C" w:rsidRPr="005E7E8C" w:rsidRDefault="005E7E8C" w:rsidP="005E7E8C">
            <w:pPr>
              <w:adjustRightInd w:val="0"/>
              <w:spacing w:line="329" w:lineRule="atLeast"/>
              <w:rPr>
                <w:sz w:val="22"/>
                <w:szCs w:val="20"/>
              </w:rPr>
            </w:pPr>
            <w:r w:rsidRPr="005E7E8C">
              <w:rPr>
                <w:sz w:val="22"/>
                <w:szCs w:val="20"/>
              </w:rPr>
              <w:t>unsigned float_i2f(int x) {</w:t>
            </w:r>
          </w:p>
          <w:p w14:paraId="1449E48F" w14:textId="77777777" w:rsidR="005E7E8C" w:rsidRPr="005E7E8C" w:rsidRDefault="005E7E8C" w:rsidP="005E7E8C">
            <w:pPr>
              <w:adjustRightInd w:val="0"/>
              <w:spacing w:line="329" w:lineRule="atLeast"/>
              <w:rPr>
                <w:sz w:val="22"/>
                <w:szCs w:val="20"/>
              </w:rPr>
            </w:pPr>
            <w:r w:rsidRPr="005E7E8C">
              <w:rPr>
                <w:sz w:val="22"/>
                <w:szCs w:val="20"/>
              </w:rPr>
              <w:t xml:space="preserve">  </w:t>
            </w:r>
          </w:p>
          <w:p w14:paraId="71D1F592"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int sign=x&gt;&gt;31&amp;1;//</w:t>
            </w:r>
            <w:r w:rsidRPr="005E7E8C">
              <w:rPr>
                <w:rFonts w:hint="eastAsia"/>
                <w:sz w:val="22"/>
                <w:szCs w:val="20"/>
              </w:rPr>
              <w:t>获取符号位（</w:t>
            </w:r>
            <w:r w:rsidRPr="005E7E8C">
              <w:rPr>
                <w:rFonts w:hint="eastAsia"/>
                <w:sz w:val="22"/>
                <w:szCs w:val="20"/>
              </w:rPr>
              <w:t>1</w:t>
            </w:r>
            <w:r w:rsidRPr="005E7E8C">
              <w:rPr>
                <w:rFonts w:hint="eastAsia"/>
                <w:sz w:val="22"/>
                <w:szCs w:val="20"/>
              </w:rPr>
              <w:t>位）</w:t>
            </w:r>
          </w:p>
          <w:p w14:paraId="1EC6E803" w14:textId="77777777" w:rsidR="005E7E8C" w:rsidRPr="005E7E8C" w:rsidRDefault="005E7E8C" w:rsidP="005E7E8C">
            <w:pPr>
              <w:adjustRightInd w:val="0"/>
              <w:spacing w:line="329" w:lineRule="atLeast"/>
              <w:rPr>
                <w:sz w:val="22"/>
                <w:szCs w:val="20"/>
              </w:rPr>
            </w:pPr>
            <w:r w:rsidRPr="005E7E8C">
              <w:rPr>
                <w:sz w:val="22"/>
                <w:szCs w:val="20"/>
              </w:rPr>
              <w:t xml:space="preserve">    int i;</w:t>
            </w:r>
          </w:p>
          <w:p w14:paraId="4FBF8C3D"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int exponent; //</w:t>
            </w:r>
            <w:r w:rsidRPr="005E7E8C">
              <w:rPr>
                <w:rFonts w:hint="eastAsia"/>
                <w:sz w:val="22"/>
                <w:szCs w:val="20"/>
              </w:rPr>
              <w:t>指数域（</w:t>
            </w:r>
            <w:r w:rsidRPr="005E7E8C">
              <w:rPr>
                <w:rFonts w:hint="eastAsia"/>
                <w:sz w:val="22"/>
                <w:szCs w:val="20"/>
              </w:rPr>
              <w:t>8</w:t>
            </w:r>
            <w:r w:rsidRPr="005E7E8C">
              <w:rPr>
                <w:rFonts w:hint="eastAsia"/>
                <w:sz w:val="22"/>
                <w:szCs w:val="20"/>
              </w:rPr>
              <w:t>位）</w:t>
            </w:r>
          </w:p>
          <w:p w14:paraId="0273CF23"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int fraction; //</w:t>
            </w:r>
            <w:r w:rsidRPr="005E7E8C">
              <w:rPr>
                <w:rFonts w:hint="eastAsia"/>
                <w:sz w:val="22"/>
                <w:szCs w:val="20"/>
              </w:rPr>
              <w:t>小数域</w:t>
            </w:r>
          </w:p>
          <w:p w14:paraId="2FDE366D"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int delta;//</w:t>
            </w:r>
            <w:r w:rsidRPr="005E7E8C">
              <w:rPr>
                <w:rFonts w:hint="eastAsia"/>
                <w:sz w:val="22"/>
                <w:szCs w:val="20"/>
              </w:rPr>
              <w:t>偏差（用于舍入）</w:t>
            </w:r>
          </w:p>
          <w:p w14:paraId="7ADABCBA"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int fraction_mask;//</w:t>
            </w:r>
            <w:r w:rsidRPr="005E7E8C">
              <w:rPr>
                <w:rFonts w:hint="eastAsia"/>
                <w:sz w:val="22"/>
                <w:szCs w:val="20"/>
              </w:rPr>
              <w:t>小数域的掩码（</w:t>
            </w:r>
            <w:r w:rsidRPr="005E7E8C">
              <w:rPr>
                <w:rFonts w:hint="eastAsia"/>
                <w:sz w:val="22"/>
                <w:szCs w:val="20"/>
              </w:rPr>
              <w:t>23</w:t>
            </w:r>
            <w:r w:rsidRPr="005E7E8C">
              <w:rPr>
                <w:rFonts w:hint="eastAsia"/>
                <w:sz w:val="22"/>
                <w:szCs w:val="20"/>
              </w:rPr>
              <w:t>位）</w:t>
            </w:r>
          </w:p>
          <w:p w14:paraId="34872734"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if(x==0)//</w:t>
            </w:r>
            <w:r w:rsidRPr="005E7E8C">
              <w:rPr>
                <w:rFonts w:hint="eastAsia"/>
                <w:sz w:val="22"/>
                <w:szCs w:val="20"/>
              </w:rPr>
              <w:t>如果为</w:t>
            </w:r>
            <w:r w:rsidRPr="005E7E8C">
              <w:rPr>
                <w:rFonts w:hint="eastAsia"/>
                <w:sz w:val="22"/>
                <w:szCs w:val="20"/>
              </w:rPr>
              <w:t>0</w:t>
            </w:r>
            <w:r w:rsidRPr="005E7E8C">
              <w:rPr>
                <w:rFonts w:hint="eastAsia"/>
                <w:sz w:val="22"/>
                <w:szCs w:val="20"/>
              </w:rPr>
              <w:t>就直接返回</w:t>
            </w:r>
          </w:p>
          <w:p w14:paraId="3FF7C4A4" w14:textId="77777777" w:rsidR="005E7E8C" w:rsidRPr="005E7E8C" w:rsidRDefault="005E7E8C" w:rsidP="005E7E8C">
            <w:pPr>
              <w:adjustRightInd w:val="0"/>
              <w:spacing w:line="329" w:lineRule="atLeast"/>
              <w:rPr>
                <w:sz w:val="22"/>
                <w:szCs w:val="20"/>
              </w:rPr>
            </w:pPr>
            <w:r w:rsidRPr="005E7E8C">
              <w:rPr>
                <w:sz w:val="22"/>
                <w:szCs w:val="20"/>
              </w:rPr>
              <w:t xml:space="preserve">        return x;</w:t>
            </w:r>
          </w:p>
          <w:p w14:paraId="1F3F9DBF"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else if(x==0x80000000)//</w:t>
            </w:r>
            <w:r w:rsidRPr="005E7E8C">
              <w:rPr>
                <w:rFonts w:hint="eastAsia"/>
                <w:sz w:val="22"/>
                <w:szCs w:val="20"/>
              </w:rPr>
              <w:t>如果为</w:t>
            </w:r>
            <w:r w:rsidRPr="005E7E8C">
              <w:rPr>
                <w:rFonts w:hint="eastAsia"/>
                <w:sz w:val="22"/>
                <w:szCs w:val="20"/>
              </w:rPr>
              <w:t>TMin</w:t>
            </w:r>
            <w:r w:rsidRPr="005E7E8C">
              <w:rPr>
                <w:rFonts w:hint="eastAsia"/>
                <w:sz w:val="22"/>
                <w:szCs w:val="20"/>
              </w:rPr>
              <w:t>，解释为</w:t>
            </w:r>
            <w:r w:rsidRPr="005E7E8C">
              <w:rPr>
                <w:rFonts w:hint="eastAsia"/>
                <w:sz w:val="22"/>
                <w:szCs w:val="20"/>
              </w:rPr>
              <w:t>-</w:t>
            </w:r>
            <w:r w:rsidRPr="005E7E8C">
              <w:rPr>
                <w:rFonts w:hint="eastAsia"/>
                <w:sz w:val="22"/>
                <w:szCs w:val="20"/>
              </w:rPr>
              <w:t>（</w:t>
            </w:r>
            <w:r w:rsidRPr="005E7E8C">
              <w:rPr>
                <w:rFonts w:hint="eastAsia"/>
                <w:sz w:val="22"/>
                <w:szCs w:val="20"/>
              </w:rPr>
              <w:t>2^31</w:t>
            </w:r>
            <w:r w:rsidRPr="005E7E8C">
              <w:rPr>
                <w:rFonts w:hint="eastAsia"/>
                <w:sz w:val="22"/>
                <w:szCs w:val="20"/>
              </w:rPr>
              <w:t>），对应</w:t>
            </w:r>
            <w:r w:rsidRPr="005E7E8C">
              <w:rPr>
                <w:rFonts w:hint="eastAsia"/>
                <w:sz w:val="22"/>
                <w:szCs w:val="20"/>
              </w:rPr>
              <w:t>float</w:t>
            </w:r>
            <w:r w:rsidRPr="005E7E8C">
              <w:rPr>
                <w:rFonts w:hint="eastAsia"/>
                <w:sz w:val="22"/>
                <w:szCs w:val="20"/>
              </w:rPr>
              <w:t>就是（</w:t>
            </w:r>
            <w:r w:rsidRPr="005E7E8C">
              <w:rPr>
                <w:rFonts w:hint="eastAsia"/>
                <w:sz w:val="22"/>
                <w:szCs w:val="20"/>
              </w:rPr>
              <w:t>1</w:t>
            </w:r>
            <w:r w:rsidRPr="005E7E8C">
              <w:rPr>
                <w:rFonts w:hint="eastAsia"/>
                <w:sz w:val="22"/>
                <w:szCs w:val="20"/>
              </w:rPr>
              <w:t>）</w:t>
            </w:r>
            <w:r w:rsidRPr="005E7E8C">
              <w:rPr>
                <w:rFonts w:hint="eastAsia"/>
                <w:sz w:val="22"/>
                <w:szCs w:val="20"/>
              </w:rPr>
              <w:t>x1.0x2^31</w:t>
            </w:r>
            <w:r w:rsidRPr="005E7E8C">
              <w:rPr>
                <w:rFonts w:hint="eastAsia"/>
                <w:sz w:val="22"/>
                <w:szCs w:val="20"/>
              </w:rPr>
              <w:t>，所以</w:t>
            </w:r>
            <w:r w:rsidRPr="005E7E8C">
              <w:rPr>
                <w:rFonts w:hint="eastAsia"/>
                <w:sz w:val="22"/>
                <w:szCs w:val="20"/>
              </w:rPr>
              <w:t>S=1</w:t>
            </w:r>
            <w:r w:rsidRPr="005E7E8C">
              <w:rPr>
                <w:rFonts w:hint="eastAsia"/>
                <w:sz w:val="22"/>
                <w:szCs w:val="20"/>
              </w:rPr>
              <w:t>，</w:t>
            </w:r>
            <w:r w:rsidRPr="005E7E8C">
              <w:rPr>
                <w:rFonts w:hint="eastAsia"/>
                <w:sz w:val="22"/>
                <w:szCs w:val="20"/>
              </w:rPr>
              <w:t>M=1</w:t>
            </w:r>
            <w:r w:rsidRPr="005E7E8C">
              <w:rPr>
                <w:rFonts w:hint="eastAsia"/>
                <w:sz w:val="22"/>
                <w:szCs w:val="20"/>
              </w:rPr>
              <w:t>，</w:t>
            </w:r>
            <w:r w:rsidRPr="005E7E8C">
              <w:rPr>
                <w:rFonts w:hint="eastAsia"/>
                <w:sz w:val="22"/>
                <w:szCs w:val="20"/>
              </w:rPr>
              <w:t>E=31</w:t>
            </w:r>
            <w:r w:rsidRPr="005E7E8C">
              <w:rPr>
                <w:rFonts w:hint="eastAsia"/>
                <w:sz w:val="22"/>
                <w:szCs w:val="20"/>
              </w:rPr>
              <w:t>，指数域</w:t>
            </w:r>
            <w:r w:rsidRPr="005E7E8C">
              <w:rPr>
                <w:rFonts w:hint="eastAsia"/>
                <w:sz w:val="22"/>
                <w:szCs w:val="20"/>
              </w:rPr>
              <w:t>=31+127=158</w:t>
            </w:r>
          </w:p>
          <w:p w14:paraId="66937DE1" w14:textId="77777777" w:rsidR="005E7E8C" w:rsidRPr="005E7E8C" w:rsidRDefault="005E7E8C" w:rsidP="005E7E8C">
            <w:pPr>
              <w:adjustRightInd w:val="0"/>
              <w:spacing w:line="329" w:lineRule="atLeast"/>
              <w:rPr>
                <w:sz w:val="22"/>
                <w:szCs w:val="20"/>
              </w:rPr>
            </w:pPr>
            <w:r w:rsidRPr="005E7E8C">
              <w:rPr>
                <w:sz w:val="22"/>
                <w:szCs w:val="20"/>
              </w:rPr>
              <w:t xml:space="preserve">        exponent=158;</w:t>
            </w:r>
          </w:p>
          <w:p w14:paraId="4351043E" w14:textId="77777777" w:rsidR="005E7E8C" w:rsidRPr="005E7E8C" w:rsidRDefault="005E7E8C" w:rsidP="005E7E8C">
            <w:pPr>
              <w:adjustRightInd w:val="0"/>
              <w:spacing w:line="329" w:lineRule="atLeast"/>
              <w:rPr>
                <w:sz w:val="22"/>
                <w:szCs w:val="20"/>
              </w:rPr>
            </w:pPr>
            <w:r w:rsidRPr="005E7E8C">
              <w:rPr>
                <w:sz w:val="22"/>
                <w:szCs w:val="20"/>
              </w:rPr>
              <w:t xml:space="preserve">    else{</w:t>
            </w:r>
          </w:p>
          <w:p w14:paraId="161CA0C2"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if (sign)//</w:t>
            </w:r>
            <w:r w:rsidRPr="005E7E8C">
              <w:rPr>
                <w:rFonts w:hint="eastAsia"/>
                <w:sz w:val="22"/>
                <w:szCs w:val="20"/>
              </w:rPr>
              <w:t>通过前面的操作已经确定了符号，先把</w:t>
            </w:r>
            <w:r w:rsidRPr="005E7E8C">
              <w:rPr>
                <w:rFonts w:hint="eastAsia"/>
                <w:sz w:val="22"/>
                <w:szCs w:val="20"/>
              </w:rPr>
              <w:t>int</w:t>
            </w:r>
            <w:r w:rsidRPr="005E7E8C">
              <w:rPr>
                <w:rFonts w:hint="eastAsia"/>
                <w:sz w:val="22"/>
                <w:szCs w:val="20"/>
              </w:rPr>
              <w:t>的绝对值获取，之后利用浮点数的计算公式即可计算出</w:t>
            </w:r>
            <w:r w:rsidRPr="005E7E8C">
              <w:rPr>
                <w:rFonts w:hint="eastAsia"/>
                <w:sz w:val="22"/>
                <w:szCs w:val="20"/>
              </w:rPr>
              <w:t>float</w:t>
            </w:r>
            <w:r w:rsidRPr="005E7E8C">
              <w:rPr>
                <w:rFonts w:hint="eastAsia"/>
                <w:sz w:val="22"/>
                <w:szCs w:val="20"/>
              </w:rPr>
              <w:t>的值，现在要获取绝对值存入内存中</w:t>
            </w:r>
          </w:p>
          <w:p w14:paraId="634FEAF8" w14:textId="77777777" w:rsidR="005E7E8C" w:rsidRPr="005E7E8C" w:rsidRDefault="005E7E8C" w:rsidP="005E7E8C">
            <w:pPr>
              <w:adjustRightInd w:val="0"/>
              <w:spacing w:line="329" w:lineRule="atLeast"/>
              <w:rPr>
                <w:sz w:val="22"/>
                <w:szCs w:val="20"/>
              </w:rPr>
            </w:pPr>
            <w:r w:rsidRPr="005E7E8C">
              <w:rPr>
                <w:sz w:val="22"/>
                <w:szCs w:val="20"/>
              </w:rPr>
              <w:t xml:space="preserve">            x = -x;</w:t>
            </w:r>
          </w:p>
          <w:p w14:paraId="0BF62AA7" w14:textId="77777777" w:rsidR="005E7E8C" w:rsidRPr="005E7E8C" w:rsidRDefault="005E7E8C" w:rsidP="005E7E8C">
            <w:pPr>
              <w:adjustRightInd w:val="0"/>
              <w:spacing w:line="329" w:lineRule="atLeast"/>
              <w:rPr>
                <w:sz w:val="22"/>
                <w:szCs w:val="20"/>
              </w:rPr>
            </w:pPr>
            <w:r w:rsidRPr="005E7E8C">
              <w:rPr>
                <w:sz w:val="22"/>
                <w:szCs w:val="20"/>
              </w:rPr>
              <w:t xml:space="preserve">        </w:t>
            </w:r>
          </w:p>
          <w:p w14:paraId="7DCEF41F"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 = 30;//</w:t>
            </w:r>
            <w:r w:rsidRPr="005E7E8C">
              <w:rPr>
                <w:rFonts w:hint="eastAsia"/>
                <w:sz w:val="22"/>
                <w:szCs w:val="20"/>
              </w:rPr>
              <w:t>最高位是符号位，次高位是有效数字的起始位</w:t>
            </w:r>
          </w:p>
          <w:p w14:paraId="077856F4"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while ( !(x &gt;&gt; i) )//</w:t>
            </w:r>
            <w:r w:rsidRPr="005E7E8C">
              <w:rPr>
                <w:rFonts w:hint="eastAsia"/>
                <w:sz w:val="22"/>
                <w:szCs w:val="20"/>
              </w:rPr>
              <w:t>从左往右查找有效数字第一个不为零的位，对应的位置就是最终的</w:t>
            </w:r>
            <w:r w:rsidRPr="005E7E8C">
              <w:rPr>
                <w:rFonts w:hint="eastAsia"/>
                <w:sz w:val="22"/>
                <w:szCs w:val="20"/>
              </w:rPr>
              <w:t>i</w:t>
            </w:r>
            <w:r w:rsidRPr="005E7E8C">
              <w:rPr>
                <w:rFonts w:hint="eastAsia"/>
                <w:sz w:val="22"/>
                <w:szCs w:val="20"/>
              </w:rPr>
              <w:t>（这里的位置从</w:t>
            </w:r>
            <w:r w:rsidRPr="005E7E8C">
              <w:rPr>
                <w:rFonts w:hint="eastAsia"/>
                <w:sz w:val="22"/>
                <w:szCs w:val="20"/>
              </w:rPr>
              <w:t>0</w:t>
            </w:r>
            <w:r w:rsidRPr="005E7E8C">
              <w:rPr>
                <w:rFonts w:hint="eastAsia"/>
                <w:sz w:val="22"/>
                <w:szCs w:val="20"/>
              </w:rPr>
              <w:t>开始标号）</w:t>
            </w:r>
          </w:p>
          <w:p w14:paraId="2EAC94B3" w14:textId="77777777" w:rsidR="005E7E8C" w:rsidRPr="005E7E8C" w:rsidRDefault="005E7E8C" w:rsidP="005E7E8C">
            <w:pPr>
              <w:adjustRightInd w:val="0"/>
              <w:spacing w:line="329" w:lineRule="atLeast"/>
              <w:rPr>
                <w:sz w:val="22"/>
                <w:szCs w:val="20"/>
              </w:rPr>
            </w:pPr>
            <w:r w:rsidRPr="005E7E8C">
              <w:rPr>
                <w:sz w:val="22"/>
                <w:szCs w:val="20"/>
              </w:rPr>
              <w:t xml:space="preserve">            i--;</w:t>
            </w:r>
          </w:p>
          <w:p w14:paraId="2DD16A80" w14:textId="77777777" w:rsidR="005E7E8C" w:rsidRPr="005E7E8C" w:rsidRDefault="005E7E8C" w:rsidP="005E7E8C">
            <w:pPr>
              <w:adjustRightInd w:val="0"/>
              <w:spacing w:line="329" w:lineRule="atLeast"/>
              <w:rPr>
                <w:sz w:val="22"/>
                <w:szCs w:val="20"/>
              </w:rPr>
            </w:pPr>
            <w:r w:rsidRPr="005E7E8C">
              <w:rPr>
                <w:sz w:val="22"/>
                <w:szCs w:val="20"/>
              </w:rPr>
              <w:t xml:space="preserve">        //printf("%x %d\n",x,i);</w:t>
            </w:r>
          </w:p>
          <w:p w14:paraId="55EF7150"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exponent = i + 127;//</w:t>
            </w:r>
            <w:r w:rsidRPr="005E7E8C">
              <w:rPr>
                <w:rFonts w:hint="eastAsia"/>
                <w:sz w:val="22"/>
                <w:szCs w:val="20"/>
              </w:rPr>
              <w:t>数值的最高位已经找到是第</w:t>
            </w:r>
            <w:r w:rsidRPr="005E7E8C">
              <w:rPr>
                <w:rFonts w:hint="eastAsia"/>
                <w:sz w:val="22"/>
                <w:szCs w:val="20"/>
              </w:rPr>
              <w:t>i</w:t>
            </w:r>
            <w:r w:rsidRPr="005E7E8C">
              <w:rPr>
                <w:rFonts w:hint="eastAsia"/>
                <w:sz w:val="22"/>
                <w:szCs w:val="20"/>
              </w:rPr>
              <w:t>位（有效数据共有</w:t>
            </w:r>
            <w:r w:rsidRPr="005E7E8C">
              <w:rPr>
                <w:rFonts w:hint="eastAsia"/>
                <w:sz w:val="22"/>
                <w:szCs w:val="20"/>
              </w:rPr>
              <w:t>i+1</w:t>
            </w:r>
            <w:r w:rsidRPr="005E7E8C">
              <w:rPr>
                <w:rFonts w:hint="eastAsia"/>
                <w:sz w:val="22"/>
                <w:szCs w:val="20"/>
              </w:rPr>
              <w:t>位），又因为</w:t>
            </w:r>
            <w:r w:rsidRPr="005E7E8C">
              <w:rPr>
                <w:rFonts w:hint="eastAsia"/>
                <w:sz w:val="22"/>
                <w:szCs w:val="20"/>
              </w:rPr>
              <w:t>int</w:t>
            </w:r>
            <w:r w:rsidRPr="005E7E8C">
              <w:rPr>
                <w:rFonts w:hint="eastAsia"/>
                <w:sz w:val="22"/>
                <w:szCs w:val="20"/>
              </w:rPr>
              <w:t>类型不可能是非规格数据的范围（为</w:t>
            </w:r>
            <w:r w:rsidRPr="005E7E8C">
              <w:rPr>
                <w:rFonts w:hint="eastAsia"/>
                <w:sz w:val="22"/>
                <w:szCs w:val="20"/>
              </w:rPr>
              <w:t>0</w:t>
            </w:r>
            <w:r w:rsidRPr="005E7E8C">
              <w:rPr>
                <w:rFonts w:hint="eastAsia"/>
                <w:sz w:val="22"/>
                <w:szCs w:val="20"/>
              </w:rPr>
              <w:t>的情况在前面已排除），所以小数域就是</w:t>
            </w:r>
            <w:r w:rsidRPr="005E7E8C">
              <w:rPr>
                <w:rFonts w:hint="eastAsia"/>
                <w:sz w:val="22"/>
                <w:szCs w:val="20"/>
              </w:rPr>
              <w:t>d</w:t>
            </w:r>
            <w:r w:rsidRPr="005E7E8C">
              <w:rPr>
                <w:rFonts w:hint="eastAsia"/>
                <w:sz w:val="22"/>
                <w:szCs w:val="20"/>
              </w:rPr>
              <w:t>第</w:t>
            </w:r>
            <w:r w:rsidRPr="005E7E8C">
              <w:rPr>
                <w:rFonts w:hint="eastAsia"/>
                <w:sz w:val="22"/>
                <w:szCs w:val="20"/>
              </w:rPr>
              <w:t>i</w:t>
            </w:r>
            <w:r w:rsidRPr="005E7E8C">
              <w:rPr>
                <w:rFonts w:hint="eastAsia"/>
                <w:sz w:val="22"/>
                <w:szCs w:val="20"/>
              </w:rPr>
              <w:t>为后面的位向量（小数域一共有</w:t>
            </w:r>
            <w:r w:rsidRPr="005E7E8C">
              <w:rPr>
                <w:rFonts w:hint="eastAsia"/>
                <w:sz w:val="22"/>
                <w:szCs w:val="20"/>
              </w:rPr>
              <w:t>i</w:t>
            </w:r>
            <w:r w:rsidRPr="005E7E8C">
              <w:rPr>
                <w:rFonts w:hint="eastAsia"/>
                <w:sz w:val="22"/>
                <w:szCs w:val="20"/>
              </w:rPr>
              <w:t>个位），故阶码</w:t>
            </w:r>
            <w:r w:rsidRPr="005E7E8C">
              <w:rPr>
                <w:rFonts w:hint="eastAsia"/>
                <w:sz w:val="22"/>
                <w:szCs w:val="20"/>
              </w:rPr>
              <w:t>E=i</w:t>
            </w:r>
            <w:r w:rsidRPr="005E7E8C">
              <w:rPr>
                <w:rFonts w:hint="eastAsia"/>
                <w:sz w:val="22"/>
                <w:szCs w:val="20"/>
              </w:rPr>
              <w:t>（小数部分</w:t>
            </w:r>
            <w:r w:rsidRPr="005E7E8C">
              <w:rPr>
                <w:rFonts w:hint="eastAsia"/>
                <w:sz w:val="22"/>
                <w:szCs w:val="20"/>
              </w:rPr>
              <w:t>x2</w:t>
            </w:r>
            <w:r w:rsidRPr="005E7E8C">
              <w:rPr>
                <w:rFonts w:hint="eastAsia"/>
                <w:sz w:val="22"/>
                <w:szCs w:val="20"/>
              </w:rPr>
              <w:t>的</w:t>
            </w:r>
            <w:r w:rsidRPr="005E7E8C">
              <w:rPr>
                <w:rFonts w:hint="eastAsia"/>
                <w:sz w:val="22"/>
                <w:szCs w:val="20"/>
              </w:rPr>
              <w:t>E</w:t>
            </w:r>
            <w:r w:rsidRPr="005E7E8C">
              <w:rPr>
                <w:rFonts w:hint="eastAsia"/>
                <w:sz w:val="22"/>
                <w:szCs w:val="20"/>
              </w:rPr>
              <w:t>次方），指数域等于</w:t>
            </w:r>
            <w:r w:rsidRPr="005E7E8C">
              <w:rPr>
                <w:rFonts w:hint="eastAsia"/>
                <w:sz w:val="22"/>
                <w:szCs w:val="20"/>
              </w:rPr>
              <w:t>i+127</w:t>
            </w:r>
            <w:r w:rsidRPr="005E7E8C">
              <w:rPr>
                <w:rFonts w:hint="eastAsia"/>
                <w:sz w:val="22"/>
                <w:szCs w:val="20"/>
              </w:rPr>
              <w:t>；</w:t>
            </w:r>
          </w:p>
          <w:p w14:paraId="5DDAE878"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x = x &lt;&lt; (31 - i);//</w:t>
            </w:r>
            <w:r w:rsidRPr="005E7E8C">
              <w:rPr>
                <w:rFonts w:hint="eastAsia"/>
                <w:sz w:val="22"/>
                <w:szCs w:val="20"/>
              </w:rPr>
              <w:t>清除有效数据前面的所有</w:t>
            </w:r>
            <w:r w:rsidRPr="005E7E8C">
              <w:rPr>
                <w:rFonts w:hint="eastAsia"/>
                <w:sz w:val="22"/>
                <w:szCs w:val="20"/>
              </w:rPr>
              <w:t>0</w:t>
            </w:r>
            <w:r w:rsidRPr="005E7E8C">
              <w:rPr>
                <w:rFonts w:hint="eastAsia"/>
                <w:sz w:val="22"/>
                <w:szCs w:val="20"/>
              </w:rPr>
              <w:t>，包括符号位，得到有效数据开头的数据</w:t>
            </w:r>
          </w:p>
          <w:p w14:paraId="32153EB4"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fraction_mask = 0x7fffff;//</w:t>
            </w:r>
            <w:r w:rsidRPr="005E7E8C">
              <w:rPr>
                <w:rFonts w:hint="eastAsia"/>
                <w:sz w:val="22"/>
                <w:szCs w:val="20"/>
              </w:rPr>
              <w:t>设置</w:t>
            </w:r>
            <w:r w:rsidRPr="005E7E8C">
              <w:rPr>
                <w:rFonts w:hint="eastAsia"/>
                <w:sz w:val="22"/>
                <w:szCs w:val="20"/>
              </w:rPr>
              <w:t>23</w:t>
            </w:r>
            <w:r w:rsidRPr="005E7E8C">
              <w:rPr>
                <w:rFonts w:hint="eastAsia"/>
                <w:sz w:val="22"/>
                <w:szCs w:val="20"/>
              </w:rPr>
              <w:t>位的小数域掩码</w:t>
            </w:r>
          </w:p>
          <w:p w14:paraId="74134393"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fraction = fraction_mask &amp; (x &gt;&gt; 8);//</w:t>
            </w:r>
            <w:r w:rsidRPr="005E7E8C">
              <w:rPr>
                <w:rFonts w:hint="eastAsia"/>
                <w:sz w:val="22"/>
                <w:szCs w:val="20"/>
              </w:rPr>
              <w:t>虽然按照浮点数格式，最前面的</w:t>
            </w:r>
            <w:r w:rsidRPr="005E7E8C">
              <w:rPr>
                <w:rFonts w:hint="eastAsia"/>
                <w:sz w:val="22"/>
                <w:szCs w:val="20"/>
              </w:rPr>
              <w:t>9</w:t>
            </w:r>
            <w:r w:rsidRPr="005E7E8C">
              <w:rPr>
                <w:rFonts w:hint="eastAsia"/>
                <w:sz w:val="22"/>
                <w:szCs w:val="20"/>
              </w:rPr>
              <w:t>个位不加入小</w:t>
            </w:r>
            <w:r w:rsidRPr="005E7E8C">
              <w:rPr>
                <w:rFonts w:hint="eastAsia"/>
                <w:sz w:val="22"/>
                <w:szCs w:val="20"/>
              </w:rPr>
              <w:lastRenderedPageBreak/>
              <w:t>数位，按道理应该右移</w:t>
            </w:r>
            <w:r w:rsidRPr="005E7E8C">
              <w:rPr>
                <w:rFonts w:hint="eastAsia"/>
                <w:sz w:val="22"/>
                <w:szCs w:val="20"/>
              </w:rPr>
              <w:t>9</w:t>
            </w:r>
            <w:r w:rsidRPr="005E7E8C">
              <w:rPr>
                <w:rFonts w:hint="eastAsia"/>
                <w:sz w:val="22"/>
                <w:szCs w:val="20"/>
              </w:rPr>
              <w:t>位，</w:t>
            </w:r>
          </w:p>
          <w:p w14:paraId="2214437C"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但是由于</w:t>
            </w:r>
            <w:r w:rsidRPr="005E7E8C">
              <w:rPr>
                <w:rFonts w:hint="eastAsia"/>
                <w:sz w:val="22"/>
                <w:szCs w:val="20"/>
              </w:rPr>
              <w:t>int</w:t>
            </w:r>
            <w:r w:rsidRPr="005E7E8C">
              <w:rPr>
                <w:rFonts w:hint="eastAsia"/>
                <w:sz w:val="22"/>
                <w:szCs w:val="20"/>
              </w:rPr>
              <w:t>类型的参数不可能是非规格数，所以最前面的一个有效数据也被舍弃（默认</w:t>
            </w:r>
            <w:r w:rsidRPr="005E7E8C">
              <w:rPr>
                <w:rFonts w:hint="eastAsia"/>
                <w:sz w:val="22"/>
                <w:szCs w:val="20"/>
              </w:rPr>
              <w:t>M=1+f</w:t>
            </w:r>
            <w:r w:rsidRPr="005E7E8C">
              <w:rPr>
                <w:rFonts w:hint="eastAsia"/>
                <w:sz w:val="22"/>
                <w:szCs w:val="20"/>
              </w:rPr>
              <w:t>），</w:t>
            </w:r>
          </w:p>
          <w:p w14:paraId="7E6DA0DE"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当向右移动</w:t>
            </w:r>
            <w:r w:rsidRPr="005E7E8C">
              <w:rPr>
                <w:rFonts w:hint="eastAsia"/>
                <w:sz w:val="22"/>
                <w:szCs w:val="20"/>
              </w:rPr>
              <w:t>8</w:t>
            </w:r>
            <w:r w:rsidRPr="005E7E8C">
              <w:rPr>
                <w:rFonts w:hint="eastAsia"/>
                <w:sz w:val="22"/>
                <w:szCs w:val="20"/>
              </w:rPr>
              <w:t>位，舍弃了有效数据的低</w:t>
            </w:r>
            <w:r w:rsidRPr="005E7E8C">
              <w:rPr>
                <w:rFonts w:hint="eastAsia"/>
                <w:sz w:val="22"/>
                <w:szCs w:val="20"/>
              </w:rPr>
              <w:t>8</w:t>
            </w:r>
            <w:r w:rsidRPr="005E7E8C">
              <w:rPr>
                <w:rFonts w:hint="eastAsia"/>
                <w:sz w:val="22"/>
                <w:szCs w:val="20"/>
              </w:rPr>
              <w:t>位，再和掩码处理以后，一共舍弃了</w:t>
            </w:r>
            <w:r w:rsidRPr="005E7E8C">
              <w:rPr>
                <w:rFonts w:hint="eastAsia"/>
                <w:sz w:val="22"/>
                <w:szCs w:val="20"/>
              </w:rPr>
              <w:t>9</w:t>
            </w:r>
            <w:r w:rsidRPr="005E7E8C">
              <w:rPr>
                <w:rFonts w:hint="eastAsia"/>
                <w:sz w:val="22"/>
                <w:szCs w:val="20"/>
              </w:rPr>
              <w:t>位</w:t>
            </w:r>
          </w:p>
          <w:p w14:paraId="4EC16706"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除了低八位还包括有效数据的最高位，类比二进制小数中小数点左边的那一位数字，在</w:t>
            </w:r>
            <w:r w:rsidRPr="005E7E8C">
              <w:rPr>
                <w:rFonts w:hint="eastAsia"/>
                <w:sz w:val="22"/>
                <w:szCs w:val="20"/>
              </w:rPr>
              <w:t>float</w:t>
            </w:r>
            <w:r w:rsidRPr="005E7E8C">
              <w:rPr>
                <w:rFonts w:hint="eastAsia"/>
                <w:sz w:val="22"/>
                <w:szCs w:val="20"/>
              </w:rPr>
              <w:t>存储的时候，小数点左边数字不存入内存</w:t>
            </w:r>
          </w:p>
          <w:p w14:paraId="6C9A2D1D"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者</w:t>
            </w:r>
            <w:r w:rsidRPr="005E7E8C">
              <w:rPr>
                <w:rFonts w:hint="eastAsia"/>
                <w:sz w:val="22"/>
                <w:szCs w:val="20"/>
              </w:rPr>
              <w:t>9</w:t>
            </w:r>
            <w:r w:rsidRPr="005E7E8C">
              <w:rPr>
                <w:rFonts w:hint="eastAsia"/>
                <w:sz w:val="22"/>
                <w:szCs w:val="20"/>
              </w:rPr>
              <w:t>个位用来存储符号位</w:t>
            </w:r>
            <w:r w:rsidRPr="005E7E8C">
              <w:rPr>
                <w:rFonts w:hint="eastAsia"/>
                <w:sz w:val="22"/>
                <w:szCs w:val="20"/>
              </w:rPr>
              <w:t>+</w:t>
            </w:r>
            <w:r w:rsidRPr="005E7E8C">
              <w:rPr>
                <w:rFonts w:hint="eastAsia"/>
                <w:sz w:val="22"/>
                <w:szCs w:val="20"/>
              </w:rPr>
              <w:t>指数域</w:t>
            </w:r>
          </w:p>
          <w:p w14:paraId="71C1ACDD"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x = x &amp; 0xff;//</w:t>
            </w:r>
            <w:r w:rsidRPr="005E7E8C">
              <w:rPr>
                <w:rFonts w:hint="eastAsia"/>
                <w:sz w:val="22"/>
                <w:szCs w:val="20"/>
              </w:rPr>
              <w:t>由于右移</w:t>
            </w:r>
            <w:r w:rsidRPr="005E7E8C">
              <w:rPr>
                <w:rFonts w:hint="eastAsia"/>
                <w:sz w:val="22"/>
                <w:szCs w:val="20"/>
              </w:rPr>
              <w:t>8</w:t>
            </w:r>
            <w:r w:rsidRPr="005E7E8C">
              <w:rPr>
                <w:rFonts w:hint="eastAsia"/>
                <w:sz w:val="22"/>
                <w:szCs w:val="20"/>
              </w:rPr>
              <w:t>位，舍弃了有效数据第八位，现在获取低八位用于舍入操作</w:t>
            </w:r>
          </w:p>
          <w:p w14:paraId="2E1199E4"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delta = x &gt; 128 || ((x == 128) &amp;&amp; (fraction &amp; 1));//</w:t>
            </w:r>
            <w:r w:rsidRPr="005E7E8C">
              <w:rPr>
                <w:rFonts w:hint="eastAsia"/>
                <w:sz w:val="22"/>
                <w:szCs w:val="20"/>
              </w:rPr>
              <w:t>如果低八位超过八位二进制能表示的无符号数的一半，</w:t>
            </w:r>
          </w:p>
          <w:p w14:paraId="74498030"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要在小数域</w:t>
            </w:r>
            <w:r w:rsidRPr="005E7E8C">
              <w:rPr>
                <w:rFonts w:hint="eastAsia"/>
                <w:sz w:val="22"/>
                <w:szCs w:val="20"/>
              </w:rPr>
              <w:t>+1</w:t>
            </w:r>
            <w:r w:rsidRPr="005E7E8C">
              <w:rPr>
                <w:rFonts w:hint="eastAsia"/>
                <w:sz w:val="22"/>
                <w:szCs w:val="20"/>
              </w:rPr>
              <w:t>，普通的四舍五入思想</w:t>
            </w:r>
          </w:p>
          <w:p w14:paraId="42C7B2C4"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如果低八位刚好等于八位二进制能表示的无符号数的一半，而且小数域目前最后一位是</w:t>
            </w:r>
            <w:r w:rsidRPr="005E7E8C">
              <w:rPr>
                <w:rFonts w:hint="eastAsia"/>
                <w:sz w:val="22"/>
                <w:szCs w:val="20"/>
              </w:rPr>
              <w:t>1</w:t>
            </w:r>
            <w:r w:rsidRPr="005E7E8C">
              <w:rPr>
                <w:rFonts w:hint="eastAsia"/>
                <w:sz w:val="22"/>
                <w:szCs w:val="20"/>
              </w:rPr>
              <w:t>，</w:t>
            </w:r>
          </w:p>
          <w:p w14:paraId="0221D077"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根据向偶数舍入的模式，也要在小数域</w:t>
            </w:r>
            <w:r w:rsidRPr="005E7E8C">
              <w:rPr>
                <w:rFonts w:hint="eastAsia"/>
                <w:sz w:val="22"/>
                <w:szCs w:val="20"/>
              </w:rPr>
              <w:t>+1</w:t>
            </w:r>
            <w:r w:rsidRPr="005E7E8C">
              <w:rPr>
                <w:rFonts w:hint="eastAsia"/>
                <w:sz w:val="22"/>
                <w:szCs w:val="20"/>
              </w:rPr>
              <w:t>，向上舍入的思想，</w:t>
            </w:r>
          </w:p>
          <w:p w14:paraId="66470EBD"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如果低八位刚好等于八位二进制能表示的无符号数的一半，如果小数域目前最后一位是</w:t>
            </w:r>
            <w:r w:rsidRPr="005E7E8C">
              <w:rPr>
                <w:rFonts w:hint="eastAsia"/>
                <w:sz w:val="22"/>
                <w:szCs w:val="20"/>
              </w:rPr>
              <w:t>0</w:t>
            </w:r>
            <w:r w:rsidRPr="005E7E8C">
              <w:rPr>
                <w:rFonts w:hint="eastAsia"/>
                <w:sz w:val="22"/>
                <w:szCs w:val="20"/>
              </w:rPr>
              <w:t>，则向下舍入，不加</w:t>
            </w:r>
            <w:r w:rsidRPr="005E7E8C">
              <w:rPr>
                <w:rFonts w:hint="eastAsia"/>
                <w:sz w:val="22"/>
                <w:szCs w:val="20"/>
              </w:rPr>
              <w:t>1</w:t>
            </w:r>
          </w:p>
          <w:p w14:paraId="4F0D5AA1"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w:t>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r>
            <w:r w:rsidRPr="005E7E8C">
              <w:rPr>
                <w:rFonts w:hint="eastAsia"/>
                <w:sz w:val="22"/>
                <w:szCs w:val="20"/>
              </w:rPr>
              <w:tab/>
              <w:t>//</w:t>
            </w:r>
            <w:r w:rsidRPr="005E7E8C">
              <w:rPr>
                <w:rFonts w:hint="eastAsia"/>
                <w:sz w:val="22"/>
                <w:szCs w:val="20"/>
              </w:rPr>
              <w:t>如果低八位刚好小于八位二进制能表示的无符号数的一半，直接丢弃，不加</w:t>
            </w:r>
            <w:r w:rsidRPr="005E7E8C">
              <w:rPr>
                <w:rFonts w:hint="eastAsia"/>
                <w:sz w:val="22"/>
                <w:szCs w:val="20"/>
              </w:rPr>
              <w:t>1</w:t>
            </w:r>
            <w:r w:rsidRPr="005E7E8C">
              <w:rPr>
                <w:rFonts w:hint="eastAsia"/>
                <w:sz w:val="22"/>
                <w:szCs w:val="20"/>
              </w:rPr>
              <w:t>，普通的四舍五入思想</w:t>
            </w:r>
          </w:p>
          <w:p w14:paraId="4E5AA788"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fraction += delta;//</w:t>
            </w:r>
            <w:r w:rsidRPr="005E7E8C">
              <w:rPr>
                <w:rFonts w:hint="eastAsia"/>
                <w:sz w:val="22"/>
                <w:szCs w:val="20"/>
              </w:rPr>
              <w:t>进行舍入</w:t>
            </w:r>
          </w:p>
          <w:p w14:paraId="06D9EC78"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if(fraction &gt;&gt; 23) {//</w:t>
            </w:r>
            <w:r w:rsidRPr="005E7E8C">
              <w:rPr>
                <w:rFonts w:hint="eastAsia"/>
                <w:sz w:val="22"/>
                <w:szCs w:val="20"/>
              </w:rPr>
              <w:t>如果舍入过后，小数域多余</w:t>
            </w:r>
            <w:r w:rsidRPr="005E7E8C">
              <w:rPr>
                <w:rFonts w:hint="eastAsia"/>
                <w:sz w:val="22"/>
                <w:szCs w:val="20"/>
              </w:rPr>
              <w:t>23</w:t>
            </w:r>
            <w:r w:rsidRPr="005E7E8C">
              <w:rPr>
                <w:rFonts w:hint="eastAsia"/>
                <w:sz w:val="22"/>
                <w:szCs w:val="20"/>
              </w:rPr>
              <w:t>位，则只取低</w:t>
            </w:r>
            <w:r w:rsidRPr="005E7E8C">
              <w:rPr>
                <w:rFonts w:hint="eastAsia"/>
                <w:sz w:val="22"/>
                <w:szCs w:val="20"/>
              </w:rPr>
              <w:t>23</w:t>
            </w:r>
            <w:r w:rsidRPr="005E7E8C">
              <w:rPr>
                <w:rFonts w:hint="eastAsia"/>
                <w:sz w:val="22"/>
                <w:szCs w:val="20"/>
              </w:rPr>
              <w:t>位，高位舍弃，但是阶码</w:t>
            </w:r>
            <w:r w:rsidRPr="005E7E8C">
              <w:rPr>
                <w:rFonts w:hint="eastAsia"/>
                <w:sz w:val="22"/>
                <w:szCs w:val="20"/>
              </w:rPr>
              <w:t>E</w:t>
            </w:r>
            <w:r w:rsidRPr="005E7E8C">
              <w:rPr>
                <w:rFonts w:hint="eastAsia"/>
                <w:sz w:val="22"/>
                <w:szCs w:val="20"/>
              </w:rPr>
              <w:t>要加</w:t>
            </w:r>
            <w:r w:rsidRPr="005E7E8C">
              <w:rPr>
                <w:rFonts w:hint="eastAsia"/>
                <w:sz w:val="22"/>
                <w:szCs w:val="20"/>
              </w:rPr>
              <w:t>1</w:t>
            </w:r>
            <w:r w:rsidRPr="005E7E8C">
              <w:rPr>
                <w:rFonts w:hint="eastAsia"/>
                <w:sz w:val="22"/>
                <w:szCs w:val="20"/>
              </w:rPr>
              <w:t>，所以指数域也就要加</w:t>
            </w:r>
            <w:r w:rsidRPr="005E7E8C">
              <w:rPr>
                <w:rFonts w:hint="eastAsia"/>
                <w:sz w:val="22"/>
                <w:szCs w:val="20"/>
              </w:rPr>
              <w:t>1</w:t>
            </w:r>
          </w:p>
          <w:p w14:paraId="715165D2" w14:textId="77777777" w:rsidR="005E7E8C" w:rsidRPr="005E7E8C" w:rsidRDefault="005E7E8C" w:rsidP="005E7E8C">
            <w:pPr>
              <w:adjustRightInd w:val="0"/>
              <w:spacing w:line="329" w:lineRule="atLeast"/>
              <w:rPr>
                <w:sz w:val="22"/>
                <w:szCs w:val="20"/>
              </w:rPr>
            </w:pPr>
            <w:r w:rsidRPr="005E7E8C">
              <w:rPr>
                <w:sz w:val="22"/>
                <w:szCs w:val="20"/>
              </w:rPr>
              <w:t xml:space="preserve">            fraction &amp;= fraction_mask;</w:t>
            </w:r>
          </w:p>
          <w:p w14:paraId="5ABC2C43" w14:textId="77777777" w:rsidR="005E7E8C" w:rsidRPr="005E7E8C" w:rsidRDefault="005E7E8C" w:rsidP="005E7E8C">
            <w:pPr>
              <w:adjustRightInd w:val="0"/>
              <w:spacing w:line="329" w:lineRule="atLeast"/>
              <w:rPr>
                <w:sz w:val="22"/>
                <w:szCs w:val="20"/>
              </w:rPr>
            </w:pPr>
            <w:r w:rsidRPr="005E7E8C">
              <w:rPr>
                <w:sz w:val="22"/>
                <w:szCs w:val="20"/>
              </w:rPr>
              <w:t xml:space="preserve">            exponent += 1;</w:t>
            </w:r>
          </w:p>
          <w:p w14:paraId="7FFAF3A8" w14:textId="77777777" w:rsidR="005E7E8C" w:rsidRPr="005E7E8C" w:rsidRDefault="005E7E8C" w:rsidP="005E7E8C">
            <w:pPr>
              <w:adjustRightInd w:val="0"/>
              <w:spacing w:line="329" w:lineRule="atLeast"/>
              <w:rPr>
                <w:sz w:val="22"/>
                <w:szCs w:val="20"/>
              </w:rPr>
            </w:pPr>
            <w:r w:rsidRPr="005E7E8C">
              <w:rPr>
                <w:sz w:val="22"/>
                <w:szCs w:val="20"/>
              </w:rPr>
              <w:t xml:space="preserve">        }</w:t>
            </w:r>
          </w:p>
          <w:p w14:paraId="596274C2" w14:textId="77777777" w:rsidR="005E7E8C" w:rsidRPr="005E7E8C" w:rsidRDefault="005E7E8C" w:rsidP="005E7E8C">
            <w:pPr>
              <w:adjustRightInd w:val="0"/>
              <w:spacing w:line="329" w:lineRule="atLeast"/>
              <w:rPr>
                <w:sz w:val="22"/>
                <w:szCs w:val="20"/>
              </w:rPr>
            </w:pPr>
            <w:r w:rsidRPr="005E7E8C">
              <w:rPr>
                <w:sz w:val="22"/>
                <w:szCs w:val="20"/>
              </w:rPr>
              <w:t xml:space="preserve">    }</w:t>
            </w:r>
          </w:p>
          <w:p w14:paraId="312612B7" w14:textId="77777777" w:rsidR="005E7E8C" w:rsidRPr="005E7E8C" w:rsidRDefault="005E7E8C" w:rsidP="005E7E8C">
            <w:pPr>
              <w:adjustRightInd w:val="0"/>
              <w:spacing w:line="329" w:lineRule="atLeast"/>
              <w:rPr>
                <w:sz w:val="22"/>
                <w:szCs w:val="20"/>
              </w:rPr>
            </w:pPr>
            <w:r w:rsidRPr="005E7E8C">
              <w:rPr>
                <w:rFonts w:hint="eastAsia"/>
                <w:sz w:val="22"/>
                <w:szCs w:val="20"/>
              </w:rPr>
              <w:t xml:space="preserve">    return (sign&lt;&lt;31)|(exponent&lt;&lt;23)|fraction;//</w:t>
            </w:r>
            <w:r w:rsidRPr="005E7E8C">
              <w:rPr>
                <w:rFonts w:hint="eastAsia"/>
                <w:sz w:val="22"/>
                <w:szCs w:val="20"/>
              </w:rPr>
              <w:t>符号位最高位（</w:t>
            </w:r>
            <w:r w:rsidRPr="005E7E8C">
              <w:rPr>
                <w:rFonts w:hint="eastAsia"/>
                <w:sz w:val="22"/>
                <w:szCs w:val="20"/>
              </w:rPr>
              <w:t>31</w:t>
            </w:r>
            <w:r w:rsidRPr="005E7E8C">
              <w:rPr>
                <w:rFonts w:hint="eastAsia"/>
                <w:sz w:val="22"/>
                <w:szCs w:val="20"/>
              </w:rPr>
              <w:t>），指数域（</w:t>
            </w:r>
            <w:r w:rsidRPr="005E7E8C">
              <w:rPr>
                <w:rFonts w:hint="eastAsia"/>
                <w:sz w:val="22"/>
                <w:szCs w:val="20"/>
              </w:rPr>
              <w:t>30--23</w:t>
            </w:r>
            <w:r w:rsidRPr="005E7E8C">
              <w:rPr>
                <w:rFonts w:hint="eastAsia"/>
                <w:sz w:val="22"/>
                <w:szCs w:val="20"/>
              </w:rPr>
              <w:t>），小数域（</w:t>
            </w:r>
            <w:r w:rsidRPr="005E7E8C">
              <w:rPr>
                <w:rFonts w:hint="eastAsia"/>
                <w:sz w:val="22"/>
                <w:szCs w:val="20"/>
              </w:rPr>
              <w:t>22-0</w:t>
            </w:r>
            <w:r w:rsidRPr="005E7E8C">
              <w:rPr>
                <w:rFonts w:hint="eastAsia"/>
                <w:sz w:val="22"/>
                <w:szCs w:val="20"/>
              </w:rPr>
              <w:t>）</w:t>
            </w:r>
          </w:p>
          <w:p w14:paraId="1A5FACF4" w14:textId="1CA8C0F6" w:rsidR="005E7E8C" w:rsidRPr="005E7E8C" w:rsidRDefault="005E7E8C" w:rsidP="005E7E8C">
            <w:pPr>
              <w:adjustRightInd w:val="0"/>
              <w:spacing w:line="329" w:lineRule="atLeast"/>
              <w:rPr>
                <w:sz w:val="22"/>
                <w:szCs w:val="20"/>
              </w:rPr>
            </w:pPr>
            <w:r w:rsidRPr="005E7E8C">
              <w:rPr>
                <w:sz w:val="22"/>
                <w:szCs w:val="20"/>
              </w:rPr>
              <w:t>}</w:t>
            </w:r>
          </w:p>
          <w:p w14:paraId="13B2CA78" w14:textId="77777777" w:rsidR="00AC210D" w:rsidRPr="005E7E8C" w:rsidRDefault="00AC210D" w:rsidP="00AC210D">
            <w:pPr>
              <w:adjustRightInd w:val="0"/>
              <w:spacing w:line="329" w:lineRule="atLeast"/>
              <w:ind w:firstLine="425"/>
              <w:rPr>
                <w:sz w:val="22"/>
                <w:szCs w:val="20"/>
              </w:rPr>
            </w:pPr>
          </w:p>
          <w:p w14:paraId="4D0E14F7"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30472A7D"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float_twice - Return bit-level equivalent of expression 2*f for</w:t>
            </w:r>
          </w:p>
          <w:p w14:paraId="3535C05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floating point argument f.</w:t>
            </w:r>
          </w:p>
          <w:p w14:paraId="6A1FEB7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Both the argument and result are passed as unsigned int's, but</w:t>
            </w:r>
          </w:p>
          <w:p w14:paraId="659A3B94"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they are to be interpreted as the bit-level representation of</w:t>
            </w:r>
          </w:p>
          <w:p w14:paraId="68EC91CD" w14:textId="77777777" w:rsidR="00AC210D" w:rsidRPr="005E7E8C" w:rsidRDefault="00AC210D" w:rsidP="00AC210D">
            <w:pPr>
              <w:adjustRightInd w:val="0"/>
              <w:spacing w:line="329" w:lineRule="atLeast"/>
              <w:ind w:firstLine="425"/>
              <w:rPr>
                <w:sz w:val="22"/>
                <w:szCs w:val="20"/>
              </w:rPr>
            </w:pPr>
            <w:r w:rsidRPr="005E7E8C">
              <w:rPr>
                <w:sz w:val="22"/>
                <w:szCs w:val="20"/>
              </w:rPr>
              <w:lastRenderedPageBreak/>
              <w:t xml:space="preserve"> *   single-precision floating point values.</w:t>
            </w:r>
          </w:p>
          <w:p w14:paraId="56A25B0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When argument is NaN, return argument</w:t>
            </w:r>
          </w:p>
          <w:p w14:paraId="2D8B41E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Legal ops: Any integer/unsigned operations incl. ||, &amp;&amp;. also if, while</w:t>
            </w:r>
          </w:p>
          <w:p w14:paraId="526B5E3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Max ops: 30</w:t>
            </w:r>
          </w:p>
          <w:p w14:paraId="7C0AE32F"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   Rating: 4</w:t>
            </w:r>
          </w:p>
          <w:p w14:paraId="48BA758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343C0587" w14:textId="77777777" w:rsidR="00AC210D" w:rsidRPr="005E7E8C" w:rsidRDefault="00AC210D" w:rsidP="00AC210D">
            <w:pPr>
              <w:adjustRightInd w:val="0"/>
              <w:spacing w:line="329" w:lineRule="atLeast"/>
              <w:ind w:firstLine="425"/>
              <w:rPr>
                <w:sz w:val="22"/>
                <w:szCs w:val="20"/>
              </w:rPr>
            </w:pPr>
            <w:r w:rsidRPr="005E7E8C">
              <w:rPr>
                <w:sz w:val="22"/>
                <w:szCs w:val="20"/>
              </w:rPr>
              <w:t>unsigned float_twice(unsigned uf) {</w:t>
            </w:r>
          </w:p>
          <w:p w14:paraId="7DACD013"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unsigned tmp = uf;</w:t>
            </w:r>
          </w:p>
          <w:p w14:paraId="69B76668"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if((tmp&amp;0x7f800000)==0){</w:t>
            </w:r>
          </w:p>
          <w:p w14:paraId="3BE08736"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tmp = (tmp&amp;0x80000000)|((tmp&amp;0x007fffff)&lt;&lt;1);</w:t>
            </w:r>
          </w:p>
          <w:p w14:paraId="2FAFFDE2"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0DAB83B9"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else if((tmp&amp;0x7f800000)!=0x7f800000){</w:t>
            </w:r>
          </w:p>
          <w:p w14:paraId="07E901A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tmp+=(1&lt;&lt;23);</w:t>
            </w:r>
          </w:p>
          <w:p w14:paraId="10F185BE"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if((tmp&amp;0x7f800000)==0x7f800000){</w:t>
            </w:r>
          </w:p>
          <w:p w14:paraId="1CA4793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tmp=(tmp&gt;&gt;23)&lt;&lt;23;</w:t>
            </w:r>
          </w:p>
          <w:p w14:paraId="6CCB908A"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5875029B"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w:t>
            </w:r>
          </w:p>
          <w:p w14:paraId="1BF1D38C" w14:textId="77777777" w:rsidR="00AC210D" w:rsidRPr="005E7E8C" w:rsidRDefault="00AC210D" w:rsidP="00AC210D">
            <w:pPr>
              <w:adjustRightInd w:val="0"/>
              <w:spacing w:line="329" w:lineRule="atLeast"/>
              <w:ind w:firstLine="425"/>
              <w:rPr>
                <w:sz w:val="22"/>
                <w:szCs w:val="20"/>
              </w:rPr>
            </w:pPr>
            <w:r w:rsidRPr="005E7E8C">
              <w:rPr>
                <w:sz w:val="22"/>
                <w:szCs w:val="20"/>
              </w:rPr>
              <w:t xml:space="preserve">  return tmp;</w:t>
            </w:r>
          </w:p>
          <w:p w14:paraId="274D502B" w14:textId="77777777" w:rsidR="00AC210D" w:rsidRPr="005E7E8C" w:rsidRDefault="00AC210D" w:rsidP="00AC210D">
            <w:pPr>
              <w:adjustRightInd w:val="0"/>
              <w:spacing w:line="329" w:lineRule="atLeast"/>
              <w:ind w:firstLine="425"/>
              <w:rPr>
                <w:sz w:val="22"/>
                <w:szCs w:val="20"/>
              </w:rPr>
            </w:pPr>
            <w:r w:rsidRPr="005E7E8C">
              <w:rPr>
                <w:sz w:val="22"/>
                <w:szCs w:val="20"/>
              </w:rPr>
              <w:t>}</w:t>
            </w:r>
          </w:p>
          <w:p w14:paraId="5C093ED6"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首先，规格化数</w:t>
            </w:r>
            <w:r w:rsidRPr="005E7E8C">
              <w:rPr>
                <w:rFonts w:hint="eastAsia"/>
                <w:sz w:val="22"/>
                <w:szCs w:val="20"/>
              </w:rPr>
              <w:t>*2</w:t>
            </w:r>
            <w:r w:rsidRPr="005E7E8C">
              <w:rPr>
                <w:rFonts w:hint="eastAsia"/>
                <w:sz w:val="22"/>
                <w:szCs w:val="20"/>
              </w:rPr>
              <w:t>是阶码</w:t>
            </w:r>
            <w:r w:rsidRPr="005E7E8C">
              <w:rPr>
                <w:rFonts w:hint="eastAsia"/>
                <w:sz w:val="22"/>
                <w:szCs w:val="20"/>
              </w:rPr>
              <w:t>+1</w:t>
            </w:r>
            <w:r w:rsidRPr="005E7E8C">
              <w:rPr>
                <w:rFonts w:hint="eastAsia"/>
                <w:sz w:val="22"/>
                <w:szCs w:val="20"/>
              </w:rPr>
              <w:t>，但是如果本来阶码就已经是可以达到的最大值了的话，那变成无穷大。</w:t>
            </w:r>
          </w:p>
          <w:p w14:paraId="69BC80F0" w14:textId="77777777" w:rsidR="00AC210D" w:rsidRPr="005E7E8C" w:rsidRDefault="00AC210D" w:rsidP="00AC210D">
            <w:pPr>
              <w:adjustRightInd w:val="0"/>
              <w:spacing w:line="329" w:lineRule="atLeast"/>
              <w:ind w:firstLine="425"/>
              <w:rPr>
                <w:sz w:val="22"/>
                <w:szCs w:val="20"/>
              </w:rPr>
            </w:pPr>
            <w:r w:rsidRPr="005E7E8C">
              <w:rPr>
                <w:rFonts w:hint="eastAsia"/>
                <w:sz w:val="22"/>
                <w:szCs w:val="20"/>
              </w:rPr>
              <w:t>其次，非规格化数就是把尾数左移</w:t>
            </w:r>
            <w:r w:rsidRPr="005E7E8C">
              <w:rPr>
                <w:rFonts w:hint="eastAsia"/>
                <w:sz w:val="22"/>
                <w:szCs w:val="20"/>
              </w:rPr>
              <w:t>1</w:t>
            </w:r>
            <w:r w:rsidRPr="005E7E8C">
              <w:rPr>
                <w:rFonts w:hint="eastAsia"/>
                <w:sz w:val="22"/>
                <w:szCs w:val="20"/>
              </w:rPr>
              <w:t>位，前面的符号位不变。</w:t>
            </w:r>
          </w:p>
          <w:p w14:paraId="3A92C863" w14:textId="77777777" w:rsidR="00AC210D" w:rsidRPr="005E7E8C" w:rsidRDefault="00AC210D" w:rsidP="00D45C68">
            <w:pPr>
              <w:adjustRightInd w:val="0"/>
              <w:spacing w:line="329" w:lineRule="atLeast"/>
              <w:rPr>
                <w:rFonts w:ascii="宋体" w:hAnsi="宋体"/>
                <w:sz w:val="28"/>
              </w:rPr>
            </w:pPr>
          </w:p>
          <w:p w14:paraId="7412A82D" w14:textId="77777777" w:rsidR="00D45C68" w:rsidRPr="005E7E8C" w:rsidRDefault="00D45C68" w:rsidP="00D45C68">
            <w:pPr>
              <w:adjustRightInd w:val="0"/>
              <w:spacing w:line="329" w:lineRule="atLeast"/>
              <w:rPr>
                <w:rFonts w:ascii="宋体" w:hAnsi="宋体"/>
                <w:sz w:val="28"/>
              </w:rPr>
            </w:pPr>
          </w:p>
          <w:p w14:paraId="0ACAB2EC" w14:textId="77777777" w:rsidR="00D45C68" w:rsidRPr="005E7E8C" w:rsidRDefault="00D45C68" w:rsidP="00D45C68">
            <w:pPr>
              <w:adjustRightInd w:val="0"/>
              <w:spacing w:line="329" w:lineRule="atLeast"/>
              <w:rPr>
                <w:rFonts w:ascii="宋体" w:hAnsi="宋体"/>
                <w:sz w:val="28"/>
              </w:rPr>
            </w:pPr>
          </w:p>
          <w:p w14:paraId="1D3EC2DB" w14:textId="77777777" w:rsidR="00C0661C" w:rsidRPr="005E7E8C" w:rsidRDefault="00D45C68" w:rsidP="00D45C68">
            <w:pPr>
              <w:adjustRightInd w:val="0"/>
              <w:spacing w:line="329" w:lineRule="atLeast"/>
              <w:rPr>
                <w:rFonts w:ascii="宋体" w:hAnsi="宋体"/>
                <w:sz w:val="20"/>
              </w:rPr>
            </w:pPr>
            <w:r w:rsidRPr="005E7E8C">
              <w:rPr>
                <w:rFonts w:ascii="宋体" w:hAnsi="宋体" w:hint="eastAsia"/>
                <w:sz w:val="20"/>
              </w:rPr>
              <w:t xml:space="preserve"> </w:t>
            </w:r>
          </w:p>
          <w:p w14:paraId="0BC60B1A" w14:textId="77777777" w:rsidR="00E811DE" w:rsidRPr="005E7E8C" w:rsidRDefault="0079072B" w:rsidP="009E7210">
            <w:pPr>
              <w:spacing w:beforeLines="50" w:before="156"/>
              <w:rPr>
                <w:rFonts w:ascii="宋体" w:hAnsi="宋体"/>
                <w:sz w:val="28"/>
              </w:rPr>
            </w:pPr>
            <w:r w:rsidRPr="005E7E8C">
              <w:rPr>
                <w:rFonts w:ascii="宋体" w:hAnsi="宋体" w:hint="eastAsia"/>
                <w:sz w:val="28"/>
              </w:rPr>
              <w:t>收获与体会：</w:t>
            </w:r>
          </w:p>
          <w:p w14:paraId="5D83153A" w14:textId="7139901B" w:rsidR="00AC210D" w:rsidRPr="005E7E8C" w:rsidRDefault="00F771B1" w:rsidP="00AC210D">
            <w:pPr>
              <w:adjustRightInd w:val="0"/>
              <w:spacing w:line="329" w:lineRule="atLeast"/>
              <w:rPr>
                <w:rFonts w:ascii="宋体" w:hAnsi="宋体"/>
                <w:sz w:val="28"/>
              </w:rPr>
            </w:pPr>
            <w:r w:rsidRPr="005E7E8C">
              <w:rPr>
                <w:rFonts w:ascii="宋体" w:hAnsi="宋体" w:hint="eastAsia"/>
                <w:sz w:val="28"/>
              </w:rPr>
              <w:t>太难了！！！</w:t>
            </w:r>
          </w:p>
          <w:p w14:paraId="08D232CE" w14:textId="7E6B9828" w:rsidR="00AC210D" w:rsidRPr="005E7E8C" w:rsidRDefault="00AC210D" w:rsidP="00AC210D">
            <w:pPr>
              <w:adjustRightInd w:val="0"/>
              <w:spacing w:line="329" w:lineRule="atLeast"/>
              <w:rPr>
                <w:rFonts w:ascii="宋体" w:hAnsi="宋体"/>
                <w:sz w:val="28"/>
              </w:rPr>
            </w:pPr>
            <w:r w:rsidRPr="005E7E8C">
              <w:rPr>
                <w:rFonts w:ascii="宋体" w:hAnsi="宋体" w:hint="eastAsia"/>
                <w:sz w:val="28"/>
              </w:rPr>
              <w:t>不过通过对if的限制，我感觉对二进制的规律了解的更清晰了。就像是之前卡了我很久的第四题，研究了半天都是步数超过，后来发现居然可以分治的去思考。</w:t>
            </w:r>
          </w:p>
          <w:p w14:paraId="17FE7073" w14:textId="2C738544" w:rsidR="00AC210D" w:rsidRPr="005E7E8C" w:rsidRDefault="00AC210D" w:rsidP="00AC210D">
            <w:pPr>
              <w:adjustRightInd w:val="0"/>
              <w:spacing w:line="329" w:lineRule="atLeast"/>
              <w:rPr>
                <w:rFonts w:ascii="宋体" w:hAnsi="宋体"/>
                <w:sz w:val="28"/>
              </w:rPr>
            </w:pPr>
            <w:r w:rsidRPr="005E7E8C">
              <w:rPr>
                <w:rFonts w:ascii="宋体" w:hAnsi="宋体" w:hint="eastAsia"/>
                <w:sz w:val="28"/>
              </w:rPr>
              <w:t>第三题也是，始终弄不明白为什么会有问题，当移动0的时候就会有问题，</w:t>
            </w:r>
            <w:r w:rsidRPr="005E7E8C">
              <w:rPr>
                <w:rFonts w:ascii="宋体" w:hAnsi="宋体" w:hint="eastAsia"/>
                <w:sz w:val="28"/>
              </w:rPr>
              <w:lastRenderedPageBreak/>
              <w:t>显示0</w:t>
            </w:r>
          </w:p>
          <w:p w14:paraId="66CC5060" w14:textId="3153EF44" w:rsidR="00AC210D" w:rsidRPr="005E7E8C" w:rsidRDefault="00AC210D" w:rsidP="00AC210D">
            <w:pPr>
              <w:adjustRightInd w:val="0"/>
              <w:spacing w:line="329" w:lineRule="atLeast"/>
              <w:rPr>
                <w:rFonts w:ascii="宋体" w:hAnsi="宋体"/>
                <w:sz w:val="28"/>
              </w:rPr>
            </w:pPr>
            <w:r w:rsidRPr="005E7E8C">
              <w:rPr>
                <w:rFonts w:ascii="宋体" w:hAnsi="宋体"/>
                <w:noProof/>
                <w:sz w:val="28"/>
              </w:rPr>
              <w:drawing>
                <wp:inline distT="0" distB="0" distL="0" distR="0" wp14:anchorId="7C0EDF0A" wp14:editId="2BB5A530">
                  <wp:extent cx="2787259" cy="295298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5508" cy="2961727"/>
                          </a:xfrm>
                          <a:prstGeom prst="rect">
                            <a:avLst/>
                          </a:prstGeom>
                        </pic:spPr>
                      </pic:pic>
                    </a:graphicData>
                  </a:graphic>
                </wp:inline>
              </w:drawing>
            </w:r>
          </w:p>
          <w:p w14:paraId="4A987762" w14:textId="77777777" w:rsidR="00980704" w:rsidRPr="005E7E8C" w:rsidRDefault="00980704" w:rsidP="00AC210D">
            <w:pPr>
              <w:adjustRightInd w:val="0"/>
              <w:spacing w:line="329" w:lineRule="atLeast"/>
              <w:rPr>
                <w:rFonts w:ascii="宋体" w:hAnsi="宋体"/>
                <w:sz w:val="28"/>
              </w:rPr>
            </w:pPr>
          </w:p>
          <w:p w14:paraId="7B3D0A52" w14:textId="3B7D7C86" w:rsidR="00980704" w:rsidRPr="005E7E8C" w:rsidRDefault="00980704" w:rsidP="00AC210D">
            <w:pPr>
              <w:adjustRightInd w:val="0"/>
              <w:spacing w:line="329" w:lineRule="atLeast"/>
              <w:rPr>
                <w:rFonts w:ascii="宋体" w:hAnsi="宋体"/>
                <w:sz w:val="28"/>
              </w:rPr>
            </w:pPr>
            <w:r w:rsidRPr="005E7E8C">
              <w:rPr>
                <w:rFonts w:ascii="宋体" w:hAnsi="宋体" w:hint="eastAsia"/>
                <w:noProof/>
                <w:sz w:val="28"/>
              </w:rPr>
              <w:drawing>
                <wp:inline distT="0" distB="0" distL="0" distR="0" wp14:anchorId="7E221CAE" wp14:editId="43374C78">
                  <wp:extent cx="5641340" cy="2236470"/>
                  <wp:effectExtent l="0" t="0" r="0" b="0"/>
                  <wp:docPr id="3" name="图片 3" descr="../../../../../Library/Containers/com.tencent.qq/Data/Library/Caches/Images/D4F0545286A1420951757BD7B3B9A4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Caches/Images/D4F0545286A1420951757BD7B3B9A4C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340" cy="2236470"/>
                          </a:xfrm>
                          <a:prstGeom prst="rect">
                            <a:avLst/>
                          </a:prstGeom>
                          <a:noFill/>
                          <a:ln>
                            <a:noFill/>
                          </a:ln>
                        </pic:spPr>
                      </pic:pic>
                    </a:graphicData>
                  </a:graphic>
                </wp:inline>
              </w:drawing>
            </w:r>
          </w:p>
          <w:p w14:paraId="47A4991F" w14:textId="4CBE15EE" w:rsidR="00F90EC3" w:rsidRPr="005E7E8C" w:rsidRDefault="00980704" w:rsidP="00F90EC3">
            <w:pPr>
              <w:spacing w:beforeLines="50" w:before="156"/>
              <w:ind w:firstLine="480"/>
              <w:rPr>
                <w:rFonts w:ascii="宋体" w:hAnsi="宋体"/>
                <w:sz w:val="28"/>
              </w:rPr>
            </w:pPr>
            <w:r w:rsidRPr="005E7E8C">
              <w:rPr>
                <w:rFonts w:ascii="宋体" w:hAnsi="宋体" w:hint="eastAsia"/>
                <w:sz w:val="28"/>
              </w:rPr>
              <w:t>更改之后就ok了</w:t>
            </w:r>
          </w:p>
          <w:p w14:paraId="304C9870" w14:textId="77777777" w:rsidR="00C0661C" w:rsidRDefault="00C0661C" w:rsidP="00D45C68">
            <w:pPr>
              <w:rPr>
                <w:rFonts w:ascii="宋体" w:hAnsi="宋体"/>
                <w:sz w:val="24"/>
              </w:rPr>
            </w:pPr>
          </w:p>
          <w:p w14:paraId="0580DF53" w14:textId="77777777" w:rsidR="000B09F2" w:rsidRDefault="000B09F2" w:rsidP="00D45C68">
            <w:pPr>
              <w:rPr>
                <w:rFonts w:ascii="宋体" w:hAnsi="宋体"/>
                <w:sz w:val="24"/>
              </w:rPr>
            </w:pPr>
          </w:p>
          <w:p w14:paraId="7E7421FE" w14:textId="77777777" w:rsidR="000B09F2" w:rsidRDefault="000B09F2" w:rsidP="00D45C68">
            <w:pPr>
              <w:rPr>
                <w:rFonts w:ascii="宋体" w:hAnsi="宋体"/>
                <w:sz w:val="24"/>
              </w:rPr>
            </w:pPr>
            <w:r>
              <w:rPr>
                <w:rFonts w:ascii="宋体" w:hAnsi="宋体" w:hint="eastAsia"/>
                <w:sz w:val="24"/>
              </w:rPr>
              <w:t>在做统计一的个数的时候，查找了资料</w:t>
            </w:r>
          </w:p>
          <w:p w14:paraId="38DC542F" w14:textId="77777777" w:rsidR="000B09F2" w:rsidRPr="000B09F2" w:rsidRDefault="000B09F2" w:rsidP="000B09F2">
            <w:pPr>
              <w:widowControl/>
              <w:spacing w:before="100" w:beforeAutospacing="1" w:after="100" w:afterAutospacing="1"/>
              <w:jc w:val="left"/>
              <w:outlineLvl w:val="2"/>
              <w:rPr>
                <w:rFonts w:ascii="-webkit-standard" w:eastAsia="Times New Roman" w:hAnsi="-webkit-standard"/>
                <w:b/>
                <w:bCs/>
                <w:color w:val="000000"/>
                <w:kern w:val="0"/>
                <w:sz w:val="27"/>
                <w:szCs w:val="27"/>
              </w:rPr>
            </w:pPr>
            <w:bookmarkStart w:id="1" w:name="CountBitsSetParallel"/>
            <w:r w:rsidRPr="000B09F2">
              <w:rPr>
                <w:rFonts w:ascii="-webkit-standard" w:eastAsia="Times New Roman" w:hAnsi="-webkit-standard"/>
                <w:b/>
                <w:bCs/>
                <w:color w:val="000000"/>
                <w:kern w:val="0"/>
                <w:sz w:val="27"/>
                <w:szCs w:val="27"/>
              </w:rPr>
              <w:t>Counting bits set, in parallel</w:t>
            </w:r>
            <w:bookmarkEnd w:id="1"/>
          </w:p>
          <w:p w14:paraId="77966277"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unsigned int v; // count bits set in this (32-bit value)</w:t>
            </w:r>
          </w:p>
          <w:p w14:paraId="5F4C75CD"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unsigned int c; // store the total here</w:t>
            </w:r>
          </w:p>
          <w:p w14:paraId="13501C02"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static const int S[] = {1, 2, 4, 8, 16}; // Magic Binary Numbers</w:t>
            </w:r>
          </w:p>
          <w:p w14:paraId="034F26BD"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lastRenderedPageBreak/>
              <w:t>static const int B[] = {0x55555555, 0x33333333, 0x0F0F0F0F, 0x00FF00FF, 0x0000FFFF};</w:t>
            </w:r>
          </w:p>
          <w:p w14:paraId="0E8DC202"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F5873AF"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c = v - ((v &gt;&gt; 1) &amp; B[0]);</w:t>
            </w:r>
          </w:p>
          <w:p w14:paraId="2F5AF0D1"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c = ((c &gt;&gt; S[1]) &amp; B[1]) + (c &amp; B[1]);</w:t>
            </w:r>
          </w:p>
          <w:p w14:paraId="4ED55FA9"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c = ((c &gt;&gt; S[2]) + c) &amp; B[2];</w:t>
            </w:r>
          </w:p>
          <w:p w14:paraId="6AC3B926"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c = ((c &gt;&gt; S[3]) + c) &amp; B[3];</w:t>
            </w:r>
          </w:p>
          <w:p w14:paraId="71A2D014"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c = ((c &gt;&gt; S[4]) + c) &amp; B[4];</w:t>
            </w:r>
          </w:p>
          <w:p w14:paraId="0E1570FA" w14:textId="77777777" w:rsidR="000B09F2" w:rsidRPr="000B09F2" w:rsidRDefault="000B09F2" w:rsidP="000B09F2">
            <w:pPr>
              <w:widowControl/>
              <w:jc w:val="left"/>
              <w:rPr>
                <w:rFonts w:eastAsia="Times New Roman"/>
                <w:kern w:val="0"/>
                <w:sz w:val="24"/>
              </w:rPr>
            </w:pPr>
            <w:r w:rsidRPr="000B09F2">
              <w:rPr>
                <w:rFonts w:ascii="-webkit-standard" w:eastAsia="Times New Roman" w:hAnsi="-webkit-standard"/>
                <w:color w:val="000000"/>
                <w:kern w:val="0"/>
                <w:sz w:val="27"/>
                <w:szCs w:val="27"/>
              </w:rPr>
              <w:t>The B array, expressed as binary, is:</w:t>
            </w:r>
          </w:p>
          <w:p w14:paraId="679BD4E6"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B[0] = 0x55555555 = 01010101 01010101 01010101 01010101</w:t>
            </w:r>
          </w:p>
          <w:p w14:paraId="60437097"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B[1] = 0x33333333 = 00110011 00110011 00110011 00110011</w:t>
            </w:r>
          </w:p>
          <w:p w14:paraId="1643466C"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B[2] = 0x0F0F0F0F = 00001111 00001111 00001111 00001111</w:t>
            </w:r>
          </w:p>
          <w:p w14:paraId="2DF1507D"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B[3] = 0x00FF00FF = 00000000 11111111 00000000 11111111</w:t>
            </w:r>
          </w:p>
          <w:p w14:paraId="1DA9882E"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B[4] = 0x0000FFFF = 00000000 00000000 11111111 11111111</w:t>
            </w:r>
          </w:p>
          <w:p w14:paraId="0BDA0C1B" w14:textId="77777777" w:rsidR="000B09F2" w:rsidRPr="000B09F2" w:rsidRDefault="000B09F2" w:rsidP="000B09F2">
            <w:pPr>
              <w:widowControl/>
              <w:jc w:val="left"/>
              <w:rPr>
                <w:rFonts w:eastAsia="Times New Roman"/>
                <w:kern w:val="0"/>
                <w:sz w:val="24"/>
              </w:rPr>
            </w:pPr>
            <w:r w:rsidRPr="000B09F2">
              <w:rPr>
                <w:rFonts w:ascii="-webkit-standard" w:eastAsia="Times New Roman" w:hAnsi="-webkit-standard"/>
                <w:color w:val="000000"/>
                <w:kern w:val="0"/>
                <w:sz w:val="27"/>
                <w:szCs w:val="27"/>
              </w:rPr>
              <w:t>We can adjust the method for larger integer sizes by continuing with the patterns for the </w:t>
            </w:r>
            <w:r w:rsidRPr="000B09F2">
              <w:rPr>
                <w:rFonts w:ascii="-webkit-standard" w:eastAsia="Times New Roman" w:hAnsi="-webkit-standard"/>
                <w:i/>
                <w:iCs/>
                <w:color w:val="000000"/>
                <w:kern w:val="0"/>
                <w:sz w:val="24"/>
              </w:rPr>
              <w:t>Binary Magic Numbers,</w:t>
            </w:r>
            <w:r w:rsidRPr="000B09F2">
              <w:rPr>
                <w:rFonts w:ascii="-webkit-standard" w:eastAsia="Times New Roman" w:hAnsi="-webkit-standard"/>
                <w:color w:val="000000"/>
                <w:kern w:val="0"/>
                <w:sz w:val="27"/>
                <w:szCs w:val="27"/>
              </w:rPr>
              <w:t> B and S. If there are k bits, then we need the arrays S and B to be ceil(lg(k)) elements long, and we must compute the same number of expressions for c as S or B are long. For a 32-bit v, 16 operations are used.</w:t>
            </w:r>
          </w:p>
          <w:p w14:paraId="470F0E8C" w14:textId="77777777" w:rsidR="000B09F2" w:rsidRPr="000B09F2" w:rsidRDefault="000B09F2" w:rsidP="000B09F2">
            <w:pPr>
              <w:widowControl/>
              <w:spacing w:before="100" w:beforeAutospacing="1" w:after="100" w:afterAutospacing="1"/>
              <w:jc w:val="left"/>
              <w:rPr>
                <w:rFonts w:ascii="-webkit-standard" w:hAnsi="-webkit-standard" w:hint="eastAsia"/>
                <w:color w:val="000000"/>
                <w:kern w:val="0"/>
                <w:sz w:val="24"/>
              </w:rPr>
            </w:pPr>
            <w:r w:rsidRPr="000B09F2">
              <w:rPr>
                <w:rFonts w:ascii="-webkit-standard" w:hAnsi="-webkit-standard"/>
                <w:color w:val="000000"/>
                <w:kern w:val="0"/>
                <w:sz w:val="24"/>
              </w:rPr>
              <w:t>The best method for counting bits in a 32-bit integer v is the following:</w:t>
            </w:r>
          </w:p>
          <w:p w14:paraId="27ADE72E"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v = v - ((v &gt;&gt; 1) &amp; 0x55555555);                    // reuse input as temporary</w:t>
            </w:r>
          </w:p>
          <w:p w14:paraId="558A8CC7"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v = (v &amp; 0x33333333) + ((v &gt;&gt; 2) &amp; 0x33333333);     // temp</w:t>
            </w:r>
          </w:p>
          <w:p w14:paraId="3F47898E"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c = ((v + (v &gt;&gt; 4) &amp; 0xF0F0F0F) * 0x1010101) &gt;&gt; 24; // count</w:t>
            </w:r>
          </w:p>
          <w:p w14:paraId="3674EF91" w14:textId="77777777" w:rsidR="000B09F2" w:rsidRPr="000B09F2" w:rsidRDefault="000B09F2" w:rsidP="000B09F2">
            <w:pPr>
              <w:widowControl/>
              <w:spacing w:before="100" w:beforeAutospacing="1" w:after="100" w:afterAutospacing="1"/>
              <w:jc w:val="left"/>
              <w:rPr>
                <w:rFonts w:ascii="-webkit-standard" w:hAnsi="-webkit-standard" w:hint="eastAsia"/>
                <w:color w:val="000000"/>
                <w:kern w:val="0"/>
                <w:sz w:val="24"/>
              </w:rPr>
            </w:pPr>
            <w:r w:rsidRPr="000B09F2">
              <w:rPr>
                <w:rFonts w:ascii="-webkit-standard" w:hAnsi="-webkit-standard"/>
                <w:color w:val="000000"/>
                <w:kern w:val="0"/>
                <w:sz w:val="24"/>
              </w:rPr>
              <w:t>The best bit counting method takes only 12 operations, which is the same as the lookup-table method, but avoids the memory and potential cache misses of a table. It is a hybrid between the purely parallel method above and the earlier methods using multiplies (in the section on counting bits with 64-bit instructions), though it doesn't use 64-bit instructions. The counts of bits set in the bytes is done in parallel, and the sum total of the bits set in the bytes is computed by multiplying by 0x1010101 and shifting right 24 bits.</w:t>
            </w:r>
          </w:p>
          <w:p w14:paraId="3F17657E" w14:textId="77777777" w:rsidR="000B09F2" w:rsidRPr="000B09F2" w:rsidRDefault="000B09F2" w:rsidP="000B09F2">
            <w:pPr>
              <w:widowControl/>
              <w:spacing w:before="100" w:beforeAutospacing="1" w:after="100" w:afterAutospacing="1"/>
              <w:jc w:val="left"/>
              <w:rPr>
                <w:rFonts w:ascii="-webkit-standard" w:hAnsi="-webkit-standard" w:hint="eastAsia"/>
                <w:color w:val="000000"/>
                <w:kern w:val="0"/>
                <w:sz w:val="24"/>
              </w:rPr>
            </w:pPr>
            <w:r w:rsidRPr="000B09F2">
              <w:rPr>
                <w:rFonts w:ascii="-webkit-standard" w:hAnsi="-webkit-standard"/>
                <w:color w:val="000000"/>
                <w:kern w:val="0"/>
                <w:sz w:val="24"/>
              </w:rPr>
              <w:t>A generalization of the best bit counting method to integers of bit-widths upto 128 (parameterized by type T) is this:</w:t>
            </w:r>
          </w:p>
          <w:p w14:paraId="7F9D681D"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v = v - ((v &gt;&gt; 1) &amp; (T)~(T)0/3);                           // temp</w:t>
            </w:r>
          </w:p>
          <w:p w14:paraId="54B01C77"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v = (v &amp; (T)~(T)0/15*3) + ((v &gt;&gt; 2) &amp; (T)~(T)0/15*3);      // temp</w:t>
            </w:r>
          </w:p>
          <w:p w14:paraId="0340EBDC"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t>v = (v + (v &gt;&gt; 4)) &amp; (T)~(T)0/255*15;                      // temp</w:t>
            </w:r>
          </w:p>
          <w:p w14:paraId="6CA4F63D" w14:textId="77777777" w:rsidR="000B09F2" w:rsidRPr="000B09F2" w:rsidRDefault="000B09F2" w:rsidP="000B0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B09F2">
              <w:rPr>
                <w:rFonts w:ascii="Courier New" w:hAnsi="Courier New" w:cs="Courier New"/>
                <w:color w:val="000000"/>
                <w:kern w:val="0"/>
                <w:sz w:val="20"/>
                <w:szCs w:val="20"/>
              </w:rPr>
              <w:lastRenderedPageBreak/>
              <w:t>c = (T)(v * ((T)~(T)0/255)) &gt;&gt; (sizeof(T) - 1) * CHAR_BIT; // count</w:t>
            </w:r>
          </w:p>
          <w:p w14:paraId="77A17949" w14:textId="77777777" w:rsidR="000B09F2" w:rsidRDefault="000B09F2" w:rsidP="00D45C68">
            <w:pPr>
              <w:rPr>
                <w:rFonts w:ascii="宋体" w:hAnsi="宋体"/>
                <w:sz w:val="24"/>
              </w:rPr>
            </w:pPr>
            <w:r>
              <w:rPr>
                <w:rFonts w:ascii="宋体" w:hAnsi="宋体" w:hint="eastAsia"/>
                <w:noProof/>
                <w:sz w:val="24"/>
              </w:rPr>
              <w:drawing>
                <wp:inline distT="0" distB="0" distL="0" distR="0" wp14:anchorId="116F8426" wp14:editId="3582BE3C">
                  <wp:extent cx="5638800" cy="6096000"/>
                  <wp:effectExtent l="0" t="0" r="0" b="0"/>
                  <wp:docPr id="4" name="图片 4" descr="../../../../../Downloads/2017031122203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01703112220333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6096000"/>
                          </a:xfrm>
                          <a:prstGeom prst="rect">
                            <a:avLst/>
                          </a:prstGeom>
                          <a:noFill/>
                          <a:ln>
                            <a:noFill/>
                          </a:ln>
                        </pic:spPr>
                      </pic:pic>
                    </a:graphicData>
                  </a:graphic>
                </wp:inline>
              </w:drawing>
            </w:r>
          </w:p>
          <w:p w14:paraId="10930857" w14:textId="73C8C103" w:rsidR="000B09F2" w:rsidRDefault="000B09F2" w:rsidP="00D45C68">
            <w:pPr>
              <w:rPr>
                <w:rFonts w:ascii="宋体" w:hAnsi="宋体"/>
                <w:sz w:val="24"/>
              </w:rPr>
            </w:pPr>
          </w:p>
        </w:tc>
      </w:tr>
      <w:tr w:rsidR="00C0661C" w14:paraId="153DA0C4" w14:textId="77777777">
        <w:trPr>
          <w:cantSplit/>
          <w:trHeight w:val="1155"/>
        </w:trPr>
        <w:tc>
          <w:tcPr>
            <w:tcW w:w="468" w:type="dxa"/>
            <w:tcBorders>
              <w:top w:val="single" w:sz="4" w:space="0" w:color="auto"/>
              <w:left w:val="single" w:sz="8" w:space="0" w:color="auto"/>
              <w:bottom w:val="single" w:sz="8" w:space="0" w:color="auto"/>
              <w:right w:val="single" w:sz="4" w:space="0" w:color="auto"/>
            </w:tcBorders>
            <w:vAlign w:val="center"/>
          </w:tcPr>
          <w:p w14:paraId="4F5D9674" w14:textId="77777777" w:rsidR="00C0661C" w:rsidRDefault="00C0661C">
            <w:pPr>
              <w:jc w:val="center"/>
              <w:rPr>
                <w:rFonts w:ascii="宋体" w:hAnsi="宋体"/>
                <w:sz w:val="24"/>
              </w:rPr>
            </w:pPr>
            <w:r>
              <w:rPr>
                <w:rFonts w:ascii="宋体" w:hAnsi="宋体" w:hint="eastAsia"/>
                <w:sz w:val="24"/>
              </w:rPr>
              <w:lastRenderedPageBreak/>
              <w:t>实</w:t>
            </w:r>
          </w:p>
          <w:p w14:paraId="5461C046" w14:textId="77777777" w:rsidR="00C0661C" w:rsidRDefault="00C0661C">
            <w:pPr>
              <w:jc w:val="center"/>
              <w:rPr>
                <w:rFonts w:ascii="宋体" w:hAnsi="宋体"/>
                <w:sz w:val="24"/>
              </w:rPr>
            </w:pPr>
            <w:r>
              <w:rPr>
                <w:rFonts w:ascii="宋体" w:hAnsi="宋体" w:hint="eastAsia"/>
                <w:sz w:val="24"/>
              </w:rPr>
              <w:t>验成绩</w:t>
            </w:r>
          </w:p>
        </w:tc>
        <w:tc>
          <w:tcPr>
            <w:tcW w:w="8640" w:type="dxa"/>
            <w:tcBorders>
              <w:top w:val="single" w:sz="4" w:space="0" w:color="auto"/>
              <w:left w:val="single" w:sz="4" w:space="0" w:color="auto"/>
              <w:bottom w:val="single" w:sz="8" w:space="0" w:color="auto"/>
              <w:right w:val="single" w:sz="8" w:space="0" w:color="auto"/>
            </w:tcBorders>
            <w:vAlign w:val="center"/>
          </w:tcPr>
          <w:p w14:paraId="451A18FE" w14:textId="77777777" w:rsidR="00C0661C" w:rsidRDefault="00C0661C" w:rsidP="009E7210">
            <w:pPr>
              <w:rPr>
                <w:rFonts w:ascii="宋体" w:hAnsi="宋体"/>
                <w:sz w:val="24"/>
                <w:u w:val="single"/>
              </w:rPr>
            </w:pPr>
          </w:p>
        </w:tc>
      </w:tr>
    </w:tbl>
    <w:p w14:paraId="784D4688" w14:textId="77777777" w:rsidR="007313B1" w:rsidRDefault="007313B1" w:rsidP="009E7210">
      <w:pPr>
        <w:spacing w:beforeLines="50" w:before="156"/>
        <w:ind w:right="480"/>
      </w:pPr>
    </w:p>
    <w:p w14:paraId="206E6A0E" w14:textId="3748CE98" w:rsidR="007313B1" w:rsidRDefault="007313B1" w:rsidP="001A7CB4">
      <w:pPr>
        <w:spacing w:line="360" w:lineRule="auto"/>
        <w:jc w:val="center"/>
        <w:rPr>
          <w:rFonts w:ascii="宋体" w:hAnsi="宋体"/>
          <w:sz w:val="24"/>
        </w:rPr>
      </w:pPr>
    </w:p>
    <w:p w14:paraId="46E74D36" w14:textId="77777777" w:rsidR="007313B1" w:rsidRPr="007313B1" w:rsidRDefault="007313B1" w:rsidP="00B53D00">
      <w:pPr>
        <w:spacing w:line="360" w:lineRule="auto"/>
        <w:rPr>
          <w:rFonts w:ascii="宋体" w:hAnsi="宋体"/>
          <w:sz w:val="24"/>
        </w:rPr>
      </w:pPr>
    </w:p>
    <w:sectPr w:rsidR="007313B1" w:rsidRPr="007313B1">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panose1 w:val="02000500000000000000"/>
    <w:charset w:val="00"/>
    <w:family w:val="auto"/>
    <w:pitch w:val="variable"/>
    <w:sig w:usb0="00000003" w:usb1="00000000" w:usb2="00000000" w:usb3="00000000" w:csb0="00000003" w:csb1="00000000"/>
  </w:font>
  <w:font w:name="-webkit-standard">
    <w:altName w:val="Angsana New"/>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FEE69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A241F4"/>
    <w:multiLevelType w:val="hybridMultilevel"/>
    <w:tmpl w:val="C178B6E6"/>
    <w:lvl w:ilvl="0" w:tplc="F6408AF8">
      <w:start w:val="1"/>
      <w:numFmt w:val="lowerLetter"/>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457C59AC"/>
    <w:multiLevelType w:val="hybridMultilevel"/>
    <w:tmpl w:val="490CC6CE"/>
    <w:lvl w:ilvl="0" w:tplc="C27A5206">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55340437"/>
    <w:multiLevelType w:val="hybridMultilevel"/>
    <w:tmpl w:val="25CEC9F4"/>
    <w:lvl w:ilvl="0" w:tplc="426486A0">
      <w:start w:val="2"/>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5639033D"/>
    <w:multiLevelType w:val="hybridMultilevel"/>
    <w:tmpl w:val="42D8AD5E"/>
    <w:lvl w:ilvl="0" w:tplc="831AFA2E">
      <w:start w:val="1"/>
      <w:numFmt w:val="lowerLetter"/>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5" w15:restartNumberingAfterBreak="0">
    <w:nsid w:val="71B03A64"/>
    <w:multiLevelType w:val="hybridMultilevel"/>
    <w:tmpl w:val="A732BB0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1C"/>
    <w:rsid w:val="000B09F2"/>
    <w:rsid w:val="000F0C34"/>
    <w:rsid w:val="00111981"/>
    <w:rsid w:val="001A7CB4"/>
    <w:rsid w:val="002516FF"/>
    <w:rsid w:val="00260550"/>
    <w:rsid w:val="002D524B"/>
    <w:rsid w:val="00351DD2"/>
    <w:rsid w:val="003B0779"/>
    <w:rsid w:val="003E73DC"/>
    <w:rsid w:val="00444C74"/>
    <w:rsid w:val="00544322"/>
    <w:rsid w:val="005B71E6"/>
    <w:rsid w:val="005E7E8C"/>
    <w:rsid w:val="00602EC6"/>
    <w:rsid w:val="00630DF3"/>
    <w:rsid w:val="006B2B58"/>
    <w:rsid w:val="006B2DC0"/>
    <w:rsid w:val="006D0063"/>
    <w:rsid w:val="007313B1"/>
    <w:rsid w:val="00753060"/>
    <w:rsid w:val="0075532E"/>
    <w:rsid w:val="0079072B"/>
    <w:rsid w:val="007F1B1E"/>
    <w:rsid w:val="008F0F3B"/>
    <w:rsid w:val="00926A1E"/>
    <w:rsid w:val="00980704"/>
    <w:rsid w:val="009A3857"/>
    <w:rsid w:val="009E7210"/>
    <w:rsid w:val="00A67A1E"/>
    <w:rsid w:val="00A76D92"/>
    <w:rsid w:val="00AC210D"/>
    <w:rsid w:val="00B3194C"/>
    <w:rsid w:val="00B53D00"/>
    <w:rsid w:val="00B63193"/>
    <w:rsid w:val="00C0661C"/>
    <w:rsid w:val="00CF43F2"/>
    <w:rsid w:val="00CF76C5"/>
    <w:rsid w:val="00D45C68"/>
    <w:rsid w:val="00D73CFC"/>
    <w:rsid w:val="00E811DE"/>
    <w:rsid w:val="00EB14BD"/>
    <w:rsid w:val="00F54EDD"/>
    <w:rsid w:val="00F62F49"/>
    <w:rsid w:val="00F771B1"/>
    <w:rsid w:val="00F90EC3"/>
    <w:rsid w:val="00FD3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A90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封面1"/>
    <w:basedOn w:val="a"/>
    <w:pPr>
      <w:spacing w:line="360" w:lineRule="auto"/>
      <w:ind w:firstLineChars="100" w:firstLine="720"/>
    </w:pPr>
    <w:rPr>
      <w:rFonts w:ascii="宋体" w:hAnsi="宋体"/>
      <w:sz w:val="72"/>
    </w:rPr>
  </w:style>
  <w:style w:type="paragraph" w:customStyle="1" w:styleId="a3">
    <w:name w:val="一级标题"/>
    <w:basedOn w:val="a"/>
    <w:rPr>
      <w:sz w:val="30"/>
    </w:rPr>
  </w:style>
  <w:style w:type="paragraph" w:customStyle="1" w:styleId="a4">
    <w:name w:val="二级标题"/>
    <w:basedOn w:val="a"/>
    <w:pPr>
      <w:spacing w:line="360" w:lineRule="auto"/>
      <w:ind w:firstLine="437"/>
    </w:pPr>
    <w:rPr>
      <w:sz w:val="24"/>
    </w:rPr>
  </w:style>
  <w:style w:type="paragraph" w:customStyle="1" w:styleId="a5">
    <w:name w:val="参考文献"/>
    <w:basedOn w:val="a"/>
    <w:pPr>
      <w:ind w:firstLineChars="200" w:firstLine="480"/>
    </w:pPr>
    <w:rPr>
      <w:rFonts w:ascii="宋体" w:hAnsi="宋体"/>
      <w:sz w:val="24"/>
      <w:szCs w:val="21"/>
    </w:rPr>
  </w:style>
  <w:style w:type="paragraph" w:customStyle="1" w:styleId="a6">
    <w:name w:val="成绩评定标题"/>
    <w:basedOn w:val="a"/>
    <w:pPr>
      <w:jc w:val="center"/>
    </w:pPr>
    <w:rPr>
      <w:sz w:val="32"/>
      <w:szCs w:val="32"/>
    </w:rPr>
  </w:style>
  <w:style w:type="paragraph" w:styleId="a7">
    <w:name w:val="Normal Indent"/>
    <w:basedOn w:val="a"/>
    <w:rsid w:val="007F1B1E"/>
    <w:pPr>
      <w:ind w:firstLine="420"/>
    </w:pPr>
    <w:rPr>
      <w:szCs w:val="20"/>
    </w:rPr>
  </w:style>
  <w:style w:type="paragraph" w:styleId="a8">
    <w:name w:val="Document Map"/>
    <w:basedOn w:val="a"/>
    <w:link w:val="a9"/>
    <w:unhideWhenUsed/>
    <w:rsid w:val="00EB14BD"/>
    <w:rPr>
      <w:rFonts w:ascii="宋体" w:hAnsi="Calibri"/>
      <w:sz w:val="18"/>
      <w:szCs w:val="18"/>
    </w:rPr>
  </w:style>
  <w:style w:type="character" w:customStyle="1" w:styleId="a9">
    <w:name w:val="文档结构图 字符"/>
    <w:link w:val="a8"/>
    <w:rsid w:val="00EB14BD"/>
    <w:rPr>
      <w:rFonts w:ascii="宋体" w:hAnsi="Calibri"/>
      <w:kern w:val="2"/>
      <w:sz w:val="18"/>
      <w:szCs w:val="18"/>
    </w:rPr>
  </w:style>
  <w:style w:type="paragraph" w:customStyle="1" w:styleId="aa">
    <w:name w:val="表题"/>
    <w:basedOn w:val="a"/>
    <w:rsid w:val="00EB14BD"/>
    <w:pPr>
      <w:adjustRightInd w:val="0"/>
      <w:snapToGrid w:val="0"/>
      <w:spacing w:before="120" w:after="40" w:line="329" w:lineRule="atLeast"/>
      <w:jc w:val="center"/>
    </w:pPr>
    <w:rPr>
      <w:rFonts w:ascii="Arial" w:eastAsia="黑体" w:hAnsi="Arial"/>
      <w:sz w:val="18"/>
      <w:szCs w:val="20"/>
    </w:rPr>
  </w:style>
  <w:style w:type="paragraph" w:styleId="ab">
    <w:name w:val="List Paragraph"/>
    <w:basedOn w:val="a"/>
    <w:uiPriority w:val="72"/>
    <w:rsid w:val="00B63193"/>
    <w:pPr>
      <w:ind w:firstLineChars="200" w:firstLine="420"/>
    </w:pPr>
  </w:style>
  <w:style w:type="paragraph" w:styleId="HTML">
    <w:name w:val="HTML Preformatted"/>
    <w:basedOn w:val="a"/>
    <w:link w:val="HTML0"/>
    <w:rsid w:val="00B63193"/>
    <w:rPr>
      <w:rFonts w:ascii="Courier" w:hAnsi="Courier"/>
      <w:sz w:val="20"/>
      <w:szCs w:val="20"/>
    </w:rPr>
  </w:style>
  <w:style w:type="character" w:customStyle="1" w:styleId="HTML0">
    <w:name w:val="HTML 预设格式 字符"/>
    <w:basedOn w:val="a0"/>
    <w:link w:val="HTML"/>
    <w:rsid w:val="00B63193"/>
    <w:rPr>
      <w:rFonts w:ascii="Courier" w:hAnsi="Courie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4816">
      <w:bodyDiv w:val="1"/>
      <w:marLeft w:val="0"/>
      <w:marRight w:val="0"/>
      <w:marTop w:val="0"/>
      <w:marBottom w:val="0"/>
      <w:divBdr>
        <w:top w:val="none" w:sz="0" w:space="0" w:color="auto"/>
        <w:left w:val="none" w:sz="0" w:space="0" w:color="auto"/>
        <w:bottom w:val="none" w:sz="0" w:space="0" w:color="auto"/>
        <w:right w:val="none" w:sz="0" w:space="0" w:color="auto"/>
      </w:divBdr>
    </w:div>
    <w:div w:id="245385276">
      <w:bodyDiv w:val="1"/>
      <w:marLeft w:val="0"/>
      <w:marRight w:val="0"/>
      <w:marTop w:val="0"/>
      <w:marBottom w:val="0"/>
      <w:divBdr>
        <w:top w:val="none" w:sz="0" w:space="0" w:color="auto"/>
        <w:left w:val="none" w:sz="0" w:space="0" w:color="auto"/>
        <w:bottom w:val="none" w:sz="0" w:space="0" w:color="auto"/>
        <w:right w:val="none" w:sz="0" w:space="0" w:color="auto"/>
      </w:divBdr>
    </w:div>
    <w:div w:id="836118574">
      <w:bodyDiv w:val="1"/>
      <w:marLeft w:val="0"/>
      <w:marRight w:val="0"/>
      <w:marTop w:val="0"/>
      <w:marBottom w:val="0"/>
      <w:divBdr>
        <w:top w:val="none" w:sz="0" w:space="0" w:color="auto"/>
        <w:left w:val="none" w:sz="0" w:space="0" w:color="auto"/>
        <w:bottom w:val="none" w:sz="0" w:space="0" w:color="auto"/>
        <w:right w:val="none" w:sz="0" w:space="0" w:color="auto"/>
      </w:divBdr>
    </w:div>
    <w:div w:id="935286720">
      <w:bodyDiv w:val="1"/>
      <w:marLeft w:val="0"/>
      <w:marRight w:val="0"/>
      <w:marTop w:val="0"/>
      <w:marBottom w:val="0"/>
      <w:divBdr>
        <w:top w:val="none" w:sz="0" w:space="0" w:color="auto"/>
        <w:left w:val="none" w:sz="0" w:space="0" w:color="auto"/>
        <w:bottom w:val="none" w:sz="0" w:space="0" w:color="auto"/>
        <w:right w:val="none" w:sz="0" w:space="0" w:color="auto"/>
      </w:divBdr>
    </w:div>
    <w:div w:id="1168903764">
      <w:bodyDiv w:val="1"/>
      <w:marLeft w:val="0"/>
      <w:marRight w:val="0"/>
      <w:marTop w:val="0"/>
      <w:marBottom w:val="0"/>
      <w:divBdr>
        <w:top w:val="none" w:sz="0" w:space="0" w:color="auto"/>
        <w:left w:val="none" w:sz="0" w:space="0" w:color="auto"/>
        <w:bottom w:val="none" w:sz="0" w:space="0" w:color="auto"/>
        <w:right w:val="none" w:sz="0" w:space="0" w:color="auto"/>
      </w:divBdr>
      <w:divsChild>
        <w:div w:id="348529521">
          <w:marLeft w:val="0"/>
          <w:marRight w:val="0"/>
          <w:marTop w:val="0"/>
          <w:marBottom w:val="0"/>
          <w:divBdr>
            <w:top w:val="none" w:sz="0" w:space="0" w:color="auto"/>
            <w:left w:val="none" w:sz="0" w:space="0" w:color="auto"/>
            <w:bottom w:val="none" w:sz="0" w:space="0" w:color="auto"/>
            <w:right w:val="none" w:sz="0" w:space="0" w:color="auto"/>
          </w:divBdr>
          <w:divsChild>
            <w:div w:id="756562438">
              <w:marLeft w:val="0"/>
              <w:marRight w:val="0"/>
              <w:marTop w:val="0"/>
              <w:marBottom w:val="0"/>
              <w:divBdr>
                <w:top w:val="none" w:sz="0" w:space="0" w:color="auto"/>
                <w:left w:val="none" w:sz="0" w:space="0" w:color="auto"/>
                <w:bottom w:val="none" w:sz="0" w:space="0" w:color="auto"/>
                <w:right w:val="none" w:sz="0" w:space="0" w:color="auto"/>
              </w:divBdr>
            </w:div>
            <w:div w:id="1082482789">
              <w:marLeft w:val="0"/>
              <w:marRight w:val="0"/>
              <w:marTop w:val="0"/>
              <w:marBottom w:val="0"/>
              <w:divBdr>
                <w:top w:val="none" w:sz="0" w:space="0" w:color="auto"/>
                <w:left w:val="none" w:sz="0" w:space="0" w:color="auto"/>
                <w:bottom w:val="none" w:sz="0" w:space="0" w:color="auto"/>
                <w:right w:val="none" w:sz="0" w:space="0" w:color="auto"/>
              </w:divBdr>
            </w:div>
            <w:div w:id="12343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419">
      <w:bodyDiv w:val="1"/>
      <w:marLeft w:val="0"/>
      <w:marRight w:val="0"/>
      <w:marTop w:val="0"/>
      <w:marBottom w:val="0"/>
      <w:divBdr>
        <w:top w:val="none" w:sz="0" w:space="0" w:color="auto"/>
        <w:left w:val="none" w:sz="0" w:space="0" w:color="auto"/>
        <w:bottom w:val="none" w:sz="0" w:space="0" w:color="auto"/>
        <w:right w:val="none" w:sz="0" w:space="0" w:color="auto"/>
      </w:divBdr>
    </w:div>
    <w:div w:id="1584727414">
      <w:bodyDiv w:val="1"/>
      <w:marLeft w:val="0"/>
      <w:marRight w:val="0"/>
      <w:marTop w:val="0"/>
      <w:marBottom w:val="0"/>
      <w:divBdr>
        <w:top w:val="none" w:sz="0" w:space="0" w:color="auto"/>
        <w:left w:val="none" w:sz="0" w:space="0" w:color="auto"/>
        <w:bottom w:val="none" w:sz="0" w:space="0" w:color="auto"/>
        <w:right w:val="none" w:sz="0" w:space="0" w:color="auto"/>
      </w:divBdr>
    </w:div>
    <w:div w:id="1729769512">
      <w:bodyDiv w:val="1"/>
      <w:marLeft w:val="0"/>
      <w:marRight w:val="0"/>
      <w:marTop w:val="0"/>
      <w:marBottom w:val="0"/>
      <w:divBdr>
        <w:top w:val="none" w:sz="0" w:space="0" w:color="auto"/>
        <w:left w:val="none" w:sz="0" w:space="0" w:color="auto"/>
        <w:bottom w:val="none" w:sz="0" w:space="0" w:color="auto"/>
        <w:right w:val="none" w:sz="0" w:space="0" w:color="auto"/>
      </w:divBdr>
    </w:div>
    <w:div w:id="177389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31243;&#31867;&#23454;&#36341;&#24615;&#25945;&#23398;&#35268;&#33539;&#25253;&#21578;&#26684;&#24335;&#31561;\&#30005;&#23376;&#24037;&#31243;&#31995;&#32508;&#21512;&#23454;&#36341;&#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4F950-5AF0-2547-AA31-68839B9C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E:\工程类实践性教学规范报告格式等\电子工程系综合实践报告模板.dot</Template>
  <TotalTime>7</TotalTime>
  <Pages>14</Pages>
  <Words>1862</Words>
  <Characters>10615</Characters>
  <Application>Microsoft Office Word</Application>
  <DocSecurity>0</DocSecurity>
  <Lines>88</Lines>
  <Paragraphs>24</Paragraphs>
  <ScaleCrop>false</ScaleCrop>
  <Company>dzx</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华 航 天 工 业 学 院</dc:title>
  <dc:subject/>
  <dc:creator>番茄花园</dc:creator>
  <cp:keywords/>
  <dc:description/>
  <cp:lastModifiedBy>2894030985@qq.com</cp:lastModifiedBy>
  <cp:revision>9</cp:revision>
  <cp:lastPrinted>1899-12-31T15:59:17Z</cp:lastPrinted>
  <dcterms:created xsi:type="dcterms:W3CDTF">2018-05-01T05:48:00Z</dcterms:created>
  <dcterms:modified xsi:type="dcterms:W3CDTF">2018-11-09T02:07:00Z</dcterms:modified>
</cp:coreProperties>
</file>