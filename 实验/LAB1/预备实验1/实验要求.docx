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7A9" w:rsidRDefault="00F257A9" w:rsidP="00155554">
      <w:pPr>
        <w:pStyle w:val="Heading2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实验题目</w:t>
      </w:r>
    </w:p>
    <w:p w:rsidR="00F257A9" w:rsidRDefault="00F257A9" w:rsidP="00155554">
      <w:pPr>
        <w:rPr>
          <w:rFonts w:cs="Times New Roman"/>
        </w:rPr>
      </w:pPr>
      <w:r>
        <w:rPr>
          <w:rFonts w:cs="宋体" w:hint="eastAsia"/>
        </w:rPr>
        <w:t>安装</w:t>
      </w:r>
      <w:r>
        <w:t>Linux</w:t>
      </w:r>
      <w:r>
        <w:rPr>
          <w:rFonts w:cs="宋体" w:hint="eastAsia"/>
        </w:rPr>
        <w:t>环境，并进行简单程序的编译和</w:t>
      </w:r>
      <w:r>
        <w:t>GDB</w:t>
      </w:r>
      <w:r>
        <w:rPr>
          <w:rFonts w:cs="宋体" w:hint="eastAsia"/>
        </w:rPr>
        <w:t>调试。</w:t>
      </w:r>
    </w:p>
    <w:p w:rsidR="00F257A9" w:rsidRDefault="00F257A9" w:rsidP="00155554">
      <w:pPr>
        <w:pStyle w:val="Heading2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实验目的</w:t>
      </w:r>
    </w:p>
    <w:p w:rsidR="00F257A9" w:rsidRDefault="00F257A9">
      <w:pPr>
        <w:rPr>
          <w:rFonts w:cs="Times New Roman"/>
        </w:rPr>
      </w:pPr>
      <w:r>
        <w:rPr>
          <w:rFonts w:cs="宋体" w:hint="eastAsia"/>
        </w:rPr>
        <w:t>本实验为课程预备实验，要求成功安装</w:t>
      </w:r>
      <w:r>
        <w:t>linux</w:t>
      </w:r>
      <w:r>
        <w:rPr>
          <w:rFonts w:cs="宋体" w:hint="eastAsia"/>
        </w:rPr>
        <w:t>基本环境，并进行简单程序的编译和</w:t>
      </w:r>
      <w:r>
        <w:t>GDB</w:t>
      </w:r>
      <w:r>
        <w:rPr>
          <w:rFonts w:cs="宋体" w:hint="eastAsia"/>
        </w:rPr>
        <w:t>调试，从而为后续课程实验搭建基础运行平台。</w:t>
      </w:r>
    </w:p>
    <w:p w:rsidR="00F257A9" w:rsidRDefault="00F257A9" w:rsidP="009475E7">
      <w:pPr>
        <w:pStyle w:val="Heading2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实验环境</w:t>
      </w:r>
    </w:p>
    <w:p w:rsidR="00F257A9" w:rsidRDefault="00F257A9" w:rsidP="00155554">
      <w:pPr>
        <w:rPr>
          <w:rFonts w:cs="Times New Roman"/>
        </w:rPr>
      </w:pPr>
      <w:r>
        <w:rPr>
          <w:rFonts w:cs="宋体" w:hint="eastAsia"/>
        </w:rPr>
        <w:t>个人电脑、</w:t>
      </w:r>
      <w:r>
        <w:t>linux</w:t>
      </w:r>
      <w:r>
        <w:rPr>
          <w:rFonts w:cs="宋体" w:hint="eastAsia"/>
        </w:rPr>
        <w:t>发行版本</w:t>
      </w:r>
    </w:p>
    <w:p w:rsidR="00F257A9" w:rsidRDefault="00F257A9" w:rsidP="009475E7">
      <w:pPr>
        <w:pStyle w:val="Heading2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实验内容与操作</w:t>
      </w:r>
    </w:p>
    <w:p w:rsidR="00F257A9" w:rsidRDefault="00F257A9" w:rsidP="00126490">
      <w:pPr>
        <w:pStyle w:val="Heading3"/>
        <w:rPr>
          <w:rFonts w:cs="Times New Roman"/>
        </w:rPr>
      </w:pPr>
      <w:r>
        <w:t>4</w:t>
      </w:r>
      <w:r>
        <w:rPr>
          <w:rFonts w:cs="宋体" w:hint="eastAsia"/>
        </w:rPr>
        <w:t>．</w:t>
      </w:r>
      <w:r>
        <w:t xml:space="preserve">1 </w:t>
      </w:r>
      <w:r>
        <w:rPr>
          <w:rFonts w:cs="宋体" w:hint="eastAsia"/>
        </w:rPr>
        <w:t>实验内容</w:t>
      </w:r>
    </w:p>
    <w:p w:rsidR="00F257A9" w:rsidRDefault="00F257A9" w:rsidP="00155554">
      <w:pPr>
        <w:rPr>
          <w:rFonts w:cs="Times New Roman"/>
        </w:rPr>
      </w:pPr>
      <w:r>
        <w:rPr>
          <w:rFonts w:cs="宋体" w:hint="eastAsia"/>
        </w:rPr>
        <w:t>第一步，在你所使用的电脑平台上安装</w:t>
      </w:r>
      <w:r>
        <w:t>linux</w:t>
      </w:r>
      <w:r>
        <w:rPr>
          <w:rFonts w:cs="宋体" w:hint="eastAsia"/>
        </w:rPr>
        <w:t>系统与环境；</w:t>
      </w:r>
    </w:p>
    <w:p w:rsidR="00F257A9" w:rsidRDefault="00F257A9" w:rsidP="00155554">
      <w:pPr>
        <w:rPr>
          <w:rFonts w:cs="Times New Roman"/>
        </w:rPr>
      </w:pPr>
      <w:r>
        <w:rPr>
          <w:rFonts w:cs="宋体" w:hint="eastAsia"/>
        </w:rPr>
        <w:t>第二步，成功在</w:t>
      </w:r>
      <w:r>
        <w:t>linux</w:t>
      </w:r>
      <w:r>
        <w:rPr>
          <w:rFonts w:cs="宋体" w:hint="eastAsia"/>
        </w:rPr>
        <w:t>系统中使用</w:t>
      </w:r>
      <w:r>
        <w:t>gcc</w:t>
      </w:r>
      <w:r>
        <w:rPr>
          <w:rFonts w:cs="宋体" w:hint="eastAsia"/>
        </w:rPr>
        <w:t>完成简单</w:t>
      </w:r>
      <w:r>
        <w:t>c</w:t>
      </w:r>
      <w:r>
        <w:rPr>
          <w:rFonts w:cs="宋体" w:hint="eastAsia"/>
        </w:rPr>
        <w:t>语言的编译和执行；</w:t>
      </w:r>
    </w:p>
    <w:p w:rsidR="00F257A9" w:rsidRDefault="00F257A9" w:rsidP="00155554">
      <w:pPr>
        <w:rPr>
          <w:rFonts w:cs="Times New Roman"/>
        </w:rPr>
      </w:pPr>
      <w:r>
        <w:rPr>
          <w:rFonts w:cs="宋体" w:hint="eastAsia"/>
        </w:rPr>
        <w:t>第三步，使用</w:t>
      </w:r>
      <w:r>
        <w:t>GDB</w:t>
      </w:r>
      <w:r>
        <w:rPr>
          <w:rFonts w:cs="宋体" w:hint="eastAsia"/>
        </w:rPr>
        <w:t>进行程序基本的程序调试和反汇编。</w:t>
      </w:r>
    </w:p>
    <w:p w:rsidR="00F257A9" w:rsidRDefault="00F257A9" w:rsidP="00E62314">
      <w:pPr>
        <w:pStyle w:val="Heading3"/>
        <w:rPr>
          <w:rFonts w:cs="Times New Roman"/>
        </w:rPr>
      </w:pPr>
      <w:r>
        <w:t>4</w:t>
      </w:r>
      <w:r>
        <w:rPr>
          <w:rFonts w:cs="宋体" w:hint="eastAsia"/>
        </w:rPr>
        <w:t>．</w:t>
      </w:r>
      <w:r>
        <w:t xml:space="preserve">2 </w:t>
      </w:r>
      <w:r>
        <w:rPr>
          <w:rFonts w:cs="宋体" w:hint="eastAsia"/>
        </w:rPr>
        <w:t>参考操作</w:t>
      </w:r>
    </w:p>
    <w:p w:rsidR="00F257A9" w:rsidRDefault="00F257A9" w:rsidP="00D32FA8">
      <w:pPr>
        <w:pStyle w:val="ListParagraph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可以在机器上使用多启动方式安装</w:t>
      </w:r>
      <w:r>
        <w:t>linux</w:t>
      </w:r>
      <w:r>
        <w:rPr>
          <w:rFonts w:cs="宋体" w:hint="eastAsia"/>
        </w:rPr>
        <w:t>系统；</w:t>
      </w:r>
    </w:p>
    <w:p w:rsidR="00F257A9" w:rsidRDefault="00F257A9" w:rsidP="00D32FA8">
      <w:pPr>
        <w:pStyle w:val="ListParagraph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可以选择在</w:t>
      </w:r>
      <w:r>
        <w:t>Windows/Mac</w:t>
      </w:r>
      <w:r>
        <w:rPr>
          <w:rFonts w:cs="宋体" w:hint="eastAsia"/>
        </w:rPr>
        <w:t>系统中使用虚拟机软件安装</w:t>
      </w:r>
      <w:r>
        <w:t>linux</w:t>
      </w:r>
      <w:r>
        <w:rPr>
          <w:rFonts w:cs="宋体" w:hint="eastAsia"/>
        </w:rPr>
        <w:t>系统；</w:t>
      </w:r>
    </w:p>
    <w:p w:rsidR="00F257A9" w:rsidRDefault="00F257A9" w:rsidP="00D32FA8">
      <w:pPr>
        <w:pStyle w:val="ListParagraph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使用</w:t>
      </w:r>
      <w:r>
        <w:t>vim</w:t>
      </w:r>
      <w:r>
        <w:rPr>
          <w:rFonts w:cs="宋体" w:hint="eastAsia"/>
        </w:rPr>
        <w:t>写</w:t>
      </w:r>
      <w:r>
        <w:t>hello world</w:t>
      </w:r>
      <w:r>
        <w:rPr>
          <w:rFonts w:cs="宋体" w:hint="eastAsia"/>
        </w:rPr>
        <w:t>，并使用</w:t>
      </w:r>
      <w:r>
        <w:t>gcc</w:t>
      </w:r>
      <w:r>
        <w:rPr>
          <w:rFonts w:cs="宋体" w:hint="eastAsia"/>
        </w:rPr>
        <w:t>完成编译、运行；</w:t>
      </w:r>
    </w:p>
    <w:p w:rsidR="00F257A9" w:rsidRDefault="00F257A9" w:rsidP="00D32FA8">
      <w:pPr>
        <w:pStyle w:val="ListParagraph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使用</w:t>
      </w:r>
      <w:r>
        <w:t>GDB</w:t>
      </w:r>
      <w:r>
        <w:rPr>
          <w:rFonts w:cs="宋体" w:hint="eastAsia"/>
        </w:rPr>
        <w:t>工具对所写程序进行调试，并查看汇编代码；</w:t>
      </w:r>
    </w:p>
    <w:p w:rsidR="00F257A9" w:rsidRDefault="00F257A9" w:rsidP="00D32FA8">
      <w:pPr>
        <w:rPr>
          <w:rFonts w:cs="Times New Roman"/>
        </w:rPr>
      </w:pPr>
      <w:r>
        <w:t>Note</w:t>
      </w:r>
      <w:r>
        <w:rPr>
          <w:rFonts w:cs="宋体" w:hint="eastAsia"/>
        </w:rPr>
        <w:t>：建议使用虚拟机安装</w:t>
      </w:r>
      <w:r>
        <w:t>linux</w:t>
      </w:r>
      <w:r>
        <w:rPr>
          <w:rFonts w:cs="宋体" w:hint="eastAsia"/>
        </w:rPr>
        <w:t>系统，课程资源中附安装过程参考；亦可自己</w:t>
      </w:r>
      <w:r>
        <w:t>baidu</w:t>
      </w:r>
      <w:r>
        <w:rPr>
          <w:rFonts w:cs="宋体" w:hint="eastAsia"/>
        </w:rPr>
        <w:t>。</w:t>
      </w:r>
    </w:p>
    <w:p w:rsidR="00F257A9" w:rsidRDefault="00F257A9" w:rsidP="00F8194B">
      <w:pPr>
        <w:pStyle w:val="Heading3"/>
        <w:rPr>
          <w:rFonts w:cs="Times New Roman"/>
        </w:rPr>
      </w:pPr>
      <w:r>
        <w:t>4</w:t>
      </w:r>
      <w:r>
        <w:rPr>
          <w:rFonts w:cs="宋体" w:hint="eastAsia"/>
        </w:rPr>
        <w:t>．</w:t>
      </w:r>
      <w:r>
        <w:t xml:space="preserve">3 </w:t>
      </w:r>
      <w:r>
        <w:rPr>
          <w:rFonts w:cs="宋体" w:hint="eastAsia"/>
        </w:rPr>
        <w:t>撰写实验报告</w:t>
      </w:r>
    </w:p>
    <w:p w:rsidR="00F257A9" w:rsidRDefault="00F257A9" w:rsidP="00D32FA8">
      <w:pPr>
        <w:rPr>
          <w:rFonts w:cs="Times New Roman"/>
        </w:rPr>
      </w:pPr>
      <w:r>
        <w:rPr>
          <w:rFonts w:cs="宋体" w:hint="eastAsia"/>
        </w:rPr>
        <w:t>按实验进度计划完成实验内容，并撰写实验报告。通过课程中心提交，并准备接受老师和助教的实际操作检查。</w:t>
      </w:r>
      <w:bookmarkStart w:id="0" w:name="_GoBack"/>
      <w:bookmarkEnd w:id="0"/>
    </w:p>
    <w:p w:rsidR="00F257A9" w:rsidRDefault="00F257A9" w:rsidP="009475E7">
      <w:pPr>
        <w:pStyle w:val="Heading2"/>
        <w:numPr>
          <w:ilvl w:val="0"/>
          <w:numId w:val="1"/>
        </w:numPr>
        <w:rPr>
          <w:rFonts w:cs="Times New Roman"/>
        </w:rPr>
      </w:pPr>
      <w:r>
        <w:rPr>
          <w:rFonts w:cs="宋体" w:hint="eastAsia"/>
        </w:rPr>
        <w:t>实验参考资料</w:t>
      </w:r>
    </w:p>
    <w:p w:rsidR="00F257A9" w:rsidRDefault="00F257A9" w:rsidP="002227EC">
      <w:pPr>
        <w:pStyle w:val="ListParagraph"/>
        <w:numPr>
          <w:ilvl w:val="0"/>
          <w:numId w:val="3"/>
        </w:numPr>
        <w:ind w:firstLineChars="0"/>
        <w:rPr>
          <w:rFonts w:cs="Times New Roman"/>
        </w:rPr>
      </w:pPr>
      <w:r w:rsidRPr="002227EC">
        <w:rPr>
          <w:rFonts w:cs="宋体" w:hint="eastAsia"/>
        </w:rPr>
        <w:t>在</w:t>
      </w:r>
      <w:r w:rsidRPr="002227EC">
        <w:t>VMware</w:t>
      </w:r>
      <w:r w:rsidRPr="002227EC">
        <w:rPr>
          <w:rFonts w:cs="宋体" w:hint="eastAsia"/>
        </w:rPr>
        <w:t>下</w:t>
      </w:r>
      <w:r w:rsidRPr="002227EC">
        <w:t>ubuntu13.04</w:t>
      </w:r>
      <w:r w:rsidRPr="002227EC">
        <w:rPr>
          <w:rFonts w:cs="宋体" w:hint="eastAsia"/>
        </w:rPr>
        <w:t>的安装与配置过程</w:t>
      </w:r>
      <w:r>
        <w:t>.pdf</w:t>
      </w:r>
      <w:r>
        <w:rPr>
          <w:rFonts w:cs="宋体" w:hint="eastAsia"/>
        </w:rPr>
        <w:t>，来源于网络；</w:t>
      </w:r>
    </w:p>
    <w:p w:rsidR="00F257A9" w:rsidRPr="0053065D" w:rsidRDefault="00F257A9" w:rsidP="002227EC">
      <w:pPr>
        <w:pStyle w:val="ListParagraph"/>
        <w:numPr>
          <w:ilvl w:val="0"/>
          <w:numId w:val="3"/>
        </w:numPr>
        <w:ind w:firstLineChars="0"/>
        <w:rPr>
          <w:rFonts w:cs="Times New Roman"/>
        </w:rPr>
      </w:pPr>
      <w:r w:rsidRPr="002227EC">
        <w:t>ubuntu</w:t>
      </w:r>
      <w:r w:rsidRPr="002227EC">
        <w:rPr>
          <w:rFonts w:cs="宋体" w:hint="eastAsia"/>
        </w:rPr>
        <w:t>中编写第一个</w:t>
      </w:r>
      <w:r w:rsidRPr="002227EC">
        <w:t>helloworld</w:t>
      </w:r>
      <w:r w:rsidRPr="002227EC">
        <w:rPr>
          <w:rFonts w:cs="宋体" w:hint="eastAsia"/>
        </w:rPr>
        <w:t>简单</w:t>
      </w:r>
      <w:r w:rsidRPr="002227EC">
        <w:t>c</w:t>
      </w:r>
      <w:r w:rsidRPr="002227EC">
        <w:rPr>
          <w:rFonts w:cs="宋体" w:hint="eastAsia"/>
        </w:rPr>
        <w:t>语言程序</w:t>
      </w:r>
      <w:r w:rsidRPr="002227EC">
        <w:t>_</w:t>
      </w:r>
      <w:r w:rsidRPr="002227EC">
        <w:rPr>
          <w:rFonts w:cs="宋体" w:hint="eastAsia"/>
        </w:rPr>
        <w:t>百度经验</w:t>
      </w:r>
      <w:r>
        <w:t>.pdf</w:t>
      </w:r>
      <w:r>
        <w:rPr>
          <w:rFonts w:cs="宋体" w:hint="eastAsia"/>
        </w:rPr>
        <w:t>，来源于网络；</w:t>
      </w:r>
    </w:p>
    <w:sectPr w:rsidR="00F257A9" w:rsidRPr="0053065D" w:rsidSect="0020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0636"/>
    <w:multiLevelType w:val="hybridMultilevel"/>
    <w:tmpl w:val="E0B87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1DE62B37"/>
    <w:multiLevelType w:val="hybridMultilevel"/>
    <w:tmpl w:val="BFDE3F06"/>
    <w:lvl w:ilvl="0" w:tplc="127A1EA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2E339C"/>
    <w:multiLevelType w:val="hybridMultilevel"/>
    <w:tmpl w:val="5D74B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5DBA"/>
    <w:rsid w:val="00095DBA"/>
    <w:rsid w:val="00126490"/>
    <w:rsid w:val="00155554"/>
    <w:rsid w:val="001C30E0"/>
    <w:rsid w:val="00205714"/>
    <w:rsid w:val="002227EC"/>
    <w:rsid w:val="00315CFD"/>
    <w:rsid w:val="003251D6"/>
    <w:rsid w:val="0053065D"/>
    <w:rsid w:val="00697D87"/>
    <w:rsid w:val="00727B85"/>
    <w:rsid w:val="009475E7"/>
    <w:rsid w:val="00AF07A1"/>
    <w:rsid w:val="00B74D0D"/>
    <w:rsid w:val="00D17C0E"/>
    <w:rsid w:val="00D32FA8"/>
    <w:rsid w:val="00DC004A"/>
    <w:rsid w:val="00E62314"/>
    <w:rsid w:val="00F257A9"/>
    <w:rsid w:val="00F8194B"/>
    <w:rsid w:val="00F91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14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6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55554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264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649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55554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26490"/>
    <w:rPr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1555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1</Pages>
  <Words>82</Words>
  <Characters>474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dc:description/>
  <cp:lastModifiedBy>liuyan</cp:lastModifiedBy>
  <cp:revision>18</cp:revision>
  <dcterms:created xsi:type="dcterms:W3CDTF">2015-03-11T07:32:00Z</dcterms:created>
  <dcterms:modified xsi:type="dcterms:W3CDTF">2017-03-22T15:20:00Z</dcterms:modified>
</cp:coreProperties>
</file>