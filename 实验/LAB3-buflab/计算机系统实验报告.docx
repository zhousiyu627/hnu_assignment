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A7FCF8" w14:textId="77777777" w:rsidR="00C0661C" w:rsidRDefault="00C0661C"/>
    <w:p w14:paraId="7AA08990" w14:textId="77777777" w:rsidR="00C0661C" w:rsidRDefault="00C0661C"/>
    <w:p w14:paraId="7BCA407C" w14:textId="77777777" w:rsidR="00C0661C" w:rsidRDefault="00457CB8">
      <w:pPr>
        <w:pStyle w:val="1"/>
        <w:ind w:firstLineChars="0" w:firstLine="0"/>
        <w:jc w:val="center"/>
      </w:pPr>
      <w:r w:rsidRPr="00877E2E">
        <w:rPr>
          <w:noProof/>
        </w:rPr>
        <w:drawing>
          <wp:inline distT="0" distB="0" distL="0" distR="0" wp14:anchorId="557B5527" wp14:editId="777EA549">
            <wp:extent cx="1939925" cy="2083435"/>
            <wp:effectExtent l="0" t="0" r="0" b="0"/>
            <wp:docPr id="18" name="图片 81"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logo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39925" cy="2083435"/>
                    </a:xfrm>
                    <a:prstGeom prst="rect">
                      <a:avLst/>
                    </a:prstGeom>
                    <a:noFill/>
                    <a:ln>
                      <a:noFill/>
                    </a:ln>
                  </pic:spPr>
                </pic:pic>
              </a:graphicData>
            </a:graphic>
          </wp:inline>
        </w:drawing>
      </w:r>
    </w:p>
    <w:p w14:paraId="1918D9E6" w14:textId="77777777" w:rsidR="00C0661C" w:rsidRDefault="00C0661C">
      <w:pPr>
        <w:pStyle w:val="1"/>
        <w:ind w:firstLineChars="0" w:firstLine="0"/>
        <w:jc w:val="center"/>
        <w:rPr>
          <w:sz w:val="48"/>
          <w:szCs w:val="48"/>
        </w:rPr>
      </w:pPr>
    </w:p>
    <w:p w14:paraId="696C01FA" w14:textId="77777777" w:rsidR="00C0661C" w:rsidRDefault="00C0661C">
      <w:pPr>
        <w:pStyle w:val="1"/>
        <w:ind w:firstLineChars="0" w:firstLine="0"/>
        <w:jc w:val="center"/>
        <w:rPr>
          <w:sz w:val="48"/>
          <w:szCs w:val="48"/>
        </w:rPr>
      </w:pPr>
    </w:p>
    <w:p w14:paraId="6F94C137" w14:textId="77777777" w:rsidR="00C0661C" w:rsidRDefault="00C0661C">
      <w:pPr>
        <w:pStyle w:val="1"/>
        <w:ind w:firstLineChars="0" w:firstLine="0"/>
        <w:jc w:val="center"/>
      </w:pPr>
      <w:r>
        <w:rPr>
          <w:rFonts w:hint="eastAsia"/>
        </w:rPr>
        <w:t>课程实验报告</w:t>
      </w:r>
    </w:p>
    <w:p w14:paraId="38C53C50" w14:textId="77777777" w:rsidR="00C0661C" w:rsidRDefault="00C0661C">
      <w:pPr>
        <w:jc w:val="center"/>
        <w:rPr>
          <w:sz w:val="18"/>
        </w:rPr>
      </w:pPr>
    </w:p>
    <w:p w14:paraId="01A7A11B" w14:textId="77777777" w:rsidR="007F1B1E" w:rsidRDefault="007F1B1E">
      <w:pPr>
        <w:jc w:val="center"/>
        <w:rPr>
          <w:sz w:val="48"/>
        </w:rPr>
      </w:pPr>
    </w:p>
    <w:p w14:paraId="16DC4CB2" w14:textId="77777777" w:rsidR="00C0661C" w:rsidRDefault="00C0661C">
      <w:pPr>
        <w:jc w:val="center"/>
        <w:rPr>
          <w:sz w:val="48"/>
        </w:rPr>
      </w:pPr>
    </w:p>
    <w:p w14:paraId="1C7711DF" w14:textId="77777777" w:rsidR="00C0661C" w:rsidRDefault="00C0661C">
      <w:pPr>
        <w:spacing w:line="560" w:lineRule="exact"/>
        <w:rPr>
          <w:sz w:val="32"/>
        </w:rPr>
      </w:pPr>
      <w:r>
        <w:rPr>
          <w:rFonts w:hint="eastAsia"/>
          <w:sz w:val="32"/>
        </w:rPr>
        <w:t xml:space="preserve">      </w:t>
      </w:r>
      <w:r>
        <w:rPr>
          <w:rFonts w:hint="eastAsia"/>
          <w:sz w:val="32"/>
        </w:rPr>
        <w:t>课</w:t>
      </w:r>
      <w:r>
        <w:rPr>
          <w:rFonts w:hint="eastAsia"/>
          <w:sz w:val="32"/>
        </w:rPr>
        <w:t xml:space="preserve">  </w:t>
      </w:r>
      <w:r>
        <w:rPr>
          <w:rFonts w:hint="eastAsia"/>
          <w:sz w:val="32"/>
        </w:rPr>
        <w:t>程</w:t>
      </w:r>
      <w:r>
        <w:rPr>
          <w:rFonts w:hint="eastAsia"/>
          <w:sz w:val="32"/>
        </w:rPr>
        <w:t xml:space="preserve"> </w:t>
      </w:r>
      <w:r>
        <w:rPr>
          <w:rFonts w:hint="eastAsia"/>
          <w:sz w:val="32"/>
        </w:rPr>
        <w:t>名</w:t>
      </w:r>
      <w:r>
        <w:rPr>
          <w:rFonts w:hint="eastAsia"/>
          <w:sz w:val="32"/>
        </w:rPr>
        <w:t xml:space="preserve"> </w:t>
      </w:r>
      <w:r>
        <w:rPr>
          <w:rFonts w:hint="eastAsia"/>
          <w:sz w:val="32"/>
        </w:rPr>
        <w:t>称：</w:t>
      </w:r>
      <w:r>
        <w:rPr>
          <w:rFonts w:hint="eastAsia"/>
          <w:sz w:val="32"/>
          <w:u w:val="single"/>
        </w:rPr>
        <w:t xml:space="preserve"> </w:t>
      </w:r>
      <w:r w:rsidR="000E4F74">
        <w:rPr>
          <w:rFonts w:hint="eastAsia"/>
          <w:sz w:val="32"/>
          <w:u w:val="single"/>
        </w:rPr>
        <w:t>计算机系统实验</w:t>
      </w:r>
      <w:r w:rsidR="000E4F74">
        <w:rPr>
          <w:rFonts w:hint="eastAsia"/>
          <w:sz w:val="32"/>
          <w:u w:val="single"/>
        </w:rPr>
        <w:t xml:space="preserve">           </w:t>
      </w:r>
    </w:p>
    <w:p w14:paraId="1EF568C0" w14:textId="4CE3C1FA" w:rsidR="00D73CFC" w:rsidRDefault="00C0661C" w:rsidP="00D73CFC">
      <w:pPr>
        <w:spacing w:line="560" w:lineRule="exact"/>
        <w:rPr>
          <w:sz w:val="32"/>
          <w:u w:val="single"/>
        </w:rPr>
      </w:pPr>
      <w:r>
        <w:rPr>
          <w:rFonts w:hint="eastAsia"/>
          <w:sz w:val="32"/>
        </w:rPr>
        <w:t xml:space="preserve">      </w:t>
      </w:r>
      <w:r>
        <w:rPr>
          <w:rFonts w:hint="eastAsia"/>
          <w:sz w:val="32"/>
        </w:rPr>
        <w:t>实验项目名称：</w:t>
      </w:r>
      <w:r>
        <w:rPr>
          <w:rFonts w:hint="eastAsia"/>
          <w:sz w:val="32"/>
          <w:u w:val="single"/>
        </w:rPr>
        <w:t xml:space="preserve"> </w:t>
      </w:r>
      <w:r w:rsidR="00D73CFC">
        <w:rPr>
          <w:sz w:val="32"/>
          <w:u w:val="single"/>
        </w:rPr>
        <w:t xml:space="preserve">               </w:t>
      </w:r>
    </w:p>
    <w:p w14:paraId="47C04995" w14:textId="3D2B9AF0" w:rsidR="00C0661C" w:rsidRDefault="00D73CFC">
      <w:pPr>
        <w:spacing w:line="560" w:lineRule="exact"/>
        <w:rPr>
          <w:sz w:val="32"/>
        </w:rPr>
      </w:pPr>
      <w:r>
        <w:rPr>
          <w:sz w:val="32"/>
        </w:rPr>
        <w:t xml:space="preserve">      </w:t>
      </w:r>
      <w:r>
        <w:rPr>
          <w:rFonts w:hint="eastAsia"/>
          <w:sz w:val="32"/>
        </w:rPr>
        <w:t>专</w:t>
      </w:r>
      <w:r>
        <w:rPr>
          <w:sz w:val="32"/>
        </w:rPr>
        <w:t xml:space="preserve">  </w:t>
      </w:r>
      <w:r>
        <w:rPr>
          <w:rFonts w:hint="eastAsia"/>
          <w:sz w:val="32"/>
        </w:rPr>
        <w:t>业</w:t>
      </w:r>
      <w:r>
        <w:rPr>
          <w:sz w:val="32"/>
        </w:rPr>
        <w:t xml:space="preserve"> </w:t>
      </w:r>
      <w:r>
        <w:rPr>
          <w:rFonts w:hint="eastAsia"/>
          <w:sz w:val="32"/>
        </w:rPr>
        <w:t>班</w:t>
      </w:r>
      <w:r>
        <w:rPr>
          <w:sz w:val="32"/>
        </w:rPr>
        <w:t xml:space="preserve"> </w:t>
      </w:r>
      <w:r>
        <w:rPr>
          <w:rFonts w:hint="eastAsia"/>
          <w:sz w:val="32"/>
        </w:rPr>
        <w:t>级：</w:t>
      </w:r>
      <w:r>
        <w:rPr>
          <w:sz w:val="32"/>
          <w:u w:val="single"/>
        </w:rPr>
        <w:t xml:space="preserve">       </w:t>
      </w:r>
      <w:r w:rsidR="00926A1E">
        <w:rPr>
          <w:rFonts w:hint="eastAsia"/>
          <w:sz w:val="32"/>
          <w:u w:val="single"/>
        </w:rPr>
        <w:t xml:space="preserve">      </w:t>
      </w:r>
      <w:r>
        <w:rPr>
          <w:sz w:val="32"/>
          <w:u w:val="single"/>
        </w:rPr>
        <w:t xml:space="preserve">  </w:t>
      </w:r>
    </w:p>
    <w:p w14:paraId="36D3A153" w14:textId="12AACA9D" w:rsidR="00C0661C" w:rsidRDefault="00C0661C">
      <w:pPr>
        <w:spacing w:line="560" w:lineRule="exact"/>
        <w:rPr>
          <w:sz w:val="32"/>
          <w:u w:val="single"/>
        </w:rPr>
      </w:pPr>
      <w:r>
        <w:rPr>
          <w:rFonts w:hint="eastAsia"/>
          <w:sz w:val="32"/>
        </w:rPr>
        <w:t xml:space="preserve">      </w:t>
      </w:r>
      <w:r>
        <w:rPr>
          <w:rFonts w:hint="eastAsia"/>
          <w:sz w:val="32"/>
        </w:rPr>
        <w:t>姓</w:t>
      </w:r>
      <w:r>
        <w:rPr>
          <w:rFonts w:hint="eastAsia"/>
          <w:sz w:val="32"/>
        </w:rPr>
        <w:t xml:space="preserve">        </w:t>
      </w:r>
      <w:r>
        <w:rPr>
          <w:rFonts w:hint="eastAsia"/>
          <w:sz w:val="32"/>
        </w:rPr>
        <w:t>名：</w:t>
      </w:r>
      <w:r>
        <w:rPr>
          <w:rFonts w:hint="eastAsia"/>
          <w:sz w:val="32"/>
          <w:u w:val="single"/>
        </w:rPr>
        <w:t xml:space="preserve">       </w:t>
      </w:r>
      <w:r w:rsidR="00926A1E">
        <w:rPr>
          <w:rFonts w:hint="eastAsia"/>
          <w:sz w:val="32"/>
          <w:u w:val="single"/>
        </w:rPr>
        <w:t xml:space="preserve">      </w:t>
      </w:r>
      <w:r w:rsidR="000E4F74">
        <w:rPr>
          <w:rFonts w:hint="eastAsia"/>
          <w:sz w:val="32"/>
          <w:u w:val="single"/>
        </w:rPr>
        <w:t xml:space="preserve">     </w:t>
      </w:r>
    </w:p>
    <w:p w14:paraId="6FE0B42F" w14:textId="39529166" w:rsidR="00C0661C" w:rsidRDefault="00C0661C">
      <w:pPr>
        <w:spacing w:line="560" w:lineRule="exact"/>
        <w:rPr>
          <w:sz w:val="32"/>
          <w:u w:val="single"/>
        </w:rPr>
      </w:pPr>
      <w:r>
        <w:rPr>
          <w:rFonts w:hint="eastAsia"/>
          <w:sz w:val="32"/>
        </w:rPr>
        <w:t xml:space="preserve">      </w:t>
      </w:r>
      <w:r>
        <w:rPr>
          <w:rFonts w:hint="eastAsia"/>
          <w:sz w:val="32"/>
        </w:rPr>
        <w:t>学</w:t>
      </w:r>
      <w:r>
        <w:rPr>
          <w:rFonts w:hint="eastAsia"/>
          <w:sz w:val="32"/>
        </w:rPr>
        <w:t xml:space="preserve">        </w:t>
      </w:r>
      <w:r>
        <w:rPr>
          <w:rFonts w:hint="eastAsia"/>
          <w:sz w:val="32"/>
        </w:rPr>
        <w:t>号：</w:t>
      </w:r>
      <w:bookmarkStart w:id="0" w:name="_GoBack"/>
      <w:bookmarkEnd w:id="0"/>
      <w:r>
        <w:rPr>
          <w:rFonts w:hint="eastAsia"/>
          <w:sz w:val="32"/>
          <w:u w:val="single"/>
        </w:rPr>
        <w:t xml:space="preserve">  </w:t>
      </w:r>
      <w:r w:rsidR="003E73DC">
        <w:rPr>
          <w:rFonts w:hint="eastAsia"/>
          <w:sz w:val="32"/>
          <w:u w:val="single"/>
        </w:rPr>
        <w:t xml:space="preserve">          </w:t>
      </w:r>
    </w:p>
    <w:p w14:paraId="1A6D5069" w14:textId="2B961FE6" w:rsidR="00C0661C" w:rsidRDefault="00C0661C">
      <w:pPr>
        <w:spacing w:line="560" w:lineRule="exact"/>
        <w:rPr>
          <w:sz w:val="32"/>
        </w:rPr>
      </w:pPr>
      <w:r>
        <w:rPr>
          <w:rFonts w:hint="eastAsia"/>
          <w:sz w:val="32"/>
        </w:rPr>
        <w:t xml:space="preserve">      </w:t>
      </w:r>
      <w:r>
        <w:rPr>
          <w:rFonts w:hint="eastAsia"/>
          <w:sz w:val="32"/>
        </w:rPr>
        <w:t>指</w:t>
      </w:r>
      <w:r>
        <w:rPr>
          <w:rFonts w:hint="eastAsia"/>
          <w:sz w:val="32"/>
        </w:rPr>
        <w:t xml:space="preserve"> </w:t>
      </w:r>
      <w:r>
        <w:rPr>
          <w:rFonts w:hint="eastAsia"/>
          <w:sz w:val="32"/>
        </w:rPr>
        <w:t>导</w:t>
      </w:r>
      <w:r>
        <w:rPr>
          <w:rFonts w:hint="eastAsia"/>
          <w:sz w:val="32"/>
        </w:rPr>
        <w:t xml:space="preserve"> </w:t>
      </w:r>
      <w:r>
        <w:rPr>
          <w:rFonts w:hint="eastAsia"/>
          <w:sz w:val="32"/>
        </w:rPr>
        <w:t>教</w:t>
      </w:r>
      <w:r>
        <w:rPr>
          <w:rFonts w:hint="eastAsia"/>
          <w:sz w:val="32"/>
        </w:rPr>
        <w:t xml:space="preserve">  </w:t>
      </w:r>
      <w:r>
        <w:rPr>
          <w:rFonts w:hint="eastAsia"/>
          <w:sz w:val="32"/>
        </w:rPr>
        <w:t>师：</w:t>
      </w:r>
      <w:r>
        <w:rPr>
          <w:rFonts w:hint="eastAsia"/>
          <w:sz w:val="32"/>
          <w:u w:val="single"/>
        </w:rPr>
        <w:t xml:space="preserve">    </w:t>
      </w:r>
      <w:r w:rsidR="00926A1E">
        <w:rPr>
          <w:rFonts w:hint="eastAsia"/>
          <w:sz w:val="32"/>
          <w:u w:val="single"/>
        </w:rPr>
        <w:t xml:space="preserve">       </w:t>
      </w:r>
      <w:r>
        <w:rPr>
          <w:rFonts w:hint="eastAsia"/>
          <w:sz w:val="32"/>
          <w:u w:val="single"/>
        </w:rPr>
        <w:t xml:space="preserve">          </w:t>
      </w:r>
    </w:p>
    <w:p w14:paraId="6EB27DD2" w14:textId="77777777" w:rsidR="00C0661C" w:rsidRDefault="00C0661C">
      <w:pPr>
        <w:spacing w:line="560" w:lineRule="exact"/>
        <w:rPr>
          <w:sz w:val="32"/>
        </w:rPr>
      </w:pPr>
      <w:r>
        <w:rPr>
          <w:rFonts w:hint="eastAsia"/>
          <w:sz w:val="32"/>
        </w:rPr>
        <w:t xml:space="preserve">      </w:t>
      </w:r>
      <w:r>
        <w:rPr>
          <w:rFonts w:hint="eastAsia"/>
          <w:sz w:val="32"/>
        </w:rPr>
        <w:t>完</w:t>
      </w:r>
      <w:r>
        <w:rPr>
          <w:rFonts w:hint="eastAsia"/>
          <w:sz w:val="32"/>
        </w:rPr>
        <w:t xml:space="preserve"> </w:t>
      </w:r>
      <w:r>
        <w:rPr>
          <w:rFonts w:hint="eastAsia"/>
          <w:sz w:val="32"/>
        </w:rPr>
        <w:t>成</w:t>
      </w:r>
      <w:r>
        <w:rPr>
          <w:rFonts w:hint="eastAsia"/>
          <w:sz w:val="32"/>
        </w:rPr>
        <w:t xml:space="preserve"> </w:t>
      </w:r>
      <w:r>
        <w:rPr>
          <w:rFonts w:hint="eastAsia"/>
          <w:sz w:val="32"/>
        </w:rPr>
        <w:t>时</w:t>
      </w:r>
      <w:r>
        <w:rPr>
          <w:rFonts w:hint="eastAsia"/>
          <w:sz w:val="32"/>
        </w:rPr>
        <w:t xml:space="preserve"> </w:t>
      </w:r>
      <w:r>
        <w:rPr>
          <w:rFonts w:hint="eastAsia"/>
          <w:sz w:val="32"/>
        </w:rPr>
        <w:t>间：</w:t>
      </w:r>
      <w:r>
        <w:rPr>
          <w:rFonts w:hint="eastAsia"/>
          <w:sz w:val="32"/>
        </w:rPr>
        <w:t xml:space="preserve"> </w:t>
      </w:r>
      <w:r>
        <w:rPr>
          <w:rFonts w:hint="eastAsia"/>
          <w:sz w:val="32"/>
          <w:u w:val="single"/>
        </w:rPr>
        <w:t xml:space="preserve"> </w:t>
      </w:r>
      <w:r w:rsidR="000E4F74">
        <w:rPr>
          <w:rFonts w:hint="eastAsia"/>
          <w:sz w:val="32"/>
          <w:u w:val="single"/>
        </w:rPr>
        <w:t>2018</w:t>
      </w:r>
      <w:r w:rsidR="00926A1E">
        <w:rPr>
          <w:rFonts w:hint="eastAsia"/>
          <w:sz w:val="32"/>
          <w:u w:val="single"/>
        </w:rPr>
        <w:t xml:space="preserve"> </w:t>
      </w:r>
      <w:r>
        <w:rPr>
          <w:rFonts w:hint="eastAsia"/>
          <w:sz w:val="32"/>
          <w:u w:val="single"/>
        </w:rPr>
        <w:t xml:space="preserve"> </w:t>
      </w:r>
      <w:r>
        <w:rPr>
          <w:rFonts w:hint="eastAsia"/>
          <w:sz w:val="32"/>
        </w:rPr>
        <w:t>年</w:t>
      </w:r>
      <w:r>
        <w:rPr>
          <w:rFonts w:hint="eastAsia"/>
          <w:sz w:val="32"/>
          <w:u w:val="single"/>
        </w:rPr>
        <w:t xml:space="preserve"> </w:t>
      </w:r>
      <w:r w:rsidR="00926A1E">
        <w:rPr>
          <w:rFonts w:hint="eastAsia"/>
          <w:sz w:val="32"/>
          <w:u w:val="single"/>
        </w:rPr>
        <w:t xml:space="preserve"> </w:t>
      </w:r>
      <w:r w:rsidR="000E4F74">
        <w:rPr>
          <w:rFonts w:hint="eastAsia"/>
          <w:sz w:val="32"/>
          <w:u w:val="single"/>
        </w:rPr>
        <w:t>5</w:t>
      </w:r>
      <w:r w:rsidR="00926A1E">
        <w:rPr>
          <w:rFonts w:hint="eastAsia"/>
          <w:sz w:val="32"/>
          <w:u w:val="single"/>
        </w:rPr>
        <w:t xml:space="preserve"> </w:t>
      </w:r>
      <w:r>
        <w:rPr>
          <w:rFonts w:hint="eastAsia"/>
          <w:sz w:val="32"/>
          <w:u w:val="single"/>
        </w:rPr>
        <w:t xml:space="preserve">  </w:t>
      </w:r>
      <w:r>
        <w:rPr>
          <w:rFonts w:hint="eastAsia"/>
          <w:sz w:val="32"/>
        </w:rPr>
        <w:t>月</w:t>
      </w:r>
      <w:r>
        <w:rPr>
          <w:rFonts w:hint="eastAsia"/>
          <w:sz w:val="32"/>
          <w:u w:val="single"/>
        </w:rPr>
        <w:t xml:space="preserve"> </w:t>
      </w:r>
      <w:r w:rsidR="000E4F74">
        <w:rPr>
          <w:rFonts w:hint="eastAsia"/>
          <w:sz w:val="32"/>
          <w:u w:val="single"/>
        </w:rPr>
        <w:t>22</w:t>
      </w:r>
      <w:r>
        <w:rPr>
          <w:rFonts w:hint="eastAsia"/>
          <w:sz w:val="32"/>
          <w:u w:val="single"/>
        </w:rPr>
        <w:t xml:space="preserve"> </w:t>
      </w:r>
      <w:r w:rsidR="00926A1E">
        <w:rPr>
          <w:rFonts w:hint="eastAsia"/>
          <w:sz w:val="32"/>
          <w:u w:val="single"/>
        </w:rPr>
        <w:t xml:space="preserve">  </w:t>
      </w:r>
      <w:r>
        <w:rPr>
          <w:rFonts w:hint="eastAsia"/>
          <w:sz w:val="32"/>
          <w:u w:val="single"/>
        </w:rPr>
        <w:t xml:space="preserve"> </w:t>
      </w:r>
      <w:r>
        <w:rPr>
          <w:rFonts w:hint="eastAsia"/>
          <w:sz w:val="32"/>
        </w:rPr>
        <w:t>日</w:t>
      </w:r>
    </w:p>
    <w:p w14:paraId="5091CB89" w14:textId="77777777" w:rsidR="00C0661C" w:rsidRDefault="00C0661C">
      <w:pPr>
        <w:spacing w:line="560" w:lineRule="exact"/>
        <w:rPr>
          <w:sz w:val="32"/>
        </w:rPr>
      </w:pPr>
    </w:p>
    <w:p w14:paraId="043A367E" w14:textId="77777777" w:rsidR="00C0661C" w:rsidRDefault="00C0661C">
      <w:pPr>
        <w:spacing w:line="560" w:lineRule="exact"/>
        <w:rPr>
          <w:sz w:val="32"/>
        </w:rPr>
      </w:pPr>
    </w:p>
    <w:p w14:paraId="48492C95" w14:textId="77777777" w:rsidR="00C0661C" w:rsidRDefault="00C0661C">
      <w:pPr>
        <w:spacing w:line="560" w:lineRule="exact"/>
        <w:rPr>
          <w:sz w:val="32"/>
        </w:rPr>
      </w:pPr>
    </w:p>
    <w:p w14:paraId="3A401B6F" w14:textId="77777777" w:rsidR="00C0661C" w:rsidRDefault="000F0C34">
      <w:pPr>
        <w:pStyle w:val="1"/>
        <w:ind w:firstLineChars="0" w:firstLine="0"/>
        <w:jc w:val="center"/>
        <w:rPr>
          <w:sz w:val="36"/>
          <w:szCs w:val="36"/>
        </w:rPr>
      </w:pPr>
      <w:r>
        <w:rPr>
          <w:rFonts w:hint="eastAsia"/>
          <w:sz w:val="36"/>
          <w:szCs w:val="36"/>
        </w:rPr>
        <w:t>信息科学与</w:t>
      </w:r>
      <w:r w:rsidR="00C0661C">
        <w:rPr>
          <w:rFonts w:hint="eastAsia"/>
          <w:sz w:val="36"/>
          <w:szCs w:val="36"/>
        </w:rPr>
        <w:t>工程</w:t>
      </w:r>
      <w:r>
        <w:rPr>
          <w:rFonts w:hint="eastAsia"/>
          <w:sz w:val="36"/>
          <w:szCs w:val="36"/>
        </w:rPr>
        <w:t>学院</w:t>
      </w:r>
    </w:p>
    <w:p w14:paraId="486939DB" w14:textId="77777777" w:rsidR="00C0661C" w:rsidRDefault="00C0661C">
      <w:pPr>
        <w:pStyle w:val="1"/>
        <w:ind w:firstLineChars="0" w:firstLine="0"/>
        <w:jc w:val="center"/>
        <w:rPr>
          <w:sz w:val="44"/>
          <w:szCs w:val="44"/>
        </w:rPr>
        <w:sectPr w:rsidR="00C0661C">
          <w:pgSz w:w="11906" w:h="16838"/>
          <w:pgMar w:top="1418" w:right="1418" w:bottom="1418" w:left="1418" w:header="851" w:footer="992" w:gutter="0"/>
          <w:cols w:space="425"/>
          <w:docGrid w:type="lines" w:linePitch="312"/>
        </w:sectPr>
      </w:pPr>
    </w:p>
    <w:tbl>
      <w:tblPr>
        <w:tblW w:w="90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8598"/>
      </w:tblGrid>
      <w:tr w:rsidR="00C0661C" w14:paraId="51CB061B" w14:textId="77777777" w:rsidTr="005F1EA5">
        <w:trPr>
          <w:trHeight w:val="766"/>
        </w:trPr>
        <w:tc>
          <w:tcPr>
            <w:tcW w:w="9066" w:type="dxa"/>
            <w:gridSpan w:val="2"/>
            <w:tcBorders>
              <w:top w:val="single" w:sz="8" w:space="0" w:color="auto"/>
              <w:left w:val="single" w:sz="8" w:space="0" w:color="auto"/>
              <w:bottom w:val="single" w:sz="8" w:space="0" w:color="auto"/>
              <w:right w:val="single" w:sz="8" w:space="0" w:color="auto"/>
            </w:tcBorders>
          </w:tcPr>
          <w:p w14:paraId="07DD59CF" w14:textId="77777777" w:rsidR="00C0661C" w:rsidRDefault="00C0661C" w:rsidP="00D45C68">
            <w:pPr>
              <w:spacing w:beforeLines="50" w:before="156"/>
              <w:rPr>
                <w:rFonts w:ascii="宋体" w:hAnsi="宋体"/>
                <w:sz w:val="24"/>
              </w:rPr>
            </w:pPr>
            <w:r>
              <w:rPr>
                <w:rFonts w:ascii="宋体" w:hAnsi="宋体" w:hint="eastAsia"/>
                <w:sz w:val="24"/>
              </w:rPr>
              <w:lastRenderedPageBreak/>
              <w:t>实验题目：</w:t>
            </w:r>
            <w:r w:rsidR="000E4F74">
              <w:rPr>
                <w:rFonts w:ascii="宋体" w:hAnsi="宋体" w:hint="eastAsia"/>
                <w:sz w:val="24"/>
              </w:rPr>
              <w:t>Buffer Lab</w:t>
            </w:r>
          </w:p>
        </w:tc>
      </w:tr>
      <w:tr w:rsidR="00C0661C" w14:paraId="264F0380" w14:textId="77777777" w:rsidTr="005F1EA5">
        <w:trPr>
          <w:trHeight w:val="770"/>
        </w:trPr>
        <w:tc>
          <w:tcPr>
            <w:tcW w:w="9066" w:type="dxa"/>
            <w:gridSpan w:val="2"/>
            <w:tcBorders>
              <w:top w:val="single" w:sz="8" w:space="0" w:color="auto"/>
              <w:left w:val="single" w:sz="8" w:space="0" w:color="auto"/>
              <w:bottom w:val="single" w:sz="8" w:space="0" w:color="auto"/>
              <w:right w:val="single" w:sz="8" w:space="0" w:color="auto"/>
            </w:tcBorders>
          </w:tcPr>
          <w:p w14:paraId="74B62494" w14:textId="77777777" w:rsidR="002D524B" w:rsidRDefault="00C0661C" w:rsidP="00D45C68">
            <w:pPr>
              <w:rPr>
                <w:rFonts w:ascii="宋体" w:hAnsi="宋体"/>
                <w:sz w:val="24"/>
              </w:rPr>
            </w:pPr>
            <w:r>
              <w:rPr>
                <w:rFonts w:ascii="宋体" w:hAnsi="宋体" w:hint="eastAsia"/>
                <w:sz w:val="24"/>
              </w:rPr>
              <w:t>实验目</w:t>
            </w:r>
            <w:r w:rsidR="00CF43F2">
              <w:rPr>
                <w:rFonts w:ascii="宋体" w:hAnsi="宋体" w:hint="eastAsia"/>
                <w:sz w:val="24"/>
              </w:rPr>
              <w:t>的</w:t>
            </w:r>
            <w:r>
              <w:rPr>
                <w:rFonts w:ascii="宋体" w:hAnsi="宋体" w:hint="eastAsia"/>
                <w:sz w:val="24"/>
              </w:rPr>
              <w:t>：</w:t>
            </w:r>
            <w:r w:rsidR="000E4F74" w:rsidRPr="000E4F74">
              <w:rPr>
                <w:rFonts w:ascii="宋体" w:hAnsi="宋体"/>
                <w:sz w:val="24"/>
              </w:rPr>
              <w:t xml:space="preserve">This assignment will help you develop a detailed understanding of IA-32 calling conventions and stack organization. It involves applying a series of </w:t>
            </w:r>
            <w:r w:rsidR="000E4F74" w:rsidRPr="000E4F74">
              <w:rPr>
                <w:rFonts w:ascii="宋体" w:hAnsi="宋体"/>
                <w:i/>
                <w:iCs/>
                <w:sz w:val="24"/>
              </w:rPr>
              <w:t xml:space="preserve">buffer overflow attacks </w:t>
            </w:r>
            <w:r w:rsidR="000E4F74" w:rsidRPr="000E4F74">
              <w:rPr>
                <w:rFonts w:ascii="宋体" w:hAnsi="宋体"/>
                <w:sz w:val="24"/>
              </w:rPr>
              <w:t xml:space="preserve">on an executable file bufbomb in the lab directory. </w:t>
            </w:r>
          </w:p>
          <w:p w14:paraId="0AA63BC1" w14:textId="77777777" w:rsidR="00D45C68" w:rsidRPr="00602EC6" w:rsidRDefault="00D45C68" w:rsidP="00D45C68">
            <w:pPr>
              <w:rPr>
                <w:szCs w:val="20"/>
              </w:rPr>
            </w:pPr>
          </w:p>
        </w:tc>
      </w:tr>
      <w:tr w:rsidR="00CF43F2" w14:paraId="5CA0449D" w14:textId="77777777" w:rsidTr="005F1EA5">
        <w:trPr>
          <w:trHeight w:val="770"/>
        </w:trPr>
        <w:tc>
          <w:tcPr>
            <w:tcW w:w="9066" w:type="dxa"/>
            <w:gridSpan w:val="2"/>
            <w:tcBorders>
              <w:top w:val="single" w:sz="8" w:space="0" w:color="auto"/>
              <w:left w:val="single" w:sz="8" w:space="0" w:color="auto"/>
              <w:bottom w:val="single" w:sz="8" w:space="0" w:color="auto"/>
              <w:right w:val="single" w:sz="8" w:space="0" w:color="auto"/>
            </w:tcBorders>
          </w:tcPr>
          <w:p w14:paraId="40461BAB" w14:textId="77777777" w:rsidR="002D524B" w:rsidRPr="000E4F74" w:rsidRDefault="00CF43F2" w:rsidP="00D45C68">
            <w:pPr>
              <w:adjustRightInd w:val="0"/>
              <w:spacing w:line="329" w:lineRule="atLeast"/>
              <w:rPr>
                <w:rFonts w:ascii="宋体" w:hAnsi="宋体"/>
                <w:sz w:val="24"/>
              </w:rPr>
            </w:pPr>
            <w:r>
              <w:rPr>
                <w:rFonts w:ascii="宋体" w:hAnsi="宋体" w:hint="eastAsia"/>
                <w:sz w:val="24"/>
              </w:rPr>
              <w:t>实验环境：</w:t>
            </w:r>
            <w:r w:rsidR="000E4F74" w:rsidRPr="000E4F74">
              <w:rPr>
                <w:rFonts w:ascii="宋体" w:hAnsi="宋体"/>
                <w:sz w:val="24"/>
              </w:rPr>
              <w:t xml:space="preserve">We generated the lab using gcc’s -m32 flag, so all code produced by the compiler follows IA-32 rules, even if the host is an x86-64 system. This should be enough to convince you that the compiler can use any calling convention it wants, so long as it’s consistent. </w:t>
            </w:r>
          </w:p>
        </w:tc>
      </w:tr>
      <w:tr w:rsidR="00C0661C" w14:paraId="1A8C637E" w14:textId="77777777" w:rsidTr="005F1EA5">
        <w:tc>
          <w:tcPr>
            <w:tcW w:w="9066" w:type="dxa"/>
            <w:gridSpan w:val="2"/>
            <w:tcBorders>
              <w:top w:val="single" w:sz="8" w:space="0" w:color="auto"/>
              <w:left w:val="single" w:sz="8" w:space="0" w:color="auto"/>
              <w:bottom w:val="single" w:sz="8" w:space="0" w:color="auto"/>
              <w:right w:val="single" w:sz="8" w:space="0" w:color="auto"/>
            </w:tcBorders>
          </w:tcPr>
          <w:p w14:paraId="0B751E8B" w14:textId="77777777" w:rsidR="00C0661C" w:rsidRDefault="00C0661C">
            <w:pPr>
              <w:spacing w:beforeLines="50" w:before="156"/>
              <w:rPr>
                <w:rFonts w:ascii="宋体" w:hAnsi="宋体"/>
                <w:sz w:val="24"/>
              </w:rPr>
            </w:pPr>
            <w:r>
              <w:rPr>
                <w:rFonts w:ascii="宋体" w:hAnsi="宋体" w:hint="eastAsia"/>
                <w:sz w:val="24"/>
              </w:rPr>
              <w:t>实验内容及操作步骤：</w:t>
            </w:r>
          </w:p>
          <w:p w14:paraId="1D960446" w14:textId="4D3081F2" w:rsidR="006179DF" w:rsidRDefault="006179DF">
            <w:pPr>
              <w:spacing w:beforeLines="50" w:before="156"/>
              <w:rPr>
                <w:rFonts w:ascii="宋体" w:hAnsi="宋体"/>
                <w:sz w:val="24"/>
              </w:rPr>
            </w:pPr>
            <w:r w:rsidRPr="006179DF">
              <w:rPr>
                <w:rFonts w:ascii="宋体" w:hAnsi="宋体"/>
                <w:noProof/>
                <w:sz w:val="24"/>
              </w:rPr>
              <w:lastRenderedPageBreak/>
              <w:drawing>
                <wp:inline distT="0" distB="0" distL="0" distR="0" wp14:anchorId="58F611FB" wp14:editId="731CA7B1">
                  <wp:extent cx="3162300" cy="688340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62300" cy="6883400"/>
                          </a:xfrm>
                          <a:prstGeom prst="rect">
                            <a:avLst/>
                          </a:prstGeom>
                        </pic:spPr>
                      </pic:pic>
                    </a:graphicData>
                  </a:graphic>
                </wp:inline>
              </w:drawing>
            </w:r>
          </w:p>
          <w:p w14:paraId="2D5A2584" w14:textId="692050D3" w:rsidR="006179DF" w:rsidRDefault="006179DF">
            <w:pPr>
              <w:spacing w:beforeLines="50" w:before="156"/>
              <w:rPr>
                <w:rFonts w:ascii="宋体" w:hAnsi="宋体"/>
                <w:sz w:val="24"/>
              </w:rPr>
            </w:pPr>
            <w:r w:rsidRPr="006179DF">
              <w:rPr>
                <w:rFonts w:ascii="宋体" w:hAnsi="宋体"/>
                <w:noProof/>
                <w:sz w:val="24"/>
              </w:rPr>
              <w:lastRenderedPageBreak/>
              <w:drawing>
                <wp:inline distT="0" distB="0" distL="0" distR="0" wp14:anchorId="17C9A3C5" wp14:editId="2D9C6C5F">
                  <wp:extent cx="3098800" cy="6451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98800" cy="6451600"/>
                          </a:xfrm>
                          <a:prstGeom prst="rect">
                            <a:avLst/>
                          </a:prstGeom>
                        </pic:spPr>
                      </pic:pic>
                    </a:graphicData>
                  </a:graphic>
                </wp:inline>
              </w:drawing>
            </w:r>
          </w:p>
          <w:p w14:paraId="64F64E01" w14:textId="6FA45564" w:rsidR="006179DF" w:rsidRDefault="006179DF">
            <w:pPr>
              <w:spacing w:beforeLines="50" w:before="156"/>
              <w:rPr>
                <w:rFonts w:ascii="宋体" w:hAnsi="宋体"/>
                <w:sz w:val="24"/>
              </w:rPr>
            </w:pPr>
            <w:r w:rsidRPr="006179DF">
              <w:rPr>
                <w:rFonts w:ascii="宋体" w:hAnsi="宋体"/>
                <w:noProof/>
                <w:sz w:val="24"/>
              </w:rPr>
              <w:lastRenderedPageBreak/>
              <w:drawing>
                <wp:inline distT="0" distB="0" distL="0" distR="0" wp14:anchorId="0E6CDC09" wp14:editId="0141FEBE">
                  <wp:extent cx="3124200" cy="74422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24200" cy="7442200"/>
                          </a:xfrm>
                          <a:prstGeom prst="rect">
                            <a:avLst/>
                          </a:prstGeom>
                        </pic:spPr>
                      </pic:pic>
                    </a:graphicData>
                  </a:graphic>
                </wp:inline>
              </w:drawing>
            </w:r>
          </w:p>
          <w:p w14:paraId="2ACE94F5" w14:textId="605E52A9" w:rsidR="006179DF" w:rsidRDefault="006179DF" w:rsidP="006179DF">
            <w:pPr>
              <w:adjustRightInd w:val="0"/>
              <w:spacing w:line="329" w:lineRule="atLeast"/>
              <w:rPr>
                <w:rFonts w:ascii="宋体" w:hAnsi="宋体"/>
                <w:sz w:val="24"/>
              </w:rPr>
            </w:pPr>
            <w:r w:rsidRPr="009E7210">
              <w:rPr>
                <w:rFonts w:ascii="宋体" w:hAnsi="宋体" w:hint="eastAsia"/>
                <w:sz w:val="24"/>
              </w:rPr>
              <w:t>实验结果</w:t>
            </w:r>
            <w:r>
              <w:rPr>
                <w:rFonts w:ascii="宋体" w:hAnsi="宋体" w:hint="eastAsia"/>
                <w:sz w:val="24"/>
              </w:rPr>
              <w:t>及分析</w:t>
            </w:r>
            <w:r w:rsidRPr="009E7210">
              <w:rPr>
                <w:rFonts w:ascii="宋体" w:hAnsi="宋体" w:hint="eastAsia"/>
                <w:sz w:val="24"/>
              </w:rPr>
              <w:t>：</w:t>
            </w:r>
          </w:p>
          <w:p w14:paraId="2721765E" w14:textId="77777777" w:rsidR="00343727" w:rsidRDefault="00457CB8" w:rsidP="00D45C68">
            <w:pPr>
              <w:adjustRightInd w:val="0"/>
              <w:spacing w:line="329" w:lineRule="atLeast"/>
              <w:rPr>
                <w:szCs w:val="20"/>
              </w:rPr>
            </w:pPr>
            <w:r>
              <w:rPr>
                <w:rFonts w:hint="eastAsia"/>
                <w:noProof/>
                <w:szCs w:val="20"/>
              </w:rPr>
              <w:lastRenderedPageBreak/>
              <w:drawing>
                <wp:inline distT="0" distB="0" distL="0" distR="0" wp14:anchorId="5097E5D8" wp14:editId="6E5960EA">
                  <wp:extent cx="5637530" cy="1415415"/>
                  <wp:effectExtent l="0" t="0" r="0" b="0"/>
                  <wp:docPr id="3" name="图片 1" descr="屏幕快照%202018-05-21%20下午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05-21%20下午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37530" cy="1415415"/>
                          </a:xfrm>
                          <a:prstGeom prst="rect">
                            <a:avLst/>
                          </a:prstGeom>
                          <a:noFill/>
                          <a:ln>
                            <a:noFill/>
                          </a:ln>
                        </pic:spPr>
                      </pic:pic>
                    </a:graphicData>
                  </a:graphic>
                </wp:inline>
              </w:drawing>
            </w:r>
          </w:p>
          <w:p w14:paraId="49C6ACA5" w14:textId="77777777" w:rsidR="00BA3386" w:rsidRPr="00BA3386" w:rsidRDefault="00BA3386" w:rsidP="00343727">
            <w:pPr>
              <w:adjustRightInd w:val="0"/>
              <w:spacing w:line="329" w:lineRule="atLeast"/>
              <w:rPr>
                <w:sz w:val="36"/>
                <w:szCs w:val="20"/>
              </w:rPr>
            </w:pPr>
            <w:r w:rsidRPr="00BA3386">
              <w:rPr>
                <w:rFonts w:hint="eastAsia"/>
                <w:sz w:val="36"/>
                <w:szCs w:val="20"/>
              </w:rPr>
              <w:t>level0</w:t>
            </w:r>
          </w:p>
          <w:p w14:paraId="65DA0E21" w14:textId="77777777" w:rsidR="00343727" w:rsidRPr="00343727" w:rsidRDefault="00343727" w:rsidP="00343727">
            <w:pPr>
              <w:adjustRightInd w:val="0"/>
              <w:spacing w:line="329" w:lineRule="atLeast"/>
              <w:rPr>
                <w:szCs w:val="20"/>
              </w:rPr>
            </w:pPr>
            <w:r w:rsidRPr="00343727">
              <w:rPr>
                <w:szCs w:val="20"/>
              </w:rPr>
              <w:t>getbuf</w:t>
            </w:r>
            <w:r w:rsidRPr="00343727">
              <w:rPr>
                <w:szCs w:val="20"/>
              </w:rPr>
              <w:t>中的</w:t>
            </w:r>
            <w:r w:rsidRPr="00343727">
              <w:rPr>
                <w:szCs w:val="20"/>
              </w:rPr>
              <w:t>test</w:t>
            </w:r>
            <w:r w:rsidRPr="00343727">
              <w:rPr>
                <w:szCs w:val="20"/>
              </w:rPr>
              <w:t>函数调用</w:t>
            </w:r>
            <w:r w:rsidRPr="00343727">
              <w:rPr>
                <w:szCs w:val="20"/>
              </w:rPr>
              <w:t>getbuf</w:t>
            </w:r>
            <w:r w:rsidRPr="00343727">
              <w:rPr>
                <w:szCs w:val="20"/>
              </w:rPr>
              <w:t>函数，接收字符串输入，然后返回到</w:t>
            </w:r>
            <w:r w:rsidRPr="00343727">
              <w:rPr>
                <w:szCs w:val="20"/>
              </w:rPr>
              <w:t>test</w:t>
            </w:r>
            <w:r w:rsidRPr="00343727">
              <w:rPr>
                <w:szCs w:val="20"/>
              </w:rPr>
              <w:t>函数。要求对</w:t>
            </w:r>
            <w:r w:rsidRPr="00343727">
              <w:rPr>
                <w:szCs w:val="20"/>
              </w:rPr>
              <w:t>getbuf</w:t>
            </w:r>
            <w:r w:rsidRPr="00343727">
              <w:rPr>
                <w:szCs w:val="20"/>
              </w:rPr>
              <w:t>进行缓冲区攻击，使</w:t>
            </w:r>
            <w:r w:rsidRPr="00343727">
              <w:rPr>
                <w:szCs w:val="20"/>
              </w:rPr>
              <w:t>getbuf</w:t>
            </w:r>
            <w:r w:rsidRPr="00343727">
              <w:rPr>
                <w:szCs w:val="20"/>
              </w:rPr>
              <w:t>函数不返回到</w:t>
            </w:r>
            <w:r w:rsidRPr="00343727">
              <w:rPr>
                <w:szCs w:val="20"/>
              </w:rPr>
              <w:t>test</w:t>
            </w:r>
            <w:r w:rsidRPr="00343727">
              <w:rPr>
                <w:szCs w:val="20"/>
              </w:rPr>
              <w:t>，而是调用</w:t>
            </w:r>
            <w:r w:rsidRPr="00343727">
              <w:rPr>
                <w:szCs w:val="20"/>
              </w:rPr>
              <w:t>smoke</w:t>
            </w:r>
            <w:r w:rsidRPr="00343727">
              <w:rPr>
                <w:szCs w:val="20"/>
              </w:rPr>
              <w:t>函数。</w:t>
            </w:r>
          </w:p>
          <w:p w14:paraId="795D002C" w14:textId="77777777" w:rsidR="00F90EC3" w:rsidRDefault="00457CB8" w:rsidP="00D45C68">
            <w:pPr>
              <w:adjustRightInd w:val="0"/>
              <w:spacing w:line="329" w:lineRule="atLeast"/>
              <w:rPr>
                <w:noProof/>
                <w:szCs w:val="20"/>
              </w:rPr>
            </w:pPr>
            <w:r w:rsidRPr="00343727">
              <w:rPr>
                <w:noProof/>
                <w:szCs w:val="20"/>
              </w:rPr>
              <w:drawing>
                <wp:inline distT="0" distB="0" distL="0" distR="0" wp14:anchorId="75E7DBDA" wp14:editId="5AEA3B4C">
                  <wp:extent cx="5645150" cy="317246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45150" cy="3172460"/>
                          </a:xfrm>
                          <a:prstGeom prst="rect">
                            <a:avLst/>
                          </a:prstGeom>
                          <a:noFill/>
                          <a:ln>
                            <a:noFill/>
                          </a:ln>
                        </pic:spPr>
                      </pic:pic>
                    </a:graphicData>
                  </a:graphic>
                </wp:inline>
              </w:drawing>
            </w:r>
          </w:p>
          <w:p w14:paraId="7FDC7F4F" w14:textId="77777777" w:rsidR="00343727" w:rsidRDefault="00343727" w:rsidP="00D45C68">
            <w:pPr>
              <w:adjustRightInd w:val="0"/>
              <w:spacing w:line="329" w:lineRule="atLeast"/>
              <w:rPr>
                <w:szCs w:val="20"/>
              </w:rPr>
            </w:pPr>
            <w:r>
              <w:rPr>
                <w:rFonts w:hint="eastAsia"/>
                <w:noProof/>
                <w:szCs w:val="20"/>
              </w:rPr>
              <w:t xml:space="preserve">  </w:t>
            </w:r>
            <w:r w:rsidR="00457CB8" w:rsidRPr="00343727">
              <w:rPr>
                <w:noProof/>
                <w:szCs w:val="20"/>
              </w:rPr>
              <w:lastRenderedPageBreak/>
              <w:drawing>
                <wp:inline distT="0" distB="0" distL="0" distR="0" wp14:anchorId="66F1AB3F" wp14:editId="60438B84">
                  <wp:extent cx="5645150" cy="2934335"/>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45150" cy="2934335"/>
                          </a:xfrm>
                          <a:prstGeom prst="rect">
                            <a:avLst/>
                          </a:prstGeom>
                          <a:noFill/>
                          <a:ln>
                            <a:noFill/>
                          </a:ln>
                        </pic:spPr>
                      </pic:pic>
                    </a:graphicData>
                  </a:graphic>
                </wp:inline>
              </w:drawing>
            </w:r>
          </w:p>
          <w:p w14:paraId="490CE61F" w14:textId="77777777" w:rsidR="00343727" w:rsidRDefault="00343727" w:rsidP="00D45C68">
            <w:pPr>
              <w:adjustRightInd w:val="0"/>
              <w:spacing w:line="329" w:lineRule="atLeast"/>
              <w:rPr>
                <w:szCs w:val="20"/>
              </w:rPr>
            </w:pPr>
          </w:p>
          <w:p w14:paraId="0EE506CF" w14:textId="77777777" w:rsidR="00343727" w:rsidRPr="00343727" w:rsidRDefault="00343727" w:rsidP="00343727">
            <w:pPr>
              <w:adjustRightInd w:val="0"/>
              <w:spacing w:line="329" w:lineRule="atLeast"/>
              <w:rPr>
                <w:szCs w:val="20"/>
              </w:rPr>
            </w:pPr>
            <w:r w:rsidRPr="00343727">
              <w:rPr>
                <w:szCs w:val="20"/>
              </w:rPr>
              <w:t>08049262 &lt;getbuf&gt;:</w:t>
            </w:r>
          </w:p>
          <w:p w14:paraId="0342FAFC" w14:textId="77777777" w:rsidR="00343727" w:rsidRPr="00343727" w:rsidRDefault="00343727" w:rsidP="00343727">
            <w:pPr>
              <w:adjustRightInd w:val="0"/>
              <w:spacing w:line="329" w:lineRule="atLeast"/>
              <w:rPr>
                <w:szCs w:val="20"/>
              </w:rPr>
            </w:pPr>
            <w:r w:rsidRPr="00343727">
              <w:rPr>
                <w:szCs w:val="20"/>
              </w:rPr>
              <w:t xml:space="preserve"> 8049262:</w:t>
            </w:r>
            <w:r w:rsidRPr="00343727">
              <w:rPr>
                <w:szCs w:val="20"/>
              </w:rPr>
              <w:tab/>
              <w:t xml:space="preserve">55                   </w:t>
            </w:r>
            <w:r w:rsidRPr="00343727">
              <w:rPr>
                <w:szCs w:val="20"/>
              </w:rPr>
              <w:tab/>
              <w:t>push   %ebp</w:t>
            </w:r>
          </w:p>
          <w:p w14:paraId="3BA34979" w14:textId="77777777" w:rsidR="00343727" w:rsidRPr="00343727" w:rsidRDefault="00343727" w:rsidP="00343727">
            <w:pPr>
              <w:adjustRightInd w:val="0"/>
              <w:spacing w:line="329" w:lineRule="atLeast"/>
              <w:rPr>
                <w:szCs w:val="20"/>
              </w:rPr>
            </w:pPr>
            <w:r w:rsidRPr="00343727">
              <w:rPr>
                <w:szCs w:val="20"/>
              </w:rPr>
              <w:t xml:space="preserve"> 8049263:</w:t>
            </w:r>
            <w:r w:rsidRPr="00343727">
              <w:rPr>
                <w:szCs w:val="20"/>
              </w:rPr>
              <w:tab/>
              <w:t xml:space="preserve">89 e5                </w:t>
            </w:r>
            <w:r w:rsidRPr="00343727">
              <w:rPr>
                <w:szCs w:val="20"/>
              </w:rPr>
              <w:tab/>
              <w:t>mov    %esp,%ebp</w:t>
            </w:r>
          </w:p>
          <w:p w14:paraId="02467C15" w14:textId="77777777" w:rsidR="00343727" w:rsidRPr="00343727" w:rsidRDefault="00343727" w:rsidP="00343727">
            <w:pPr>
              <w:adjustRightInd w:val="0"/>
              <w:spacing w:line="329" w:lineRule="atLeast"/>
              <w:rPr>
                <w:szCs w:val="20"/>
              </w:rPr>
            </w:pPr>
            <w:r w:rsidRPr="00343727">
              <w:rPr>
                <w:szCs w:val="20"/>
              </w:rPr>
              <w:t xml:space="preserve"> 8049265:</w:t>
            </w:r>
            <w:r w:rsidRPr="00343727">
              <w:rPr>
                <w:szCs w:val="20"/>
              </w:rPr>
              <w:tab/>
              <w:t xml:space="preserve">83 ec 38             </w:t>
            </w:r>
            <w:r w:rsidRPr="00343727">
              <w:rPr>
                <w:szCs w:val="20"/>
              </w:rPr>
              <w:tab/>
              <w:t>sub    $0x38,%esp</w:t>
            </w:r>
          </w:p>
          <w:p w14:paraId="6512E2EE" w14:textId="77777777" w:rsidR="00343727" w:rsidRPr="00343727" w:rsidRDefault="00343727" w:rsidP="00343727">
            <w:pPr>
              <w:adjustRightInd w:val="0"/>
              <w:spacing w:line="329" w:lineRule="atLeast"/>
              <w:rPr>
                <w:szCs w:val="20"/>
              </w:rPr>
            </w:pPr>
            <w:r w:rsidRPr="00343727">
              <w:rPr>
                <w:szCs w:val="20"/>
              </w:rPr>
              <w:t xml:space="preserve"> 8049268:</w:t>
            </w:r>
            <w:r w:rsidRPr="00343727">
              <w:rPr>
                <w:szCs w:val="20"/>
              </w:rPr>
              <w:tab/>
              <w:t xml:space="preserve">8d 45 d8             </w:t>
            </w:r>
            <w:r w:rsidRPr="00343727">
              <w:rPr>
                <w:szCs w:val="20"/>
              </w:rPr>
              <w:tab/>
              <w:t>lea    -0x28(%ebp),%eax</w:t>
            </w:r>
          </w:p>
          <w:p w14:paraId="2098B23C" w14:textId="77777777" w:rsidR="00343727" w:rsidRPr="00343727" w:rsidRDefault="00343727" w:rsidP="00343727">
            <w:pPr>
              <w:adjustRightInd w:val="0"/>
              <w:spacing w:line="329" w:lineRule="atLeast"/>
              <w:rPr>
                <w:szCs w:val="20"/>
              </w:rPr>
            </w:pPr>
            <w:r w:rsidRPr="00343727">
              <w:rPr>
                <w:szCs w:val="20"/>
              </w:rPr>
              <w:t xml:space="preserve"> 804926b:</w:t>
            </w:r>
            <w:r w:rsidRPr="00343727">
              <w:rPr>
                <w:szCs w:val="20"/>
              </w:rPr>
              <w:tab/>
              <w:t xml:space="preserve">89 04 24             </w:t>
            </w:r>
            <w:r w:rsidRPr="00343727">
              <w:rPr>
                <w:szCs w:val="20"/>
              </w:rPr>
              <w:tab/>
              <w:t>mov    %eax,(%esp)</w:t>
            </w:r>
          </w:p>
          <w:p w14:paraId="1CFA7640" w14:textId="77777777" w:rsidR="00343727" w:rsidRPr="00343727" w:rsidRDefault="00343727" w:rsidP="00343727">
            <w:pPr>
              <w:adjustRightInd w:val="0"/>
              <w:spacing w:line="329" w:lineRule="atLeast"/>
              <w:rPr>
                <w:szCs w:val="20"/>
              </w:rPr>
            </w:pPr>
            <w:r w:rsidRPr="00343727">
              <w:rPr>
                <w:szCs w:val="20"/>
              </w:rPr>
              <w:t xml:space="preserve"> 804926e:</w:t>
            </w:r>
            <w:r w:rsidRPr="00343727">
              <w:rPr>
                <w:szCs w:val="20"/>
              </w:rPr>
              <w:tab/>
              <w:t xml:space="preserve">e8 bf f9 ff ff       </w:t>
            </w:r>
            <w:r w:rsidRPr="00343727">
              <w:rPr>
                <w:szCs w:val="20"/>
              </w:rPr>
              <w:tab/>
              <w:t>call   8048c32 &lt;Gets&gt;</w:t>
            </w:r>
          </w:p>
          <w:p w14:paraId="4F972F8B" w14:textId="77777777" w:rsidR="00343727" w:rsidRPr="00343727" w:rsidRDefault="00343727" w:rsidP="00343727">
            <w:pPr>
              <w:adjustRightInd w:val="0"/>
              <w:spacing w:line="329" w:lineRule="atLeast"/>
              <w:rPr>
                <w:szCs w:val="20"/>
              </w:rPr>
            </w:pPr>
            <w:r w:rsidRPr="00343727">
              <w:rPr>
                <w:szCs w:val="20"/>
              </w:rPr>
              <w:t xml:space="preserve"> 8049273:</w:t>
            </w:r>
            <w:r w:rsidRPr="00343727">
              <w:rPr>
                <w:szCs w:val="20"/>
              </w:rPr>
              <w:tab/>
              <w:t xml:space="preserve">b8 01 00 00 00       </w:t>
            </w:r>
            <w:r w:rsidRPr="00343727">
              <w:rPr>
                <w:szCs w:val="20"/>
              </w:rPr>
              <w:tab/>
              <w:t>mov    $0x1,%eax</w:t>
            </w:r>
          </w:p>
          <w:p w14:paraId="7607CD78" w14:textId="77777777" w:rsidR="00343727" w:rsidRPr="00343727" w:rsidRDefault="00343727" w:rsidP="00343727">
            <w:pPr>
              <w:adjustRightInd w:val="0"/>
              <w:spacing w:line="329" w:lineRule="atLeast"/>
              <w:rPr>
                <w:szCs w:val="20"/>
              </w:rPr>
            </w:pPr>
            <w:r w:rsidRPr="00343727">
              <w:rPr>
                <w:szCs w:val="20"/>
              </w:rPr>
              <w:t xml:space="preserve"> 8049278:</w:t>
            </w:r>
            <w:r w:rsidRPr="00343727">
              <w:rPr>
                <w:szCs w:val="20"/>
              </w:rPr>
              <w:tab/>
              <w:t xml:space="preserve">c9                   </w:t>
            </w:r>
            <w:r w:rsidRPr="00343727">
              <w:rPr>
                <w:szCs w:val="20"/>
              </w:rPr>
              <w:tab/>
              <w:t xml:space="preserve">leave  </w:t>
            </w:r>
          </w:p>
          <w:p w14:paraId="24627CF7" w14:textId="77777777" w:rsidR="00343727" w:rsidRPr="00343727" w:rsidRDefault="00343727" w:rsidP="00343727">
            <w:pPr>
              <w:adjustRightInd w:val="0"/>
              <w:spacing w:line="329" w:lineRule="atLeast"/>
              <w:rPr>
                <w:szCs w:val="20"/>
              </w:rPr>
            </w:pPr>
            <w:r w:rsidRPr="00343727">
              <w:rPr>
                <w:szCs w:val="20"/>
              </w:rPr>
              <w:t xml:space="preserve"> 8049279:</w:t>
            </w:r>
            <w:r w:rsidRPr="00343727">
              <w:rPr>
                <w:szCs w:val="20"/>
              </w:rPr>
              <w:tab/>
              <w:t xml:space="preserve">c3                   </w:t>
            </w:r>
            <w:r w:rsidRPr="00343727">
              <w:rPr>
                <w:szCs w:val="20"/>
              </w:rPr>
              <w:tab/>
              <w:t xml:space="preserve">ret    </w:t>
            </w:r>
          </w:p>
          <w:p w14:paraId="7160D9AF" w14:textId="77777777" w:rsidR="00343727" w:rsidRPr="00343727" w:rsidRDefault="00343727" w:rsidP="00343727">
            <w:pPr>
              <w:adjustRightInd w:val="0"/>
              <w:spacing w:line="329" w:lineRule="atLeast"/>
              <w:rPr>
                <w:szCs w:val="20"/>
              </w:rPr>
            </w:pPr>
            <w:r w:rsidRPr="00343727">
              <w:rPr>
                <w:szCs w:val="20"/>
              </w:rPr>
              <w:t xml:space="preserve"> 804927a:</w:t>
            </w:r>
            <w:r w:rsidRPr="00343727">
              <w:rPr>
                <w:szCs w:val="20"/>
              </w:rPr>
              <w:tab/>
              <w:t xml:space="preserve">90                   </w:t>
            </w:r>
            <w:r w:rsidRPr="00343727">
              <w:rPr>
                <w:szCs w:val="20"/>
              </w:rPr>
              <w:tab/>
              <w:t>nop</w:t>
            </w:r>
          </w:p>
          <w:p w14:paraId="2B8BF321" w14:textId="77777777" w:rsidR="00343727" w:rsidRPr="00343727" w:rsidRDefault="00343727" w:rsidP="00343727">
            <w:pPr>
              <w:adjustRightInd w:val="0"/>
              <w:spacing w:line="329" w:lineRule="atLeast"/>
              <w:rPr>
                <w:szCs w:val="20"/>
              </w:rPr>
            </w:pPr>
            <w:r w:rsidRPr="00343727">
              <w:rPr>
                <w:szCs w:val="20"/>
              </w:rPr>
              <w:t xml:space="preserve"> 804927b:</w:t>
            </w:r>
            <w:r w:rsidRPr="00343727">
              <w:rPr>
                <w:szCs w:val="20"/>
              </w:rPr>
              <w:tab/>
              <w:t xml:space="preserve">90                   </w:t>
            </w:r>
            <w:r w:rsidRPr="00343727">
              <w:rPr>
                <w:szCs w:val="20"/>
              </w:rPr>
              <w:tab/>
              <w:t>nop</w:t>
            </w:r>
          </w:p>
          <w:p w14:paraId="32FB09D6" w14:textId="77777777" w:rsidR="00343727" w:rsidRPr="00343727" w:rsidRDefault="00343727" w:rsidP="00343727">
            <w:pPr>
              <w:adjustRightInd w:val="0"/>
              <w:spacing w:line="329" w:lineRule="atLeast"/>
              <w:rPr>
                <w:szCs w:val="20"/>
              </w:rPr>
            </w:pPr>
            <w:r w:rsidRPr="00343727">
              <w:rPr>
                <w:szCs w:val="20"/>
              </w:rPr>
              <w:t xml:space="preserve"> 804927c:</w:t>
            </w:r>
            <w:r w:rsidRPr="00343727">
              <w:rPr>
                <w:szCs w:val="20"/>
              </w:rPr>
              <w:tab/>
              <w:t xml:space="preserve">90                   </w:t>
            </w:r>
            <w:r w:rsidRPr="00343727">
              <w:rPr>
                <w:szCs w:val="20"/>
              </w:rPr>
              <w:tab/>
              <w:t>nop</w:t>
            </w:r>
          </w:p>
          <w:p w14:paraId="63B53034" w14:textId="77777777" w:rsidR="00343727" w:rsidRPr="00343727" w:rsidRDefault="00343727" w:rsidP="00343727">
            <w:pPr>
              <w:adjustRightInd w:val="0"/>
              <w:spacing w:line="329" w:lineRule="atLeast"/>
              <w:rPr>
                <w:szCs w:val="20"/>
              </w:rPr>
            </w:pPr>
            <w:r w:rsidRPr="00343727">
              <w:rPr>
                <w:szCs w:val="20"/>
              </w:rPr>
              <w:t xml:space="preserve"> 804927d:</w:t>
            </w:r>
            <w:r w:rsidRPr="00343727">
              <w:rPr>
                <w:szCs w:val="20"/>
              </w:rPr>
              <w:tab/>
              <w:t xml:space="preserve">90                   </w:t>
            </w:r>
            <w:r w:rsidRPr="00343727">
              <w:rPr>
                <w:szCs w:val="20"/>
              </w:rPr>
              <w:tab/>
              <w:t>nop</w:t>
            </w:r>
          </w:p>
          <w:p w14:paraId="39073673" w14:textId="77777777" w:rsidR="00343727" w:rsidRPr="00343727" w:rsidRDefault="00343727" w:rsidP="00343727">
            <w:pPr>
              <w:adjustRightInd w:val="0"/>
              <w:spacing w:line="329" w:lineRule="atLeast"/>
              <w:rPr>
                <w:szCs w:val="20"/>
              </w:rPr>
            </w:pPr>
            <w:r w:rsidRPr="00343727">
              <w:rPr>
                <w:szCs w:val="20"/>
              </w:rPr>
              <w:t xml:space="preserve"> 804927e:</w:t>
            </w:r>
            <w:r w:rsidRPr="00343727">
              <w:rPr>
                <w:szCs w:val="20"/>
              </w:rPr>
              <w:tab/>
              <w:t xml:space="preserve">90                   </w:t>
            </w:r>
            <w:r w:rsidRPr="00343727">
              <w:rPr>
                <w:szCs w:val="20"/>
              </w:rPr>
              <w:tab/>
              <w:t>nop</w:t>
            </w:r>
          </w:p>
          <w:p w14:paraId="64C0A168" w14:textId="77777777" w:rsidR="00343727" w:rsidRDefault="00343727" w:rsidP="00343727">
            <w:pPr>
              <w:adjustRightInd w:val="0"/>
              <w:spacing w:line="329" w:lineRule="atLeast"/>
              <w:rPr>
                <w:szCs w:val="20"/>
              </w:rPr>
            </w:pPr>
            <w:r w:rsidRPr="00343727">
              <w:rPr>
                <w:szCs w:val="20"/>
              </w:rPr>
              <w:t xml:space="preserve"> 804927f:</w:t>
            </w:r>
            <w:r w:rsidRPr="00343727">
              <w:rPr>
                <w:szCs w:val="20"/>
              </w:rPr>
              <w:tab/>
              <w:t xml:space="preserve">90                   </w:t>
            </w:r>
            <w:r w:rsidRPr="00343727">
              <w:rPr>
                <w:szCs w:val="20"/>
              </w:rPr>
              <w:tab/>
              <w:t>nop</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959"/>
              <w:gridCol w:w="2959"/>
              <w:gridCol w:w="2959"/>
            </w:tblGrid>
            <w:tr w:rsidR="00343727" w:rsidRPr="006E1676" w14:paraId="31FF1606" w14:textId="77777777" w:rsidTr="006E1676">
              <w:tc>
                <w:tcPr>
                  <w:tcW w:w="2959" w:type="dxa"/>
                  <w:shd w:val="clear" w:color="auto" w:fill="auto"/>
                </w:tcPr>
                <w:p w14:paraId="4CFD057F" w14:textId="77777777" w:rsidR="00343727" w:rsidRPr="006E1676" w:rsidRDefault="00343727" w:rsidP="006E1676">
                  <w:pPr>
                    <w:adjustRightInd w:val="0"/>
                    <w:spacing w:line="329" w:lineRule="atLeast"/>
                    <w:jc w:val="center"/>
                    <w:rPr>
                      <w:b/>
                      <w:bCs/>
                      <w:szCs w:val="20"/>
                    </w:rPr>
                  </w:pPr>
                  <w:r w:rsidRPr="006E1676">
                    <w:rPr>
                      <w:rFonts w:hint="eastAsia"/>
                      <w:b/>
                      <w:bCs/>
                      <w:szCs w:val="20"/>
                    </w:rPr>
                    <w:t>地址</w:t>
                  </w:r>
                </w:p>
              </w:tc>
              <w:tc>
                <w:tcPr>
                  <w:tcW w:w="2959" w:type="dxa"/>
                  <w:shd w:val="clear" w:color="auto" w:fill="auto"/>
                </w:tcPr>
                <w:p w14:paraId="21C8B680" w14:textId="77777777" w:rsidR="00343727" w:rsidRPr="006E1676" w:rsidRDefault="00343727" w:rsidP="006E1676">
                  <w:pPr>
                    <w:adjustRightInd w:val="0"/>
                    <w:spacing w:line="329" w:lineRule="atLeast"/>
                    <w:jc w:val="center"/>
                    <w:rPr>
                      <w:b/>
                      <w:bCs/>
                      <w:szCs w:val="20"/>
                    </w:rPr>
                  </w:pPr>
                  <w:r w:rsidRPr="006E1676">
                    <w:rPr>
                      <w:rFonts w:hint="eastAsia"/>
                      <w:b/>
                      <w:bCs/>
                      <w:szCs w:val="20"/>
                    </w:rPr>
                    <w:t>说明</w:t>
                  </w:r>
                </w:p>
              </w:tc>
              <w:tc>
                <w:tcPr>
                  <w:tcW w:w="2959" w:type="dxa"/>
                  <w:shd w:val="clear" w:color="auto" w:fill="auto"/>
                </w:tcPr>
                <w:p w14:paraId="2C0E0C6A" w14:textId="77777777" w:rsidR="00343727" w:rsidRPr="006E1676" w:rsidRDefault="00343727" w:rsidP="006E1676">
                  <w:pPr>
                    <w:adjustRightInd w:val="0"/>
                    <w:spacing w:line="329" w:lineRule="atLeast"/>
                    <w:jc w:val="center"/>
                    <w:rPr>
                      <w:b/>
                      <w:bCs/>
                      <w:szCs w:val="20"/>
                    </w:rPr>
                  </w:pPr>
                  <w:r w:rsidRPr="006E1676">
                    <w:rPr>
                      <w:rFonts w:hint="eastAsia"/>
                      <w:b/>
                      <w:bCs/>
                      <w:szCs w:val="20"/>
                    </w:rPr>
                    <w:t>寄存器</w:t>
                  </w:r>
                </w:p>
              </w:tc>
            </w:tr>
            <w:tr w:rsidR="00343727" w:rsidRPr="006E1676" w14:paraId="5688E9FE" w14:textId="77777777" w:rsidTr="006E1676">
              <w:tc>
                <w:tcPr>
                  <w:tcW w:w="2959" w:type="dxa"/>
                  <w:shd w:val="clear" w:color="auto" w:fill="F2F2F2"/>
                </w:tcPr>
                <w:p w14:paraId="21FCC404" w14:textId="77777777" w:rsidR="00343727" w:rsidRPr="006E1676" w:rsidRDefault="00343727" w:rsidP="006E1676">
                  <w:pPr>
                    <w:adjustRightInd w:val="0"/>
                    <w:spacing w:line="329" w:lineRule="atLeast"/>
                    <w:jc w:val="center"/>
                    <w:rPr>
                      <w:b/>
                      <w:bCs/>
                      <w:szCs w:val="20"/>
                    </w:rPr>
                  </w:pPr>
                  <w:r w:rsidRPr="006E1676">
                    <w:rPr>
                      <w:b/>
                      <w:bCs/>
                      <w:szCs w:val="20"/>
                    </w:rPr>
                    <w:t>E</w:t>
                  </w:r>
                  <w:r w:rsidRPr="006E1676">
                    <w:rPr>
                      <w:rFonts w:hint="eastAsia"/>
                      <w:b/>
                      <w:bCs/>
                      <w:szCs w:val="20"/>
                    </w:rPr>
                    <w:t>bp</w:t>
                  </w:r>
                  <w:r w:rsidRPr="006E1676">
                    <w:rPr>
                      <w:b/>
                      <w:bCs/>
                      <w:szCs w:val="20"/>
                    </w:rPr>
                    <w:t>+4</w:t>
                  </w:r>
                </w:p>
              </w:tc>
              <w:tc>
                <w:tcPr>
                  <w:tcW w:w="2959" w:type="dxa"/>
                  <w:shd w:val="clear" w:color="auto" w:fill="F2F2F2"/>
                </w:tcPr>
                <w:p w14:paraId="78F88D24" w14:textId="77777777" w:rsidR="00343727" w:rsidRPr="006E1676" w:rsidRDefault="00343727" w:rsidP="006E1676">
                  <w:pPr>
                    <w:adjustRightInd w:val="0"/>
                    <w:spacing w:line="329" w:lineRule="atLeast"/>
                    <w:jc w:val="center"/>
                    <w:rPr>
                      <w:szCs w:val="20"/>
                    </w:rPr>
                  </w:pPr>
                  <w:r w:rsidRPr="006E1676">
                    <w:rPr>
                      <w:szCs w:val="20"/>
                    </w:rPr>
                    <w:t>Return address</w:t>
                  </w:r>
                </w:p>
              </w:tc>
              <w:tc>
                <w:tcPr>
                  <w:tcW w:w="2959" w:type="dxa"/>
                  <w:shd w:val="clear" w:color="auto" w:fill="F2F2F2"/>
                </w:tcPr>
                <w:p w14:paraId="724B870D" w14:textId="77777777" w:rsidR="00343727" w:rsidRPr="006E1676" w:rsidRDefault="00343727" w:rsidP="006E1676">
                  <w:pPr>
                    <w:adjustRightInd w:val="0"/>
                    <w:spacing w:line="329" w:lineRule="atLeast"/>
                    <w:jc w:val="center"/>
                    <w:rPr>
                      <w:szCs w:val="20"/>
                    </w:rPr>
                  </w:pPr>
                </w:p>
              </w:tc>
            </w:tr>
            <w:tr w:rsidR="00343727" w:rsidRPr="006E1676" w14:paraId="70A2803C" w14:textId="77777777" w:rsidTr="006E1676">
              <w:tc>
                <w:tcPr>
                  <w:tcW w:w="2959" w:type="dxa"/>
                  <w:shd w:val="clear" w:color="auto" w:fill="auto"/>
                </w:tcPr>
                <w:p w14:paraId="5D85A13E" w14:textId="77777777" w:rsidR="00343727" w:rsidRPr="006E1676" w:rsidRDefault="00343727" w:rsidP="006E1676">
                  <w:pPr>
                    <w:adjustRightInd w:val="0"/>
                    <w:spacing w:line="329" w:lineRule="atLeast"/>
                    <w:jc w:val="center"/>
                    <w:rPr>
                      <w:b/>
                      <w:bCs/>
                      <w:szCs w:val="20"/>
                    </w:rPr>
                  </w:pPr>
                  <w:r w:rsidRPr="006E1676">
                    <w:rPr>
                      <w:b/>
                      <w:bCs/>
                      <w:szCs w:val="20"/>
                    </w:rPr>
                    <w:t>ebp</w:t>
                  </w:r>
                </w:p>
              </w:tc>
              <w:tc>
                <w:tcPr>
                  <w:tcW w:w="2959" w:type="dxa"/>
                  <w:shd w:val="clear" w:color="auto" w:fill="auto"/>
                </w:tcPr>
                <w:p w14:paraId="6A87BDE8" w14:textId="77777777" w:rsidR="00343727" w:rsidRPr="006E1676" w:rsidRDefault="00343727" w:rsidP="006E1676">
                  <w:pPr>
                    <w:adjustRightInd w:val="0"/>
                    <w:spacing w:line="329" w:lineRule="atLeast"/>
                    <w:jc w:val="center"/>
                    <w:rPr>
                      <w:szCs w:val="20"/>
                    </w:rPr>
                  </w:pPr>
                  <w:r w:rsidRPr="006E1676">
                    <w:rPr>
                      <w:szCs w:val="20"/>
                    </w:rPr>
                    <w:t>Old ebp</w:t>
                  </w:r>
                </w:p>
              </w:tc>
              <w:tc>
                <w:tcPr>
                  <w:tcW w:w="2959" w:type="dxa"/>
                  <w:shd w:val="clear" w:color="auto" w:fill="auto"/>
                </w:tcPr>
                <w:p w14:paraId="748D6D2E" w14:textId="77777777" w:rsidR="00343727" w:rsidRPr="006E1676" w:rsidRDefault="00343727" w:rsidP="006E1676">
                  <w:pPr>
                    <w:adjustRightInd w:val="0"/>
                    <w:spacing w:line="329" w:lineRule="atLeast"/>
                    <w:jc w:val="center"/>
                    <w:rPr>
                      <w:szCs w:val="20"/>
                    </w:rPr>
                  </w:pPr>
                  <w:r w:rsidRPr="006E1676">
                    <w:rPr>
                      <w:szCs w:val="20"/>
                    </w:rPr>
                    <w:t>ebp</w:t>
                  </w:r>
                </w:p>
              </w:tc>
            </w:tr>
            <w:tr w:rsidR="00343727" w:rsidRPr="006E1676" w14:paraId="5A3F5F78" w14:textId="77777777" w:rsidTr="006E1676">
              <w:trPr>
                <w:trHeight w:val="368"/>
              </w:trPr>
              <w:tc>
                <w:tcPr>
                  <w:tcW w:w="2959" w:type="dxa"/>
                  <w:shd w:val="clear" w:color="auto" w:fill="F2F2F2"/>
                </w:tcPr>
                <w:p w14:paraId="251E67D3" w14:textId="77777777" w:rsidR="00343727" w:rsidRPr="006E1676" w:rsidRDefault="00343727" w:rsidP="006E1676">
                  <w:pPr>
                    <w:adjustRightInd w:val="0"/>
                    <w:spacing w:line="329" w:lineRule="atLeast"/>
                    <w:jc w:val="center"/>
                    <w:rPr>
                      <w:b/>
                      <w:bCs/>
                      <w:szCs w:val="20"/>
                    </w:rPr>
                  </w:pPr>
                  <w:r w:rsidRPr="006E1676">
                    <w:rPr>
                      <w:b/>
                      <w:bCs/>
                      <w:szCs w:val="20"/>
                    </w:rPr>
                    <w:t>…</w:t>
                  </w:r>
                </w:p>
              </w:tc>
              <w:tc>
                <w:tcPr>
                  <w:tcW w:w="2959" w:type="dxa"/>
                  <w:shd w:val="clear" w:color="auto" w:fill="F2F2F2"/>
                </w:tcPr>
                <w:p w14:paraId="1A81BE08" w14:textId="77777777" w:rsidR="00343727" w:rsidRPr="006E1676" w:rsidRDefault="00343727" w:rsidP="006E1676">
                  <w:pPr>
                    <w:adjustRightInd w:val="0"/>
                    <w:spacing w:line="329" w:lineRule="atLeast"/>
                    <w:jc w:val="center"/>
                    <w:rPr>
                      <w:szCs w:val="20"/>
                    </w:rPr>
                  </w:pPr>
                  <w:r w:rsidRPr="006E1676">
                    <w:rPr>
                      <w:szCs w:val="20"/>
                    </w:rPr>
                    <w:t>…</w:t>
                  </w:r>
                </w:p>
              </w:tc>
              <w:tc>
                <w:tcPr>
                  <w:tcW w:w="2959" w:type="dxa"/>
                  <w:shd w:val="clear" w:color="auto" w:fill="F2F2F2"/>
                </w:tcPr>
                <w:p w14:paraId="7E63EB1B" w14:textId="77777777" w:rsidR="00343727" w:rsidRPr="006E1676" w:rsidRDefault="00343727" w:rsidP="006E1676">
                  <w:pPr>
                    <w:adjustRightInd w:val="0"/>
                    <w:spacing w:line="329" w:lineRule="atLeast"/>
                    <w:jc w:val="center"/>
                    <w:rPr>
                      <w:szCs w:val="20"/>
                    </w:rPr>
                  </w:pPr>
                  <w:r w:rsidRPr="006E1676">
                    <w:rPr>
                      <w:szCs w:val="20"/>
                    </w:rPr>
                    <w:t>…</w:t>
                  </w:r>
                </w:p>
              </w:tc>
            </w:tr>
            <w:tr w:rsidR="00343727" w:rsidRPr="006E1676" w14:paraId="0293A287" w14:textId="77777777" w:rsidTr="006E1676">
              <w:tc>
                <w:tcPr>
                  <w:tcW w:w="2959" w:type="dxa"/>
                  <w:shd w:val="clear" w:color="auto" w:fill="auto"/>
                </w:tcPr>
                <w:p w14:paraId="4C3E77C1" w14:textId="77777777" w:rsidR="00343727" w:rsidRPr="006E1676" w:rsidRDefault="00343727" w:rsidP="006E1676">
                  <w:pPr>
                    <w:adjustRightInd w:val="0"/>
                    <w:spacing w:line="329" w:lineRule="atLeast"/>
                    <w:jc w:val="center"/>
                    <w:rPr>
                      <w:b/>
                      <w:bCs/>
                      <w:szCs w:val="20"/>
                    </w:rPr>
                  </w:pPr>
                  <w:r w:rsidRPr="006E1676">
                    <w:rPr>
                      <w:b/>
                      <w:bCs/>
                      <w:szCs w:val="20"/>
                    </w:rPr>
                    <w:t>Ebp-</w:t>
                  </w:r>
                  <w:r w:rsidR="00A111E4" w:rsidRPr="006E1676">
                    <w:rPr>
                      <w:b/>
                      <w:bCs/>
                      <w:szCs w:val="20"/>
                    </w:rPr>
                    <w:t>40</w:t>
                  </w:r>
                </w:p>
              </w:tc>
              <w:tc>
                <w:tcPr>
                  <w:tcW w:w="2959" w:type="dxa"/>
                  <w:shd w:val="clear" w:color="auto" w:fill="auto"/>
                </w:tcPr>
                <w:p w14:paraId="1384F5F1" w14:textId="77777777" w:rsidR="00343727" w:rsidRPr="006E1676" w:rsidRDefault="00343727" w:rsidP="006E1676">
                  <w:pPr>
                    <w:adjustRightInd w:val="0"/>
                    <w:spacing w:line="329" w:lineRule="atLeast"/>
                    <w:jc w:val="center"/>
                    <w:rPr>
                      <w:szCs w:val="20"/>
                    </w:rPr>
                  </w:pPr>
                </w:p>
              </w:tc>
              <w:tc>
                <w:tcPr>
                  <w:tcW w:w="2959" w:type="dxa"/>
                  <w:shd w:val="clear" w:color="auto" w:fill="auto"/>
                </w:tcPr>
                <w:p w14:paraId="6EDBD552" w14:textId="77777777" w:rsidR="00343727" w:rsidRPr="006E1676" w:rsidRDefault="00343727" w:rsidP="006E1676">
                  <w:pPr>
                    <w:adjustRightInd w:val="0"/>
                    <w:spacing w:line="329" w:lineRule="atLeast"/>
                    <w:jc w:val="center"/>
                    <w:rPr>
                      <w:szCs w:val="20"/>
                    </w:rPr>
                  </w:pPr>
                  <w:r w:rsidRPr="006E1676">
                    <w:rPr>
                      <w:szCs w:val="20"/>
                    </w:rPr>
                    <w:t>eax</w:t>
                  </w:r>
                </w:p>
              </w:tc>
            </w:tr>
            <w:tr w:rsidR="00343727" w:rsidRPr="006E1676" w14:paraId="707E01F0" w14:textId="77777777" w:rsidTr="006E1676">
              <w:tc>
                <w:tcPr>
                  <w:tcW w:w="2959" w:type="dxa"/>
                  <w:shd w:val="clear" w:color="auto" w:fill="F2F2F2"/>
                </w:tcPr>
                <w:p w14:paraId="74CED2B5" w14:textId="77777777" w:rsidR="00343727" w:rsidRPr="006E1676" w:rsidRDefault="00343727" w:rsidP="006E1676">
                  <w:pPr>
                    <w:adjustRightInd w:val="0"/>
                    <w:spacing w:line="329" w:lineRule="atLeast"/>
                    <w:jc w:val="center"/>
                    <w:rPr>
                      <w:b/>
                      <w:bCs/>
                      <w:szCs w:val="20"/>
                    </w:rPr>
                  </w:pPr>
                  <w:r w:rsidRPr="006E1676">
                    <w:rPr>
                      <w:b/>
                      <w:bCs/>
                      <w:szCs w:val="20"/>
                    </w:rPr>
                    <w:t>…</w:t>
                  </w:r>
                </w:p>
              </w:tc>
              <w:tc>
                <w:tcPr>
                  <w:tcW w:w="2959" w:type="dxa"/>
                  <w:shd w:val="clear" w:color="auto" w:fill="F2F2F2"/>
                </w:tcPr>
                <w:p w14:paraId="3D765667" w14:textId="77777777" w:rsidR="00343727" w:rsidRPr="006E1676" w:rsidRDefault="00343727" w:rsidP="006E1676">
                  <w:pPr>
                    <w:adjustRightInd w:val="0"/>
                    <w:spacing w:line="329" w:lineRule="atLeast"/>
                    <w:jc w:val="center"/>
                    <w:rPr>
                      <w:szCs w:val="20"/>
                    </w:rPr>
                  </w:pPr>
                  <w:r w:rsidRPr="006E1676">
                    <w:rPr>
                      <w:szCs w:val="20"/>
                    </w:rPr>
                    <w:t>…</w:t>
                  </w:r>
                </w:p>
              </w:tc>
              <w:tc>
                <w:tcPr>
                  <w:tcW w:w="2959" w:type="dxa"/>
                  <w:shd w:val="clear" w:color="auto" w:fill="F2F2F2"/>
                </w:tcPr>
                <w:p w14:paraId="7FDD8681" w14:textId="77777777" w:rsidR="00343727" w:rsidRPr="006E1676" w:rsidRDefault="00343727" w:rsidP="006E1676">
                  <w:pPr>
                    <w:adjustRightInd w:val="0"/>
                    <w:spacing w:line="329" w:lineRule="atLeast"/>
                    <w:jc w:val="center"/>
                    <w:rPr>
                      <w:szCs w:val="20"/>
                    </w:rPr>
                  </w:pPr>
                  <w:r w:rsidRPr="006E1676">
                    <w:rPr>
                      <w:szCs w:val="20"/>
                    </w:rPr>
                    <w:t>…</w:t>
                  </w:r>
                </w:p>
              </w:tc>
            </w:tr>
            <w:tr w:rsidR="00343727" w:rsidRPr="006E1676" w14:paraId="37EA71EF" w14:textId="77777777" w:rsidTr="006E1676">
              <w:tc>
                <w:tcPr>
                  <w:tcW w:w="2959" w:type="dxa"/>
                  <w:shd w:val="clear" w:color="auto" w:fill="auto"/>
                </w:tcPr>
                <w:p w14:paraId="2D1D56CA" w14:textId="77777777" w:rsidR="00343727" w:rsidRPr="006E1676" w:rsidRDefault="00343727" w:rsidP="006E1676">
                  <w:pPr>
                    <w:adjustRightInd w:val="0"/>
                    <w:spacing w:line="329" w:lineRule="atLeast"/>
                    <w:jc w:val="center"/>
                    <w:rPr>
                      <w:b/>
                      <w:bCs/>
                      <w:szCs w:val="20"/>
                    </w:rPr>
                  </w:pPr>
                  <w:r w:rsidRPr="006E1676">
                    <w:rPr>
                      <w:b/>
                      <w:bCs/>
                      <w:szCs w:val="20"/>
                    </w:rPr>
                    <w:t>Ebp-56</w:t>
                  </w:r>
                </w:p>
              </w:tc>
              <w:tc>
                <w:tcPr>
                  <w:tcW w:w="2959" w:type="dxa"/>
                  <w:shd w:val="clear" w:color="auto" w:fill="auto"/>
                </w:tcPr>
                <w:p w14:paraId="59974DEF" w14:textId="77777777" w:rsidR="00343727" w:rsidRPr="006E1676" w:rsidRDefault="00343727" w:rsidP="006E1676">
                  <w:pPr>
                    <w:adjustRightInd w:val="0"/>
                    <w:spacing w:line="329" w:lineRule="atLeast"/>
                    <w:jc w:val="center"/>
                    <w:rPr>
                      <w:szCs w:val="20"/>
                    </w:rPr>
                  </w:pPr>
                  <w:r w:rsidRPr="006E1676">
                    <w:rPr>
                      <w:szCs w:val="20"/>
                    </w:rPr>
                    <w:t>eax</w:t>
                  </w:r>
                </w:p>
              </w:tc>
              <w:tc>
                <w:tcPr>
                  <w:tcW w:w="2959" w:type="dxa"/>
                  <w:shd w:val="clear" w:color="auto" w:fill="auto"/>
                </w:tcPr>
                <w:p w14:paraId="1C95BFC4" w14:textId="77777777" w:rsidR="00343727" w:rsidRPr="006E1676" w:rsidRDefault="00343727" w:rsidP="006E1676">
                  <w:pPr>
                    <w:adjustRightInd w:val="0"/>
                    <w:spacing w:line="329" w:lineRule="atLeast"/>
                    <w:jc w:val="center"/>
                    <w:rPr>
                      <w:szCs w:val="20"/>
                    </w:rPr>
                  </w:pPr>
                  <w:r w:rsidRPr="006E1676">
                    <w:rPr>
                      <w:szCs w:val="20"/>
                    </w:rPr>
                    <w:t>esp</w:t>
                  </w:r>
                </w:p>
              </w:tc>
            </w:tr>
          </w:tbl>
          <w:p w14:paraId="3821AC5A" w14:textId="77777777" w:rsidR="00FD4DB9" w:rsidRDefault="00457CB8" w:rsidP="00343727">
            <w:pPr>
              <w:adjustRightInd w:val="0"/>
              <w:spacing w:line="329" w:lineRule="atLeast"/>
              <w:rPr>
                <w:szCs w:val="20"/>
              </w:rPr>
            </w:pPr>
            <w:r w:rsidRPr="00FD4DB9">
              <w:rPr>
                <w:noProof/>
                <w:szCs w:val="20"/>
              </w:rPr>
              <w:lastRenderedPageBreak/>
              <w:drawing>
                <wp:inline distT="0" distB="0" distL="0" distR="0" wp14:anchorId="1A4C3BEB" wp14:editId="79A36E99">
                  <wp:extent cx="5645150" cy="171767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5150" cy="1717675"/>
                          </a:xfrm>
                          <a:prstGeom prst="rect">
                            <a:avLst/>
                          </a:prstGeom>
                          <a:noFill/>
                          <a:ln>
                            <a:noFill/>
                          </a:ln>
                        </pic:spPr>
                      </pic:pic>
                    </a:graphicData>
                  </a:graphic>
                </wp:inline>
              </w:drawing>
            </w:r>
          </w:p>
          <w:p w14:paraId="7EDDB9F4" w14:textId="77777777" w:rsidR="00343727" w:rsidRDefault="00FD4DB9" w:rsidP="00343727">
            <w:pPr>
              <w:adjustRightInd w:val="0"/>
              <w:spacing w:line="329" w:lineRule="atLeast"/>
              <w:rPr>
                <w:noProof/>
                <w:szCs w:val="20"/>
              </w:rPr>
            </w:pPr>
            <w:r>
              <w:rPr>
                <w:rFonts w:hint="eastAsia"/>
                <w:szCs w:val="20"/>
              </w:rPr>
              <w:t>但是</w:t>
            </w:r>
          </w:p>
          <w:p w14:paraId="1B33CDDD" w14:textId="77777777" w:rsidR="00FD4DB9" w:rsidRDefault="00FD4DB9" w:rsidP="00343727">
            <w:pPr>
              <w:adjustRightInd w:val="0"/>
              <w:spacing w:line="329" w:lineRule="atLeast"/>
              <w:rPr>
                <w:noProof/>
                <w:szCs w:val="20"/>
              </w:rPr>
            </w:pPr>
            <w:r>
              <w:rPr>
                <w:rFonts w:hint="eastAsia"/>
                <w:noProof/>
                <w:szCs w:val="20"/>
              </w:rPr>
              <w:t>当按照</w:t>
            </w:r>
            <w:r>
              <w:rPr>
                <w:rFonts w:hint="eastAsia"/>
                <w:noProof/>
                <w:szCs w:val="20"/>
              </w:rPr>
              <w:t>smoke</w:t>
            </w:r>
            <w:r>
              <w:rPr>
                <w:rFonts w:hint="eastAsia"/>
                <w:noProof/>
                <w:szCs w:val="20"/>
              </w:rPr>
              <w:t>的头地址写</w:t>
            </w:r>
          </w:p>
          <w:p w14:paraId="2D6D5374" w14:textId="77777777" w:rsidR="00FD4DB9" w:rsidRDefault="00457CB8" w:rsidP="00343727">
            <w:pPr>
              <w:adjustRightInd w:val="0"/>
              <w:spacing w:line="329" w:lineRule="atLeast"/>
              <w:rPr>
                <w:noProof/>
                <w:szCs w:val="20"/>
              </w:rPr>
            </w:pPr>
            <w:r w:rsidRPr="00FD4DB9">
              <w:rPr>
                <w:noProof/>
                <w:szCs w:val="20"/>
              </w:rPr>
              <w:drawing>
                <wp:inline distT="0" distB="0" distL="0" distR="0" wp14:anchorId="0DD6E7AF" wp14:editId="0882E10C">
                  <wp:extent cx="3951605" cy="159829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1605" cy="1598295"/>
                          </a:xfrm>
                          <a:prstGeom prst="rect">
                            <a:avLst/>
                          </a:prstGeom>
                          <a:noFill/>
                          <a:ln>
                            <a:noFill/>
                          </a:ln>
                        </pic:spPr>
                      </pic:pic>
                    </a:graphicData>
                  </a:graphic>
                </wp:inline>
              </w:drawing>
            </w:r>
          </w:p>
          <w:p w14:paraId="56275D82" w14:textId="77777777" w:rsidR="00FD4DB9" w:rsidRDefault="00457CB8" w:rsidP="00343727">
            <w:pPr>
              <w:adjustRightInd w:val="0"/>
              <w:spacing w:line="329" w:lineRule="atLeast"/>
              <w:rPr>
                <w:noProof/>
                <w:szCs w:val="20"/>
              </w:rPr>
            </w:pPr>
            <w:r w:rsidRPr="00FD4DB9">
              <w:rPr>
                <w:noProof/>
                <w:szCs w:val="20"/>
              </w:rPr>
              <w:drawing>
                <wp:inline distT="0" distB="0" distL="0" distR="0" wp14:anchorId="20002CE1" wp14:editId="41C66AF6">
                  <wp:extent cx="5653405" cy="819150"/>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53405" cy="819150"/>
                          </a:xfrm>
                          <a:prstGeom prst="rect">
                            <a:avLst/>
                          </a:prstGeom>
                          <a:noFill/>
                          <a:ln>
                            <a:noFill/>
                          </a:ln>
                        </pic:spPr>
                      </pic:pic>
                    </a:graphicData>
                  </a:graphic>
                </wp:inline>
              </w:drawing>
            </w:r>
          </w:p>
          <w:p w14:paraId="3F3B324C" w14:textId="77777777" w:rsidR="00FD4DB9" w:rsidRDefault="00FD4DB9" w:rsidP="00343727">
            <w:pPr>
              <w:adjustRightInd w:val="0"/>
              <w:spacing w:line="329" w:lineRule="atLeast"/>
              <w:rPr>
                <w:noProof/>
                <w:szCs w:val="20"/>
              </w:rPr>
            </w:pPr>
            <w:r>
              <w:rPr>
                <w:rFonts w:hint="eastAsia"/>
                <w:noProof/>
                <w:szCs w:val="20"/>
              </w:rPr>
              <w:t>显示有错误，问了同学发现：</w:t>
            </w:r>
          </w:p>
          <w:p w14:paraId="5D0560EE" w14:textId="77777777" w:rsidR="00FD4DB9" w:rsidRDefault="00457CB8" w:rsidP="00343727">
            <w:pPr>
              <w:adjustRightInd w:val="0"/>
              <w:spacing w:line="329" w:lineRule="atLeast"/>
              <w:rPr>
                <w:szCs w:val="20"/>
              </w:rPr>
            </w:pPr>
            <w:r w:rsidRPr="00FD4DB9">
              <w:rPr>
                <w:noProof/>
                <w:szCs w:val="20"/>
              </w:rPr>
              <w:drawing>
                <wp:inline distT="0" distB="0" distL="0" distR="0" wp14:anchorId="7402342F" wp14:editId="1398E098">
                  <wp:extent cx="2377440" cy="131191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7440" cy="1311910"/>
                          </a:xfrm>
                          <a:prstGeom prst="rect">
                            <a:avLst/>
                          </a:prstGeom>
                          <a:noFill/>
                          <a:ln>
                            <a:noFill/>
                          </a:ln>
                        </pic:spPr>
                      </pic:pic>
                    </a:graphicData>
                  </a:graphic>
                </wp:inline>
              </w:drawing>
            </w:r>
          </w:p>
          <w:p w14:paraId="326463B4" w14:textId="77777777" w:rsidR="00F90EC3" w:rsidRDefault="00FD4DB9" w:rsidP="00EB14BD">
            <w:pPr>
              <w:adjustRightInd w:val="0"/>
              <w:spacing w:line="329" w:lineRule="atLeast"/>
              <w:ind w:firstLine="425"/>
              <w:rPr>
                <w:szCs w:val="20"/>
              </w:rPr>
            </w:pPr>
            <w:r>
              <w:rPr>
                <w:rFonts w:hint="eastAsia"/>
                <w:szCs w:val="20"/>
              </w:rPr>
              <w:t>改成</w:t>
            </w:r>
            <w:r>
              <w:rPr>
                <w:rFonts w:hint="eastAsia"/>
                <w:szCs w:val="20"/>
              </w:rPr>
              <w:t>0b</w:t>
            </w:r>
            <w:r>
              <w:rPr>
                <w:rFonts w:hint="eastAsia"/>
                <w:szCs w:val="20"/>
              </w:rPr>
              <w:t>或者</w:t>
            </w:r>
            <w:r>
              <w:rPr>
                <w:rFonts w:hint="eastAsia"/>
                <w:szCs w:val="20"/>
              </w:rPr>
              <w:t>1f</w:t>
            </w:r>
            <w:r>
              <w:rPr>
                <w:rFonts w:hint="eastAsia"/>
                <w:szCs w:val="20"/>
              </w:rPr>
              <w:t>都可以</w:t>
            </w:r>
          </w:p>
          <w:p w14:paraId="5051B0AE" w14:textId="77777777" w:rsidR="00FD4DB9" w:rsidRDefault="00457CB8" w:rsidP="00EB14BD">
            <w:pPr>
              <w:adjustRightInd w:val="0"/>
              <w:spacing w:line="329" w:lineRule="atLeast"/>
              <w:ind w:firstLine="425"/>
              <w:rPr>
                <w:noProof/>
                <w:szCs w:val="20"/>
              </w:rPr>
            </w:pPr>
            <w:r w:rsidRPr="00FD4DB9">
              <w:rPr>
                <w:noProof/>
                <w:szCs w:val="20"/>
              </w:rPr>
              <w:drawing>
                <wp:inline distT="0" distB="0" distL="0" distR="0" wp14:anchorId="6AECE1E3" wp14:editId="1CA2A3EC">
                  <wp:extent cx="5645150" cy="171767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45150" cy="1717675"/>
                          </a:xfrm>
                          <a:prstGeom prst="rect">
                            <a:avLst/>
                          </a:prstGeom>
                          <a:noFill/>
                          <a:ln>
                            <a:noFill/>
                          </a:ln>
                        </pic:spPr>
                      </pic:pic>
                    </a:graphicData>
                  </a:graphic>
                </wp:inline>
              </w:drawing>
            </w:r>
          </w:p>
          <w:p w14:paraId="68F3D734" w14:textId="77777777" w:rsidR="00FD4DB9" w:rsidRDefault="00FD4DB9" w:rsidP="00EB14BD">
            <w:pPr>
              <w:adjustRightInd w:val="0"/>
              <w:spacing w:line="329" w:lineRule="atLeast"/>
              <w:ind w:firstLine="425"/>
              <w:rPr>
                <w:noProof/>
                <w:szCs w:val="20"/>
              </w:rPr>
            </w:pPr>
          </w:p>
          <w:p w14:paraId="6D93D77B" w14:textId="77777777" w:rsidR="00FD4DB9" w:rsidRDefault="00FD4DB9" w:rsidP="00EB14BD">
            <w:pPr>
              <w:adjustRightInd w:val="0"/>
              <w:spacing w:line="329" w:lineRule="atLeast"/>
              <w:ind w:firstLine="425"/>
              <w:rPr>
                <w:noProof/>
                <w:szCs w:val="20"/>
              </w:rPr>
            </w:pPr>
          </w:p>
          <w:p w14:paraId="6B26A7EC" w14:textId="77777777" w:rsidR="00514C7C" w:rsidRDefault="00514C7C" w:rsidP="00EB14BD">
            <w:pPr>
              <w:adjustRightInd w:val="0"/>
              <w:spacing w:line="329" w:lineRule="atLeast"/>
              <w:ind w:firstLine="425"/>
              <w:rPr>
                <w:noProof/>
                <w:szCs w:val="20"/>
              </w:rPr>
            </w:pPr>
          </w:p>
          <w:p w14:paraId="4504E86B" w14:textId="77777777" w:rsidR="00514C7C" w:rsidRDefault="00514C7C" w:rsidP="00EB14BD">
            <w:pPr>
              <w:adjustRightInd w:val="0"/>
              <w:spacing w:line="329" w:lineRule="atLeast"/>
              <w:ind w:firstLine="425"/>
              <w:rPr>
                <w:noProof/>
                <w:szCs w:val="20"/>
              </w:rPr>
            </w:pPr>
          </w:p>
          <w:p w14:paraId="6855290F" w14:textId="77777777" w:rsidR="00514C7C" w:rsidRDefault="00514C7C" w:rsidP="00EB14BD">
            <w:pPr>
              <w:adjustRightInd w:val="0"/>
              <w:spacing w:line="329" w:lineRule="atLeast"/>
              <w:ind w:firstLine="425"/>
              <w:rPr>
                <w:noProof/>
                <w:szCs w:val="20"/>
              </w:rPr>
            </w:pPr>
          </w:p>
          <w:p w14:paraId="26151CA3" w14:textId="77777777" w:rsidR="00514C7C" w:rsidRDefault="00514C7C" w:rsidP="00EB14BD">
            <w:pPr>
              <w:adjustRightInd w:val="0"/>
              <w:spacing w:line="329" w:lineRule="atLeast"/>
              <w:ind w:firstLine="425"/>
              <w:rPr>
                <w:noProof/>
                <w:szCs w:val="20"/>
              </w:rPr>
            </w:pPr>
          </w:p>
          <w:p w14:paraId="5BBE719C" w14:textId="77777777" w:rsidR="00FD4DB9" w:rsidRPr="00BA3386" w:rsidRDefault="00FD4DB9" w:rsidP="00EB14BD">
            <w:pPr>
              <w:adjustRightInd w:val="0"/>
              <w:spacing w:line="329" w:lineRule="atLeast"/>
              <w:ind w:firstLine="425"/>
              <w:rPr>
                <w:sz w:val="36"/>
                <w:szCs w:val="20"/>
              </w:rPr>
            </w:pPr>
            <w:r w:rsidRPr="00BA3386">
              <w:rPr>
                <w:rFonts w:hint="eastAsia"/>
                <w:sz w:val="36"/>
                <w:szCs w:val="20"/>
              </w:rPr>
              <w:t>level 1</w:t>
            </w:r>
          </w:p>
          <w:p w14:paraId="3419451D" w14:textId="77777777" w:rsidR="0089724B" w:rsidRPr="0089724B" w:rsidRDefault="0089724B" w:rsidP="0089724B">
            <w:pPr>
              <w:adjustRightInd w:val="0"/>
              <w:spacing w:line="329" w:lineRule="atLeast"/>
              <w:ind w:firstLine="425"/>
              <w:rPr>
                <w:szCs w:val="20"/>
              </w:rPr>
            </w:pPr>
            <w:r w:rsidRPr="0089724B">
              <w:rPr>
                <w:szCs w:val="20"/>
              </w:rPr>
              <w:t>它需要程序从</w:t>
            </w:r>
            <w:r w:rsidRPr="0089724B">
              <w:rPr>
                <w:szCs w:val="20"/>
              </w:rPr>
              <w:t>getbuf()</w:t>
            </w:r>
            <w:r w:rsidRPr="0089724B">
              <w:rPr>
                <w:szCs w:val="20"/>
              </w:rPr>
              <w:t>返回后执行</w:t>
            </w:r>
            <w:r w:rsidRPr="0089724B">
              <w:rPr>
                <w:szCs w:val="20"/>
              </w:rPr>
              <w:t>fizz(int val)</w:t>
            </w:r>
            <w:r w:rsidRPr="0089724B">
              <w:rPr>
                <w:szCs w:val="20"/>
              </w:rPr>
              <w:t>函数，并且为</w:t>
            </w:r>
            <w:r w:rsidRPr="0089724B">
              <w:rPr>
                <w:szCs w:val="20"/>
              </w:rPr>
              <w:t>fizz(int val)</w:t>
            </w:r>
            <w:r w:rsidRPr="0089724B">
              <w:rPr>
                <w:szCs w:val="20"/>
              </w:rPr>
              <w:t>函数传递你自己独有的</w:t>
            </w:r>
            <w:r w:rsidRPr="0089724B">
              <w:rPr>
                <w:szCs w:val="20"/>
              </w:rPr>
              <w:t>cookie</w:t>
            </w:r>
            <w:r w:rsidRPr="0089724B">
              <w:rPr>
                <w:szCs w:val="20"/>
              </w:rPr>
              <w:t>参数。</w:t>
            </w:r>
          </w:p>
          <w:p w14:paraId="487D4266" w14:textId="77777777" w:rsidR="0089724B" w:rsidRDefault="0089724B" w:rsidP="00EB14BD">
            <w:pPr>
              <w:adjustRightInd w:val="0"/>
              <w:spacing w:line="329" w:lineRule="atLeast"/>
              <w:ind w:firstLine="425"/>
              <w:rPr>
                <w:szCs w:val="20"/>
              </w:rPr>
            </w:pPr>
          </w:p>
          <w:p w14:paraId="08692D3B" w14:textId="77777777" w:rsidR="00FD4DB9" w:rsidRDefault="00457CB8" w:rsidP="00EB14BD">
            <w:pPr>
              <w:adjustRightInd w:val="0"/>
              <w:spacing w:line="329" w:lineRule="atLeast"/>
              <w:ind w:firstLine="425"/>
              <w:rPr>
                <w:szCs w:val="20"/>
              </w:rPr>
            </w:pPr>
            <w:r w:rsidRPr="00FD4DB9">
              <w:rPr>
                <w:noProof/>
                <w:szCs w:val="20"/>
              </w:rPr>
              <w:drawing>
                <wp:inline distT="0" distB="0" distL="0" distR="0" wp14:anchorId="26776249" wp14:editId="4D026448">
                  <wp:extent cx="5645150" cy="201168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45150" cy="2011680"/>
                          </a:xfrm>
                          <a:prstGeom prst="rect">
                            <a:avLst/>
                          </a:prstGeom>
                          <a:noFill/>
                          <a:ln>
                            <a:noFill/>
                          </a:ln>
                        </pic:spPr>
                      </pic:pic>
                    </a:graphicData>
                  </a:graphic>
                </wp:inline>
              </w:drawing>
            </w:r>
          </w:p>
          <w:p w14:paraId="45F8F2AC" w14:textId="77777777" w:rsidR="00FD4DB9" w:rsidRDefault="00457CB8" w:rsidP="00EB14BD">
            <w:pPr>
              <w:adjustRightInd w:val="0"/>
              <w:spacing w:line="329" w:lineRule="atLeast"/>
              <w:ind w:firstLine="425"/>
              <w:rPr>
                <w:szCs w:val="20"/>
              </w:rPr>
            </w:pPr>
            <w:r w:rsidRPr="00FD4DB9">
              <w:rPr>
                <w:noProof/>
                <w:szCs w:val="20"/>
              </w:rPr>
              <w:drawing>
                <wp:inline distT="0" distB="0" distL="0" distR="0" wp14:anchorId="6FCE0F38" wp14:editId="4F2ADB38">
                  <wp:extent cx="5645150" cy="2997835"/>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5150" cy="2997835"/>
                          </a:xfrm>
                          <a:prstGeom prst="rect">
                            <a:avLst/>
                          </a:prstGeom>
                          <a:noFill/>
                          <a:ln>
                            <a:noFill/>
                          </a:ln>
                        </pic:spPr>
                      </pic:pic>
                    </a:graphicData>
                  </a:graphic>
                </wp:inline>
              </w:drawing>
            </w:r>
          </w:p>
          <w:p w14:paraId="7A8279D6" w14:textId="669DE2A4" w:rsidR="00FD4DB9" w:rsidRPr="00FD4DB9" w:rsidRDefault="00FD4DB9" w:rsidP="00FD4DB9">
            <w:pPr>
              <w:adjustRightInd w:val="0"/>
              <w:spacing w:line="329" w:lineRule="atLeast"/>
              <w:ind w:firstLine="425"/>
              <w:rPr>
                <w:szCs w:val="20"/>
              </w:rPr>
            </w:pPr>
            <w:r w:rsidRPr="00FD4DB9">
              <w:rPr>
                <w:szCs w:val="20"/>
              </w:rPr>
              <w:t>因为</w:t>
            </w:r>
            <w:r w:rsidRPr="00FD4DB9">
              <w:rPr>
                <w:szCs w:val="20"/>
              </w:rPr>
              <w:t>getbuf</w:t>
            </w:r>
            <w:r w:rsidRPr="00FD4DB9">
              <w:rPr>
                <w:szCs w:val="20"/>
              </w:rPr>
              <w:t>函数会将返回地址弹出并跳转到此地址（在这里也就是</w:t>
            </w:r>
            <w:r w:rsidRPr="00FD4DB9">
              <w:rPr>
                <w:szCs w:val="20"/>
              </w:rPr>
              <w:t>fizz</w:t>
            </w:r>
            <w:r w:rsidRPr="00FD4DB9">
              <w:rPr>
                <w:szCs w:val="20"/>
              </w:rPr>
              <w:t>的地址），</w:t>
            </w:r>
            <w:r w:rsidRPr="00FD4DB9">
              <w:rPr>
                <w:szCs w:val="20"/>
              </w:rPr>
              <w:t>fizz</w:t>
            </w:r>
            <w:r w:rsidRPr="00FD4DB9">
              <w:rPr>
                <w:szCs w:val="20"/>
              </w:rPr>
              <w:t>函数面对的栈帧就是</w:t>
            </w:r>
            <w:r w:rsidR="006179DF">
              <w:rPr>
                <w:szCs w:val="20"/>
              </w:rPr>
              <w:t>ebp+</w:t>
            </w:r>
            <w:r w:rsidRPr="00FD4DB9">
              <w:rPr>
                <w:szCs w:val="20"/>
              </w:rPr>
              <w:t>8</w:t>
            </w:r>
            <w:r w:rsidRPr="00FD4DB9">
              <w:rPr>
                <w:szCs w:val="20"/>
              </w:rPr>
              <w:t>及其上面的部分，按照一般的函数调用规律来说，</w:t>
            </w:r>
            <w:r w:rsidR="006179DF">
              <w:rPr>
                <w:szCs w:val="20"/>
              </w:rPr>
              <w:t>ebp+</w:t>
            </w:r>
            <w:r w:rsidRPr="00FD4DB9">
              <w:rPr>
                <w:szCs w:val="20"/>
              </w:rPr>
              <w:t>8</w:t>
            </w:r>
            <w:r w:rsidRPr="00FD4DB9">
              <w:rPr>
                <w:szCs w:val="20"/>
              </w:rPr>
              <w:t>处保存的是返回地址，从</w:t>
            </w:r>
            <w:r w:rsidR="006179DF">
              <w:rPr>
                <w:szCs w:val="20"/>
              </w:rPr>
              <w:t>ebp+</w:t>
            </w:r>
            <w:r w:rsidRPr="00FD4DB9">
              <w:rPr>
                <w:szCs w:val="20"/>
              </w:rPr>
              <w:t>12</w:t>
            </w:r>
            <w:r w:rsidRPr="00FD4DB9">
              <w:rPr>
                <w:szCs w:val="20"/>
              </w:rPr>
              <w:t>处向上是输入参数。</w:t>
            </w:r>
          </w:p>
          <w:p w14:paraId="7A890046" w14:textId="77777777" w:rsidR="00FD4DB9" w:rsidRDefault="00FD4DB9" w:rsidP="00FD4DB9">
            <w:pPr>
              <w:adjustRightInd w:val="0"/>
              <w:spacing w:line="329" w:lineRule="atLeast"/>
              <w:ind w:firstLine="425"/>
              <w:rPr>
                <w:szCs w:val="20"/>
              </w:rPr>
            </w:pPr>
            <w:r w:rsidRPr="00FD4DB9">
              <w:rPr>
                <w:szCs w:val="20"/>
              </w:rPr>
              <w:t>所以，这次我们只需要从</w:t>
            </w:r>
            <w:r w:rsidRPr="00FD4DB9">
              <w:rPr>
                <w:szCs w:val="20"/>
              </w:rPr>
              <w:t>ebp-40</w:t>
            </w:r>
            <w:r w:rsidRPr="00FD4DB9">
              <w:rPr>
                <w:szCs w:val="20"/>
              </w:rPr>
              <w:t>的位置开始写</w:t>
            </w:r>
            <w:r w:rsidRPr="00FD4DB9">
              <w:rPr>
                <w:szCs w:val="20"/>
              </w:rPr>
              <w:t>44</w:t>
            </w:r>
            <w:r w:rsidRPr="00FD4DB9">
              <w:rPr>
                <w:szCs w:val="20"/>
              </w:rPr>
              <w:t>个字节，加上</w:t>
            </w:r>
            <w:r w:rsidRPr="00FD4DB9">
              <w:rPr>
                <w:szCs w:val="20"/>
              </w:rPr>
              <w:t>fizz</w:t>
            </w:r>
            <w:r w:rsidRPr="00FD4DB9">
              <w:rPr>
                <w:szCs w:val="20"/>
              </w:rPr>
              <w:t>的地址（从</w:t>
            </w:r>
            <w:r w:rsidRPr="00FD4DB9">
              <w:rPr>
                <w:szCs w:val="20"/>
              </w:rPr>
              <w:t>buf_asm</w:t>
            </w:r>
            <w:r w:rsidRPr="00FD4DB9">
              <w:rPr>
                <w:szCs w:val="20"/>
              </w:rPr>
              <w:t>中可以得知是</w:t>
            </w:r>
            <w:r w:rsidRPr="00FD4DB9">
              <w:rPr>
                <w:szCs w:val="20"/>
              </w:rPr>
              <w:t>08048daf</w:t>
            </w:r>
            <w:r w:rsidRPr="00FD4DB9">
              <w:rPr>
                <w:szCs w:val="20"/>
              </w:rPr>
              <w:t>），加上</w:t>
            </w:r>
            <w:r w:rsidRPr="00FD4DB9">
              <w:rPr>
                <w:szCs w:val="20"/>
              </w:rPr>
              <w:t>4</w:t>
            </w:r>
            <w:r w:rsidRPr="00FD4DB9">
              <w:rPr>
                <w:szCs w:val="20"/>
              </w:rPr>
              <w:t>个字节（即</w:t>
            </w:r>
            <w:r w:rsidRPr="00FD4DB9">
              <w:rPr>
                <w:szCs w:val="20"/>
              </w:rPr>
              <w:t>fizz</w:t>
            </w:r>
            <w:r w:rsidRPr="00FD4DB9">
              <w:rPr>
                <w:szCs w:val="20"/>
              </w:rPr>
              <w:t>认为是返回值的部分），再加上</w:t>
            </w:r>
            <w:r w:rsidRPr="00FD4DB9">
              <w:rPr>
                <w:szCs w:val="20"/>
              </w:rPr>
              <w:t>val</w:t>
            </w:r>
            <w:r w:rsidRPr="00FD4DB9">
              <w:rPr>
                <w:szCs w:val="20"/>
              </w:rPr>
              <w:t>的值（也就是</w:t>
            </w:r>
            <w:r w:rsidRPr="00FD4DB9">
              <w:rPr>
                <w:szCs w:val="20"/>
              </w:rPr>
              <w:t>cookie</w:t>
            </w:r>
            <w:r w:rsidRPr="00FD4DB9">
              <w:rPr>
                <w:szCs w:val="20"/>
              </w:rPr>
              <w:t>，</w:t>
            </w:r>
            <w:r w:rsidRPr="00FD4DB9">
              <w:rPr>
                <w:szCs w:val="20"/>
              </w:rPr>
              <w:t>0x45875cb1</w:t>
            </w:r>
            <w:r w:rsidRPr="00FD4DB9">
              <w:rPr>
                <w:szCs w:val="20"/>
              </w:rPr>
              <w:t>）就可以了。</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959"/>
              <w:gridCol w:w="2959"/>
              <w:gridCol w:w="2959"/>
            </w:tblGrid>
            <w:tr w:rsidR="00AB280A" w:rsidRPr="006E1676" w14:paraId="7A356297" w14:textId="77777777" w:rsidTr="00BA4673">
              <w:trPr>
                <w:trHeight w:val="334"/>
              </w:trPr>
              <w:tc>
                <w:tcPr>
                  <w:tcW w:w="2959" w:type="dxa"/>
                  <w:shd w:val="solid" w:color="000000" w:fill="FFFFFF"/>
                </w:tcPr>
                <w:p w14:paraId="74DC6F3E" w14:textId="77777777" w:rsidR="00AB280A" w:rsidRPr="006E1676" w:rsidRDefault="00AB280A" w:rsidP="006E1676">
                  <w:pPr>
                    <w:adjustRightInd w:val="0"/>
                    <w:spacing w:line="329" w:lineRule="atLeast"/>
                    <w:jc w:val="center"/>
                    <w:rPr>
                      <w:b/>
                      <w:bCs/>
                      <w:szCs w:val="20"/>
                    </w:rPr>
                  </w:pPr>
                  <w:r w:rsidRPr="006E1676">
                    <w:rPr>
                      <w:rFonts w:hint="eastAsia"/>
                      <w:b/>
                      <w:bCs/>
                      <w:szCs w:val="20"/>
                    </w:rPr>
                    <w:lastRenderedPageBreak/>
                    <w:t>地址</w:t>
                  </w:r>
                </w:p>
              </w:tc>
              <w:tc>
                <w:tcPr>
                  <w:tcW w:w="2959" w:type="dxa"/>
                  <w:shd w:val="solid" w:color="000000" w:fill="FFFFFF"/>
                </w:tcPr>
                <w:p w14:paraId="47A49A6E" w14:textId="77777777" w:rsidR="00AB280A" w:rsidRPr="006E1676" w:rsidRDefault="00AB280A" w:rsidP="006E1676">
                  <w:pPr>
                    <w:adjustRightInd w:val="0"/>
                    <w:spacing w:line="329" w:lineRule="atLeast"/>
                    <w:jc w:val="center"/>
                    <w:rPr>
                      <w:b/>
                      <w:bCs/>
                      <w:szCs w:val="20"/>
                    </w:rPr>
                  </w:pPr>
                  <w:r w:rsidRPr="006E1676">
                    <w:rPr>
                      <w:rFonts w:hint="eastAsia"/>
                      <w:b/>
                      <w:bCs/>
                      <w:szCs w:val="20"/>
                    </w:rPr>
                    <w:t>说明</w:t>
                  </w:r>
                </w:p>
              </w:tc>
              <w:tc>
                <w:tcPr>
                  <w:tcW w:w="2959" w:type="dxa"/>
                  <w:shd w:val="solid" w:color="000000" w:fill="FFFFFF"/>
                </w:tcPr>
                <w:p w14:paraId="10C54003" w14:textId="77777777" w:rsidR="00AB280A" w:rsidRPr="006E1676" w:rsidRDefault="00AB280A" w:rsidP="006E1676">
                  <w:pPr>
                    <w:adjustRightInd w:val="0"/>
                    <w:spacing w:line="329" w:lineRule="atLeast"/>
                    <w:jc w:val="center"/>
                    <w:rPr>
                      <w:b/>
                      <w:bCs/>
                      <w:szCs w:val="20"/>
                    </w:rPr>
                  </w:pPr>
                  <w:r w:rsidRPr="006E1676">
                    <w:rPr>
                      <w:rFonts w:hint="eastAsia"/>
                      <w:b/>
                      <w:bCs/>
                      <w:szCs w:val="20"/>
                    </w:rPr>
                    <w:t>指针</w:t>
                  </w:r>
                </w:p>
              </w:tc>
            </w:tr>
            <w:tr w:rsidR="00AB280A" w:rsidRPr="006E1676" w14:paraId="23CE1549" w14:textId="77777777" w:rsidTr="006E1676">
              <w:tc>
                <w:tcPr>
                  <w:tcW w:w="2959" w:type="dxa"/>
                  <w:shd w:val="clear" w:color="auto" w:fill="auto"/>
                </w:tcPr>
                <w:p w14:paraId="6D144133" w14:textId="77777777" w:rsidR="00AB280A" w:rsidRPr="006E1676" w:rsidRDefault="00AB280A" w:rsidP="006E1676">
                  <w:pPr>
                    <w:adjustRightInd w:val="0"/>
                    <w:spacing w:line="329" w:lineRule="atLeast"/>
                    <w:jc w:val="center"/>
                    <w:rPr>
                      <w:szCs w:val="20"/>
                    </w:rPr>
                  </w:pPr>
                  <w:r w:rsidRPr="006E1676">
                    <w:rPr>
                      <w:szCs w:val="20"/>
                    </w:rPr>
                    <w:t>E</w:t>
                  </w:r>
                  <w:r w:rsidRPr="006E1676">
                    <w:rPr>
                      <w:rFonts w:hint="eastAsia"/>
                      <w:szCs w:val="20"/>
                    </w:rPr>
                    <w:t>bp+12</w:t>
                  </w:r>
                </w:p>
              </w:tc>
              <w:tc>
                <w:tcPr>
                  <w:tcW w:w="2959" w:type="dxa"/>
                  <w:shd w:val="clear" w:color="auto" w:fill="auto"/>
                </w:tcPr>
                <w:p w14:paraId="3D163597" w14:textId="77777777" w:rsidR="00AB280A" w:rsidRPr="006E1676" w:rsidRDefault="000E4F74" w:rsidP="006E1676">
                  <w:pPr>
                    <w:adjustRightInd w:val="0"/>
                    <w:spacing w:line="329" w:lineRule="atLeast"/>
                    <w:jc w:val="center"/>
                    <w:rPr>
                      <w:szCs w:val="20"/>
                    </w:rPr>
                  </w:pPr>
                  <w:r w:rsidRPr="006E1676">
                    <w:rPr>
                      <w:szCs w:val="20"/>
                    </w:rPr>
                    <w:t>F</w:t>
                  </w:r>
                  <w:r w:rsidR="00AB280A" w:rsidRPr="006E1676">
                    <w:rPr>
                      <w:szCs w:val="20"/>
                    </w:rPr>
                    <w:t>izz</w:t>
                  </w:r>
                  <w:r>
                    <w:rPr>
                      <w:rFonts w:hint="eastAsia"/>
                      <w:szCs w:val="20"/>
                    </w:rPr>
                    <w:t>函数认为</w:t>
                  </w:r>
                  <w:r>
                    <w:rPr>
                      <w:rFonts w:hint="eastAsia"/>
                      <w:szCs w:val="20"/>
                    </w:rPr>
                    <w:t>val</w:t>
                  </w:r>
                  <w:r>
                    <w:rPr>
                      <w:rFonts w:hint="eastAsia"/>
                      <w:szCs w:val="20"/>
                    </w:rPr>
                    <w:t>所在的位置</w:t>
                  </w:r>
                </w:p>
              </w:tc>
              <w:tc>
                <w:tcPr>
                  <w:tcW w:w="2959" w:type="dxa"/>
                  <w:shd w:val="clear" w:color="auto" w:fill="auto"/>
                </w:tcPr>
                <w:p w14:paraId="1812C9A2" w14:textId="77777777" w:rsidR="00AB280A" w:rsidRPr="006E1676" w:rsidRDefault="00AB280A" w:rsidP="006E1676">
                  <w:pPr>
                    <w:adjustRightInd w:val="0"/>
                    <w:spacing w:line="329" w:lineRule="atLeast"/>
                    <w:jc w:val="center"/>
                    <w:rPr>
                      <w:szCs w:val="20"/>
                    </w:rPr>
                  </w:pPr>
                </w:p>
              </w:tc>
            </w:tr>
            <w:tr w:rsidR="00AB280A" w:rsidRPr="006E1676" w14:paraId="47D30D64" w14:textId="77777777" w:rsidTr="006E1676">
              <w:tc>
                <w:tcPr>
                  <w:tcW w:w="2959" w:type="dxa"/>
                  <w:shd w:val="clear" w:color="auto" w:fill="auto"/>
                </w:tcPr>
                <w:p w14:paraId="3413454C" w14:textId="77777777" w:rsidR="00AB280A" w:rsidRPr="006E1676" w:rsidRDefault="00AB280A" w:rsidP="006E1676">
                  <w:pPr>
                    <w:adjustRightInd w:val="0"/>
                    <w:spacing w:line="329" w:lineRule="atLeast"/>
                    <w:jc w:val="center"/>
                    <w:rPr>
                      <w:szCs w:val="20"/>
                    </w:rPr>
                  </w:pPr>
                  <w:r w:rsidRPr="006E1676">
                    <w:rPr>
                      <w:szCs w:val="20"/>
                    </w:rPr>
                    <w:t>Ebp+8</w:t>
                  </w:r>
                </w:p>
              </w:tc>
              <w:tc>
                <w:tcPr>
                  <w:tcW w:w="2959" w:type="dxa"/>
                  <w:shd w:val="clear" w:color="auto" w:fill="auto"/>
                </w:tcPr>
                <w:p w14:paraId="62563BCA" w14:textId="77777777" w:rsidR="00AB280A" w:rsidRPr="006E1676" w:rsidRDefault="000E4F74" w:rsidP="006E1676">
                  <w:pPr>
                    <w:adjustRightInd w:val="0"/>
                    <w:spacing w:line="329" w:lineRule="atLeast"/>
                    <w:jc w:val="center"/>
                    <w:rPr>
                      <w:szCs w:val="20"/>
                    </w:rPr>
                  </w:pPr>
                  <w:r>
                    <w:rPr>
                      <w:szCs w:val="20"/>
                    </w:rPr>
                    <w:t>F</w:t>
                  </w:r>
                  <w:r>
                    <w:rPr>
                      <w:rFonts w:hint="eastAsia"/>
                      <w:szCs w:val="20"/>
                    </w:rPr>
                    <w:t>izz</w:t>
                  </w:r>
                  <w:r>
                    <w:rPr>
                      <w:rFonts w:hint="eastAsia"/>
                      <w:szCs w:val="20"/>
                    </w:rPr>
                    <w:t>函数认为返回值所在的位置</w:t>
                  </w:r>
                </w:p>
              </w:tc>
              <w:tc>
                <w:tcPr>
                  <w:tcW w:w="2959" w:type="dxa"/>
                  <w:shd w:val="clear" w:color="auto" w:fill="auto"/>
                </w:tcPr>
                <w:p w14:paraId="2140A3A7" w14:textId="77777777" w:rsidR="00AB280A" w:rsidRPr="006E1676" w:rsidRDefault="00AB280A" w:rsidP="006E1676">
                  <w:pPr>
                    <w:adjustRightInd w:val="0"/>
                    <w:spacing w:line="329" w:lineRule="atLeast"/>
                    <w:jc w:val="center"/>
                    <w:rPr>
                      <w:szCs w:val="20"/>
                    </w:rPr>
                  </w:pPr>
                </w:p>
              </w:tc>
            </w:tr>
            <w:tr w:rsidR="00AB280A" w:rsidRPr="006E1676" w14:paraId="148E3B18" w14:textId="77777777" w:rsidTr="006E1676">
              <w:tc>
                <w:tcPr>
                  <w:tcW w:w="2959" w:type="dxa"/>
                  <w:shd w:val="clear" w:color="auto" w:fill="auto"/>
                </w:tcPr>
                <w:p w14:paraId="06B5995C" w14:textId="77777777" w:rsidR="00AB280A" w:rsidRPr="006E1676" w:rsidRDefault="00AB280A" w:rsidP="006E1676">
                  <w:pPr>
                    <w:adjustRightInd w:val="0"/>
                    <w:spacing w:line="329" w:lineRule="atLeast"/>
                    <w:jc w:val="center"/>
                    <w:rPr>
                      <w:szCs w:val="20"/>
                    </w:rPr>
                  </w:pPr>
                  <w:r w:rsidRPr="006E1676">
                    <w:rPr>
                      <w:szCs w:val="20"/>
                    </w:rPr>
                    <w:t>Ebp+4</w:t>
                  </w:r>
                </w:p>
              </w:tc>
              <w:tc>
                <w:tcPr>
                  <w:tcW w:w="2959" w:type="dxa"/>
                  <w:shd w:val="clear" w:color="auto" w:fill="auto"/>
                </w:tcPr>
                <w:p w14:paraId="7FC924B3" w14:textId="77777777" w:rsidR="00AB280A" w:rsidRPr="006E1676" w:rsidRDefault="00BA4673" w:rsidP="006E1676">
                  <w:pPr>
                    <w:adjustRightInd w:val="0"/>
                    <w:spacing w:line="329" w:lineRule="atLeast"/>
                    <w:jc w:val="center"/>
                    <w:rPr>
                      <w:szCs w:val="20"/>
                    </w:rPr>
                  </w:pPr>
                  <w:r>
                    <w:rPr>
                      <w:szCs w:val="20"/>
                    </w:rPr>
                    <w:t>R</w:t>
                  </w:r>
                  <w:r>
                    <w:rPr>
                      <w:rFonts w:hint="eastAsia"/>
                      <w:szCs w:val="20"/>
                    </w:rPr>
                    <w:t>eturn address</w:t>
                  </w:r>
                </w:p>
              </w:tc>
              <w:tc>
                <w:tcPr>
                  <w:tcW w:w="2959" w:type="dxa"/>
                  <w:shd w:val="clear" w:color="auto" w:fill="auto"/>
                </w:tcPr>
                <w:p w14:paraId="6291F5C4" w14:textId="77777777" w:rsidR="00AB280A" w:rsidRPr="006E1676" w:rsidRDefault="00AB280A" w:rsidP="006E1676">
                  <w:pPr>
                    <w:adjustRightInd w:val="0"/>
                    <w:spacing w:line="329" w:lineRule="atLeast"/>
                    <w:jc w:val="center"/>
                    <w:rPr>
                      <w:szCs w:val="20"/>
                    </w:rPr>
                  </w:pPr>
                </w:p>
              </w:tc>
            </w:tr>
            <w:tr w:rsidR="00AB280A" w:rsidRPr="006E1676" w14:paraId="4D77E5D8" w14:textId="77777777" w:rsidTr="00AC0081">
              <w:trPr>
                <w:trHeight w:val="363"/>
              </w:trPr>
              <w:tc>
                <w:tcPr>
                  <w:tcW w:w="2959" w:type="dxa"/>
                  <w:shd w:val="clear" w:color="auto" w:fill="auto"/>
                </w:tcPr>
                <w:p w14:paraId="2F7DC7DC" w14:textId="77777777" w:rsidR="00AB280A" w:rsidRPr="006E1676" w:rsidRDefault="00AB280A" w:rsidP="006E1676">
                  <w:pPr>
                    <w:adjustRightInd w:val="0"/>
                    <w:spacing w:line="329" w:lineRule="atLeast"/>
                    <w:jc w:val="center"/>
                    <w:rPr>
                      <w:szCs w:val="20"/>
                    </w:rPr>
                  </w:pPr>
                  <w:r w:rsidRPr="006E1676">
                    <w:rPr>
                      <w:szCs w:val="20"/>
                    </w:rPr>
                    <w:t>ebp</w:t>
                  </w:r>
                </w:p>
              </w:tc>
              <w:tc>
                <w:tcPr>
                  <w:tcW w:w="2959" w:type="dxa"/>
                  <w:shd w:val="clear" w:color="auto" w:fill="auto"/>
                </w:tcPr>
                <w:p w14:paraId="076908FC" w14:textId="77777777" w:rsidR="00AB280A" w:rsidRPr="006E1676" w:rsidRDefault="00BA4673" w:rsidP="006E1676">
                  <w:pPr>
                    <w:adjustRightInd w:val="0"/>
                    <w:spacing w:line="329" w:lineRule="atLeast"/>
                    <w:jc w:val="center"/>
                    <w:rPr>
                      <w:szCs w:val="20"/>
                    </w:rPr>
                  </w:pPr>
                  <w:r>
                    <w:rPr>
                      <w:szCs w:val="20"/>
                    </w:rPr>
                    <w:t>O</w:t>
                  </w:r>
                  <w:r>
                    <w:rPr>
                      <w:rFonts w:hint="eastAsia"/>
                      <w:szCs w:val="20"/>
                    </w:rPr>
                    <w:t>ld ebp</w:t>
                  </w:r>
                </w:p>
              </w:tc>
              <w:tc>
                <w:tcPr>
                  <w:tcW w:w="2959" w:type="dxa"/>
                  <w:shd w:val="clear" w:color="auto" w:fill="auto"/>
                </w:tcPr>
                <w:p w14:paraId="638A58A7" w14:textId="77777777" w:rsidR="00AB280A" w:rsidRPr="006E1676" w:rsidRDefault="00BA4673" w:rsidP="006E1676">
                  <w:pPr>
                    <w:adjustRightInd w:val="0"/>
                    <w:spacing w:line="329" w:lineRule="atLeast"/>
                    <w:jc w:val="center"/>
                    <w:rPr>
                      <w:szCs w:val="20"/>
                    </w:rPr>
                  </w:pPr>
                  <w:r>
                    <w:rPr>
                      <w:szCs w:val="20"/>
                    </w:rPr>
                    <w:t>E</w:t>
                  </w:r>
                  <w:r>
                    <w:rPr>
                      <w:rFonts w:hint="eastAsia"/>
                      <w:szCs w:val="20"/>
                    </w:rPr>
                    <w:t>bp</w:t>
                  </w:r>
                </w:p>
              </w:tc>
            </w:tr>
            <w:tr w:rsidR="00AB280A" w:rsidRPr="006E1676" w14:paraId="345E1E83" w14:textId="77777777" w:rsidTr="006E1676">
              <w:tc>
                <w:tcPr>
                  <w:tcW w:w="2959" w:type="dxa"/>
                  <w:shd w:val="clear" w:color="auto" w:fill="auto"/>
                </w:tcPr>
                <w:p w14:paraId="0BB96DE2" w14:textId="77777777" w:rsidR="00AB280A" w:rsidRPr="006E1676" w:rsidRDefault="00AB280A" w:rsidP="006E1676">
                  <w:pPr>
                    <w:adjustRightInd w:val="0"/>
                    <w:spacing w:line="329" w:lineRule="atLeast"/>
                    <w:jc w:val="center"/>
                    <w:rPr>
                      <w:szCs w:val="20"/>
                    </w:rPr>
                  </w:pPr>
                  <w:r w:rsidRPr="006E1676">
                    <w:rPr>
                      <w:szCs w:val="20"/>
                    </w:rPr>
                    <w:t>Ebp-40</w:t>
                  </w:r>
                </w:p>
              </w:tc>
              <w:tc>
                <w:tcPr>
                  <w:tcW w:w="2959" w:type="dxa"/>
                  <w:shd w:val="clear" w:color="auto" w:fill="auto"/>
                </w:tcPr>
                <w:p w14:paraId="63B9257B" w14:textId="77777777" w:rsidR="00AB280A" w:rsidRPr="006E1676" w:rsidRDefault="00AB280A" w:rsidP="006E1676">
                  <w:pPr>
                    <w:adjustRightInd w:val="0"/>
                    <w:spacing w:line="329" w:lineRule="atLeast"/>
                    <w:jc w:val="center"/>
                    <w:rPr>
                      <w:szCs w:val="20"/>
                    </w:rPr>
                  </w:pPr>
                </w:p>
              </w:tc>
              <w:tc>
                <w:tcPr>
                  <w:tcW w:w="2959" w:type="dxa"/>
                  <w:shd w:val="clear" w:color="auto" w:fill="auto"/>
                </w:tcPr>
                <w:p w14:paraId="50DFCA3B" w14:textId="77777777" w:rsidR="00AB280A" w:rsidRPr="006E1676" w:rsidRDefault="00BA4673" w:rsidP="006E1676">
                  <w:pPr>
                    <w:adjustRightInd w:val="0"/>
                    <w:spacing w:line="329" w:lineRule="atLeast"/>
                    <w:jc w:val="center"/>
                    <w:rPr>
                      <w:szCs w:val="20"/>
                    </w:rPr>
                  </w:pPr>
                  <w:r>
                    <w:rPr>
                      <w:szCs w:val="20"/>
                    </w:rPr>
                    <w:t>E</w:t>
                  </w:r>
                  <w:r>
                    <w:rPr>
                      <w:rFonts w:hint="eastAsia"/>
                      <w:szCs w:val="20"/>
                    </w:rPr>
                    <w:t>ax</w:t>
                  </w:r>
                </w:p>
              </w:tc>
            </w:tr>
            <w:tr w:rsidR="00AB280A" w:rsidRPr="006E1676" w14:paraId="38E16632" w14:textId="77777777" w:rsidTr="006E1676">
              <w:tc>
                <w:tcPr>
                  <w:tcW w:w="2959" w:type="dxa"/>
                  <w:shd w:val="clear" w:color="auto" w:fill="auto"/>
                </w:tcPr>
                <w:p w14:paraId="19C562B5" w14:textId="77777777" w:rsidR="00AB280A" w:rsidRPr="006E1676" w:rsidRDefault="00AB280A" w:rsidP="006E1676">
                  <w:pPr>
                    <w:adjustRightInd w:val="0"/>
                    <w:spacing w:line="329" w:lineRule="atLeast"/>
                    <w:jc w:val="center"/>
                    <w:rPr>
                      <w:szCs w:val="20"/>
                    </w:rPr>
                  </w:pPr>
                  <w:r w:rsidRPr="006E1676">
                    <w:rPr>
                      <w:szCs w:val="20"/>
                    </w:rPr>
                    <w:t>Ebp-56</w:t>
                  </w:r>
                </w:p>
              </w:tc>
              <w:tc>
                <w:tcPr>
                  <w:tcW w:w="2959" w:type="dxa"/>
                  <w:shd w:val="clear" w:color="auto" w:fill="auto"/>
                </w:tcPr>
                <w:p w14:paraId="4468686F" w14:textId="77777777" w:rsidR="00AB280A" w:rsidRPr="006E1676" w:rsidRDefault="00AB280A" w:rsidP="006E1676">
                  <w:pPr>
                    <w:adjustRightInd w:val="0"/>
                    <w:spacing w:line="329" w:lineRule="atLeast"/>
                    <w:jc w:val="center"/>
                    <w:rPr>
                      <w:szCs w:val="20"/>
                    </w:rPr>
                  </w:pPr>
                </w:p>
              </w:tc>
              <w:tc>
                <w:tcPr>
                  <w:tcW w:w="2959" w:type="dxa"/>
                  <w:shd w:val="clear" w:color="auto" w:fill="auto"/>
                </w:tcPr>
                <w:p w14:paraId="747B4A61" w14:textId="77777777" w:rsidR="00AB280A" w:rsidRPr="006E1676" w:rsidRDefault="00BA4673" w:rsidP="006E1676">
                  <w:pPr>
                    <w:adjustRightInd w:val="0"/>
                    <w:spacing w:line="329" w:lineRule="atLeast"/>
                    <w:jc w:val="center"/>
                    <w:rPr>
                      <w:szCs w:val="20"/>
                    </w:rPr>
                  </w:pPr>
                  <w:r>
                    <w:rPr>
                      <w:szCs w:val="20"/>
                    </w:rPr>
                    <w:t>E</w:t>
                  </w:r>
                  <w:r>
                    <w:rPr>
                      <w:rFonts w:hint="eastAsia"/>
                      <w:szCs w:val="20"/>
                    </w:rPr>
                    <w:t>sp</w:t>
                  </w:r>
                </w:p>
              </w:tc>
            </w:tr>
            <w:tr w:rsidR="00AB280A" w:rsidRPr="006E1676" w14:paraId="3488E953" w14:textId="77777777" w:rsidTr="006E1676">
              <w:tc>
                <w:tcPr>
                  <w:tcW w:w="2959" w:type="dxa"/>
                  <w:shd w:val="clear" w:color="auto" w:fill="auto"/>
                </w:tcPr>
                <w:p w14:paraId="3A1A68DA" w14:textId="77777777" w:rsidR="00AB280A" w:rsidRPr="006E1676" w:rsidRDefault="00AB280A" w:rsidP="006E1676">
                  <w:pPr>
                    <w:adjustRightInd w:val="0"/>
                    <w:spacing w:line="329" w:lineRule="atLeast"/>
                    <w:jc w:val="center"/>
                    <w:rPr>
                      <w:szCs w:val="20"/>
                    </w:rPr>
                  </w:pPr>
                </w:p>
              </w:tc>
              <w:tc>
                <w:tcPr>
                  <w:tcW w:w="2959" w:type="dxa"/>
                  <w:shd w:val="clear" w:color="auto" w:fill="auto"/>
                </w:tcPr>
                <w:p w14:paraId="2235411F" w14:textId="77777777" w:rsidR="00AB280A" w:rsidRPr="006E1676" w:rsidRDefault="00BA4673" w:rsidP="006E1676">
                  <w:pPr>
                    <w:adjustRightInd w:val="0"/>
                    <w:spacing w:line="329" w:lineRule="atLeast"/>
                    <w:jc w:val="center"/>
                    <w:rPr>
                      <w:szCs w:val="20"/>
                    </w:rPr>
                  </w:pPr>
                  <w:r>
                    <w:rPr>
                      <w:szCs w:val="20"/>
                    </w:rPr>
                    <w:t>E</w:t>
                  </w:r>
                  <w:r>
                    <w:rPr>
                      <w:rFonts w:hint="eastAsia"/>
                      <w:szCs w:val="20"/>
                    </w:rPr>
                    <w:t>ax</w:t>
                  </w:r>
                </w:p>
              </w:tc>
              <w:tc>
                <w:tcPr>
                  <w:tcW w:w="2959" w:type="dxa"/>
                  <w:shd w:val="clear" w:color="auto" w:fill="auto"/>
                </w:tcPr>
                <w:p w14:paraId="70101880" w14:textId="77777777" w:rsidR="00AB280A" w:rsidRPr="006E1676" w:rsidRDefault="00BA4673" w:rsidP="006E1676">
                  <w:pPr>
                    <w:adjustRightInd w:val="0"/>
                    <w:spacing w:line="329" w:lineRule="atLeast"/>
                    <w:jc w:val="center"/>
                    <w:rPr>
                      <w:szCs w:val="20"/>
                    </w:rPr>
                  </w:pPr>
                  <w:r>
                    <w:rPr>
                      <w:szCs w:val="20"/>
                    </w:rPr>
                    <w:t>E</w:t>
                  </w:r>
                  <w:r>
                    <w:rPr>
                      <w:rFonts w:hint="eastAsia"/>
                      <w:szCs w:val="20"/>
                    </w:rPr>
                    <w:t>sp</w:t>
                  </w:r>
                </w:p>
              </w:tc>
            </w:tr>
          </w:tbl>
          <w:p w14:paraId="036BF4B1" w14:textId="77777777" w:rsidR="00F728B2" w:rsidRDefault="00F728B2" w:rsidP="00FD4DB9">
            <w:pPr>
              <w:adjustRightInd w:val="0"/>
              <w:spacing w:line="329" w:lineRule="atLeast"/>
              <w:ind w:firstLine="425"/>
              <w:rPr>
                <w:szCs w:val="20"/>
              </w:rPr>
            </w:pPr>
          </w:p>
          <w:p w14:paraId="5F96CE1D" w14:textId="77777777" w:rsidR="00747E7F" w:rsidRDefault="00457CB8" w:rsidP="00FD4DB9">
            <w:pPr>
              <w:adjustRightInd w:val="0"/>
              <w:spacing w:line="329" w:lineRule="atLeast"/>
              <w:ind w:firstLine="425"/>
              <w:rPr>
                <w:noProof/>
                <w:szCs w:val="20"/>
              </w:rPr>
            </w:pPr>
            <w:r w:rsidRPr="00747E7F">
              <w:rPr>
                <w:noProof/>
                <w:szCs w:val="20"/>
              </w:rPr>
              <w:drawing>
                <wp:inline distT="0" distB="0" distL="0" distR="0" wp14:anchorId="3A28C132" wp14:editId="48886A70">
                  <wp:extent cx="2894330" cy="1812925"/>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94330" cy="1812925"/>
                          </a:xfrm>
                          <a:prstGeom prst="rect">
                            <a:avLst/>
                          </a:prstGeom>
                          <a:noFill/>
                          <a:ln>
                            <a:noFill/>
                          </a:ln>
                        </pic:spPr>
                      </pic:pic>
                    </a:graphicData>
                  </a:graphic>
                </wp:inline>
              </w:drawing>
            </w:r>
          </w:p>
          <w:p w14:paraId="376E27FF" w14:textId="77777777" w:rsidR="002F798D" w:rsidRPr="00FD4DB9" w:rsidRDefault="002F798D" w:rsidP="00FD4DB9">
            <w:pPr>
              <w:adjustRightInd w:val="0"/>
              <w:spacing w:line="329" w:lineRule="atLeast"/>
              <w:ind w:firstLine="425"/>
              <w:rPr>
                <w:szCs w:val="20"/>
              </w:rPr>
            </w:pPr>
            <w:r w:rsidRPr="002F798D">
              <w:rPr>
                <w:szCs w:val="20"/>
              </w:rPr>
              <w:t>0x804d104</w:t>
            </w:r>
            <w:r>
              <w:rPr>
                <w:rFonts w:hint="eastAsia"/>
                <w:szCs w:val="20"/>
              </w:rPr>
              <w:t>这个地址存放的就是</w:t>
            </w:r>
            <w:r>
              <w:rPr>
                <w:rFonts w:hint="eastAsia"/>
                <w:szCs w:val="20"/>
              </w:rPr>
              <w:t>cookies</w:t>
            </w:r>
            <w:r>
              <w:rPr>
                <w:rFonts w:hint="eastAsia"/>
                <w:szCs w:val="20"/>
              </w:rPr>
              <w:t>的值；</w:t>
            </w:r>
          </w:p>
          <w:p w14:paraId="180125F9" w14:textId="77777777" w:rsidR="00F90EC3" w:rsidRDefault="00457CB8" w:rsidP="00EB14BD">
            <w:pPr>
              <w:adjustRightInd w:val="0"/>
              <w:spacing w:line="329" w:lineRule="atLeast"/>
              <w:ind w:firstLine="425"/>
              <w:rPr>
                <w:szCs w:val="20"/>
              </w:rPr>
            </w:pPr>
            <w:r w:rsidRPr="00FD4DB9">
              <w:rPr>
                <w:noProof/>
                <w:szCs w:val="20"/>
              </w:rPr>
              <w:drawing>
                <wp:inline distT="0" distB="0" distL="0" distR="0" wp14:anchorId="34682B45" wp14:editId="1B50D514">
                  <wp:extent cx="5653405" cy="1137285"/>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53405" cy="1137285"/>
                          </a:xfrm>
                          <a:prstGeom prst="rect">
                            <a:avLst/>
                          </a:prstGeom>
                          <a:noFill/>
                          <a:ln>
                            <a:noFill/>
                          </a:ln>
                        </pic:spPr>
                      </pic:pic>
                    </a:graphicData>
                  </a:graphic>
                </wp:inline>
              </w:drawing>
            </w:r>
          </w:p>
          <w:p w14:paraId="7F1A8E1B" w14:textId="77777777" w:rsidR="00F90EC3" w:rsidRDefault="00F90EC3" w:rsidP="00EB14BD">
            <w:pPr>
              <w:adjustRightInd w:val="0"/>
              <w:spacing w:line="329" w:lineRule="atLeast"/>
              <w:ind w:firstLine="425"/>
              <w:rPr>
                <w:szCs w:val="20"/>
              </w:rPr>
            </w:pPr>
          </w:p>
          <w:p w14:paraId="14EAB0E9" w14:textId="77777777" w:rsidR="00514C7C" w:rsidRDefault="00514C7C" w:rsidP="00EB14BD">
            <w:pPr>
              <w:adjustRightInd w:val="0"/>
              <w:spacing w:line="329" w:lineRule="atLeast"/>
              <w:ind w:firstLine="425"/>
              <w:rPr>
                <w:szCs w:val="20"/>
              </w:rPr>
            </w:pPr>
          </w:p>
          <w:p w14:paraId="0A91994A" w14:textId="77777777" w:rsidR="00514C7C" w:rsidRDefault="00514C7C" w:rsidP="00EB14BD">
            <w:pPr>
              <w:adjustRightInd w:val="0"/>
              <w:spacing w:line="329" w:lineRule="atLeast"/>
              <w:ind w:firstLine="425"/>
              <w:rPr>
                <w:szCs w:val="20"/>
              </w:rPr>
            </w:pPr>
          </w:p>
          <w:p w14:paraId="0EB259AB" w14:textId="77777777" w:rsidR="00514C7C" w:rsidRDefault="00514C7C" w:rsidP="00EB14BD">
            <w:pPr>
              <w:adjustRightInd w:val="0"/>
              <w:spacing w:line="329" w:lineRule="atLeast"/>
              <w:ind w:firstLine="425"/>
              <w:rPr>
                <w:szCs w:val="20"/>
              </w:rPr>
            </w:pPr>
          </w:p>
          <w:p w14:paraId="38CA9B0B" w14:textId="77777777" w:rsidR="00F90EC3" w:rsidRPr="00BA3386" w:rsidRDefault="00BA3386" w:rsidP="00EB14BD">
            <w:pPr>
              <w:adjustRightInd w:val="0"/>
              <w:spacing w:line="329" w:lineRule="atLeast"/>
              <w:ind w:firstLine="425"/>
              <w:rPr>
                <w:sz w:val="36"/>
                <w:szCs w:val="20"/>
              </w:rPr>
            </w:pPr>
            <w:r>
              <w:rPr>
                <w:rFonts w:hint="eastAsia"/>
                <w:sz w:val="36"/>
                <w:szCs w:val="20"/>
              </w:rPr>
              <w:t>level2</w:t>
            </w:r>
          </w:p>
          <w:p w14:paraId="4FAACAF0" w14:textId="77777777" w:rsidR="00457CB8" w:rsidRDefault="00457CB8" w:rsidP="00457CB8">
            <w:pPr>
              <w:adjustRightInd w:val="0"/>
              <w:spacing w:line="329" w:lineRule="atLeast"/>
              <w:ind w:firstLine="425"/>
              <w:rPr>
                <w:szCs w:val="20"/>
              </w:rPr>
            </w:pPr>
            <w:r w:rsidRPr="00457CB8">
              <w:rPr>
                <w:szCs w:val="20"/>
              </w:rPr>
              <w:t>让</w:t>
            </w:r>
            <w:r w:rsidRPr="00457CB8">
              <w:rPr>
                <w:szCs w:val="20"/>
              </w:rPr>
              <w:t>bufbomb</w:t>
            </w:r>
            <w:r w:rsidRPr="00457CB8">
              <w:rPr>
                <w:szCs w:val="20"/>
              </w:rPr>
              <w:t>在</w:t>
            </w:r>
            <w:r w:rsidRPr="00457CB8">
              <w:rPr>
                <w:szCs w:val="20"/>
              </w:rPr>
              <w:t>getbuf()</w:t>
            </w:r>
            <w:r w:rsidRPr="00457CB8">
              <w:rPr>
                <w:szCs w:val="20"/>
              </w:rPr>
              <w:t>函数返回会执行</w:t>
            </w:r>
            <w:r w:rsidRPr="00457CB8">
              <w:rPr>
                <w:szCs w:val="20"/>
              </w:rPr>
              <w:t>bang()</w:t>
            </w:r>
            <w:r w:rsidRPr="00457CB8">
              <w:rPr>
                <w:szCs w:val="20"/>
              </w:rPr>
              <w:t>函数。但是在执行</w:t>
            </w:r>
            <w:r w:rsidRPr="00457CB8">
              <w:rPr>
                <w:szCs w:val="20"/>
              </w:rPr>
              <w:t>bang()</w:t>
            </w:r>
            <w:r w:rsidRPr="00457CB8">
              <w:rPr>
                <w:szCs w:val="20"/>
              </w:rPr>
              <w:t>函数之前我们需要设计全局变量</w:t>
            </w:r>
            <w:r w:rsidRPr="00457CB8">
              <w:rPr>
                <w:szCs w:val="20"/>
              </w:rPr>
              <w:t>global_value</w:t>
            </w:r>
            <w:r w:rsidRPr="00457CB8">
              <w:rPr>
                <w:szCs w:val="20"/>
              </w:rPr>
              <w:t>为我们自己</w:t>
            </w:r>
            <w:r w:rsidRPr="00457CB8">
              <w:rPr>
                <w:szCs w:val="20"/>
              </w:rPr>
              <w:t>userid</w:t>
            </w:r>
            <w:r w:rsidRPr="00457CB8">
              <w:rPr>
                <w:szCs w:val="20"/>
              </w:rPr>
              <w:t>的</w:t>
            </w:r>
            <w:r w:rsidRPr="00457CB8">
              <w:rPr>
                <w:szCs w:val="20"/>
              </w:rPr>
              <w:t>cookie</w:t>
            </w:r>
          </w:p>
          <w:p w14:paraId="66384023" w14:textId="77777777" w:rsidR="00AB280A" w:rsidRDefault="00457CB8" w:rsidP="00EB14BD">
            <w:pPr>
              <w:adjustRightInd w:val="0"/>
              <w:spacing w:line="329" w:lineRule="atLeast"/>
              <w:ind w:firstLine="425"/>
              <w:rPr>
                <w:szCs w:val="20"/>
              </w:rPr>
            </w:pPr>
            <w:r w:rsidRPr="00AB280A">
              <w:rPr>
                <w:noProof/>
                <w:szCs w:val="20"/>
              </w:rPr>
              <w:lastRenderedPageBreak/>
              <w:drawing>
                <wp:inline distT="0" distB="0" distL="0" distR="0" wp14:anchorId="3F2079D0" wp14:editId="5BEE051D">
                  <wp:extent cx="5645150" cy="399923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45150" cy="3999230"/>
                          </a:xfrm>
                          <a:prstGeom prst="rect">
                            <a:avLst/>
                          </a:prstGeom>
                          <a:noFill/>
                          <a:ln>
                            <a:noFill/>
                          </a:ln>
                        </pic:spPr>
                      </pic:pic>
                    </a:graphicData>
                  </a:graphic>
                </wp:inline>
              </w:drawing>
            </w:r>
          </w:p>
          <w:p w14:paraId="17016E96" w14:textId="77777777" w:rsidR="00AB280A" w:rsidRDefault="00457CB8" w:rsidP="00EB14BD">
            <w:pPr>
              <w:adjustRightInd w:val="0"/>
              <w:spacing w:line="329" w:lineRule="atLeast"/>
              <w:ind w:firstLine="425"/>
              <w:rPr>
                <w:szCs w:val="20"/>
              </w:rPr>
            </w:pPr>
            <w:r w:rsidRPr="00AB280A">
              <w:rPr>
                <w:noProof/>
                <w:szCs w:val="20"/>
              </w:rPr>
              <w:drawing>
                <wp:inline distT="0" distB="0" distL="0" distR="0" wp14:anchorId="20F82920" wp14:editId="6B4E6F90">
                  <wp:extent cx="5645150" cy="298196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45150" cy="2981960"/>
                          </a:xfrm>
                          <a:prstGeom prst="rect">
                            <a:avLst/>
                          </a:prstGeom>
                          <a:noFill/>
                          <a:ln>
                            <a:noFill/>
                          </a:ln>
                        </pic:spPr>
                      </pic:pic>
                    </a:graphicData>
                  </a:graphic>
                </wp:inline>
              </w:drawing>
            </w:r>
            <w:r>
              <w:rPr>
                <w:noProof/>
                <w:szCs w:val="20"/>
              </w:rPr>
              <mc:AlternateContent>
                <mc:Choice Requires="wps">
                  <w:drawing>
                    <wp:anchor distT="0" distB="0" distL="114300" distR="114300" simplePos="0" relativeHeight="251659264" behindDoc="0" locked="0" layoutInCell="1" allowOverlap="1" wp14:anchorId="55472098" wp14:editId="24BA591D">
                      <wp:simplePos x="0" y="0"/>
                      <wp:positionH relativeFrom="column">
                        <wp:posOffset>317500</wp:posOffset>
                      </wp:positionH>
                      <wp:positionV relativeFrom="paragraph">
                        <wp:posOffset>909955</wp:posOffset>
                      </wp:positionV>
                      <wp:extent cx="4343400" cy="0"/>
                      <wp:effectExtent l="0" t="0" r="25400" b="25400"/>
                      <wp:wrapNone/>
                      <wp:docPr id="20" name="直线连接符 20"/>
                      <wp:cNvGraphicFramePr/>
                      <a:graphic xmlns:a="http://schemas.openxmlformats.org/drawingml/2006/main">
                        <a:graphicData uri="http://schemas.microsoft.com/office/word/2010/wordprocessingShape">
                          <wps:wsp>
                            <wps:cNvCnPr/>
                            <wps:spPr>
                              <a:xfrm>
                                <a:off x="0" y="0"/>
                                <a:ext cx="4343400" cy="0"/>
                              </a:xfrm>
                              <a:prstGeom prst="line">
                                <a:avLst/>
                              </a:prstGeom>
                              <a:ln w="34925">
                                <a:solidFill>
                                  <a:schemeClr val="accent1">
                                    <a:alpha val="99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line w14:anchorId="58300844" id="直线连接符 20" o:spid="_x0000_s1026" style="position:absolute;left:0;text-align:lef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pt,71.65pt" to="367pt,71.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" strokecolor="#5b9bd5 [3204]" strokeweight="2.75pt">
                      <v:stroke opacity="64764f" joinstyle="miter"/>
                    </v:line>
                  </w:pict>
                </mc:Fallback>
              </mc:AlternateContent>
            </w:r>
          </w:p>
          <w:p w14:paraId="2CFC2B3D" w14:textId="77777777" w:rsidR="00C352EA" w:rsidRPr="00C352EA" w:rsidRDefault="00C352EA" w:rsidP="00C352EA">
            <w:pPr>
              <w:adjustRightInd w:val="0"/>
              <w:spacing w:line="329" w:lineRule="atLeast"/>
              <w:ind w:firstLine="425"/>
              <w:rPr>
                <w:szCs w:val="20"/>
              </w:rPr>
            </w:pPr>
            <w:r w:rsidRPr="00C352EA">
              <w:rPr>
                <w:rFonts w:hint="eastAsia"/>
                <w:szCs w:val="20"/>
              </w:rPr>
              <w:t>要修改</w:t>
            </w:r>
            <w:r>
              <w:rPr>
                <w:rFonts w:hint="eastAsia"/>
                <w:szCs w:val="20"/>
              </w:rPr>
              <w:t>804</w:t>
            </w:r>
            <w:r>
              <w:rPr>
                <w:szCs w:val="20"/>
              </w:rPr>
              <w:t>d10c</w:t>
            </w:r>
            <w:r w:rsidRPr="00C352EA">
              <w:rPr>
                <w:rFonts w:hint="eastAsia"/>
                <w:szCs w:val="20"/>
              </w:rPr>
              <w:t>，使其变成</w:t>
            </w:r>
            <w:r w:rsidRPr="00C352EA">
              <w:rPr>
                <w:rFonts w:hint="eastAsia"/>
                <w:szCs w:val="20"/>
              </w:rPr>
              <w:t>cookie</w:t>
            </w:r>
            <w:r w:rsidRPr="00C352EA">
              <w:rPr>
                <w:rFonts w:hint="eastAsia"/>
                <w:szCs w:val="20"/>
              </w:rPr>
              <w:t>值</w:t>
            </w:r>
          </w:p>
          <w:p w14:paraId="61138638" w14:textId="77777777" w:rsidR="00C352EA" w:rsidRPr="00C352EA" w:rsidRDefault="00C352EA" w:rsidP="00C352EA">
            <w:pPr>
              <w:adjustRightInd w:val="0"/>
              <w:spacing w:line="329" w:lineRule="atLeast"/>
              <w:ind w:firstLine="425"/>
              <w:rPr>
                <w:szCs w:val="20"/>
              </w:rPr>
            </w:pPr>
            <w:r w:rsidRPr="00C352EA">
              <w:rPr>
                <w:szCs w:val="20"/>
              </w:rPr>
              <w:t>根据上面的反汇编代码第一行可以看到</w:t>
            </w:r>
            <w:r w:rsidRPr="00C352EA">
              <w:rPr>
                <w:szCs w:val="20"/>
              </w:rPr>
              <w:t>bang()</w:t>
            </w:r>
            <w:r w:rsidRPr="00C352EA">
              <w:rPr>
                <w:szCs w:val="20"/>
              </w:rPr>
              <w:t>函数的起始地址为</w:t>
            </w:r>
            <w:r w:rsidRPr="00C352EA">
              <w:rPr>
                <w:szCs w:val="20"/>
              </w:rPr>
              <w:t>0x0804</w:t>
            </w:r>
            <w:r>
              <w:rPr>
                <w:szCs w:val="20"/>
              </w:rPr>
              <w:t>8d52</w:t>
            </w:r>
          </w:p>
          <w:p w14:paraId="451101FD" w14:textId="77777777" w:rsidR="00F90EC3" w:rsidRDefault="00457CB8" w:rsidP="00C352EA">
            <w:pPr>
              <w:adjustRightInd w:val="0"/>
              <w:spacing w:line="329" w:lineRule="atLeast"/>
              <w:ind w:firstLine="425"/>
              <w:rPr>
                <w:szCs w:val="20"/>
              </w:rPr>
            </w:pPr>
            <w:r w:rsidRPr="00C352EA">
              <w:rPr>
                <w:noProof/>
                <w:szCs w:val="20"/>
              </w:rPr>
              <w:drawing>
                <wp:inline distT="0" distB="0" distL="0" distR="0" wp14:anchorId="5EF64F00" wp14:editId="2A419F46">
                  <wp:extent cx="5041265" cy="52451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41265" cy="524510"/>
                          </a:xfrm>
                          <a:prstGeom prst="rect">
                            <a:avLst/>
                          </a:prstGeom>
                          <a:noFill/>
                          <a:ln>
                            <a:noFill/>
                          </a:ln>
                        </pic:spPr>
                      </pic:pic>
                    </a:graphicData>
                  </a:graphic>
                </wp:inline>
              </w:drawing>
            </w:r>
          </w:p>
          <w:p w14:paraId="3886131D" w14:textId="77777777" w:rsidR="00C352EA" w:rsidRPr="00C352EA" w:rsidRDefault="00C352EA" w:rsidP="00C352EA">
            <w:pPr>
              <w:adjustRightInd w:val="0"/>
              <w:spacing w:line="329" w:lineRule="atLeast"/>
              <w:ind w:firstLine="425"/>
              <w:rPr>
                <w:szCs w:val="20"/>
              </w:rPr>
            </w:pPr>
            <w:r>
              <w:rPr>
                <w:rFonts w:hint="eastAsia"/>
                <w:szCs w:val="20"/>
              </w:rPr>
              <w:t>根据说明文档修改</w:t>
            </w:r>
            <w:r w:rsidRPr="00C352EA">
              <w:rPr>
                <w:szCs w:val="20"/>
              </w:rPr>
              <w:t>global_value</w:t>
            </w:r>
            <w:r w:rsidRPr="00C352EA">
              <w:rPr>
                <w:szCs w:val="20"/>
              </w:rPr>
              <w:t>的值，并且</w:t>
            </w:r>
            <w:r w:rsidRPr="00C352EA">
              <w:rPr>
                <w:szCs w:val="20"/>
              </w:rPr>
              <w:t>3 ~ 4</w:t>
            </w:r>
            <w:r w:rsidRPr="00C352EA">
              <w:rPr>
                <w:szCs w:val="20"/>
              </w:rPr>
              <w:t>行将</w:t>
            </w:r>
            <w:r w:rsidRPr="00C352EA">
              <w:rPr>
                <w:szCs w:val="20"/>
              </w:rPr>
              <w:t>bang</w:t>
            </w:r>
            <w:r w:rsidRPr="00C352EA">
              <w:rPr>
                <w:szCs w:val="20"/>
              </w:rPr>
              <w:t>函数的起始地址压入栈，并返回，用于执行后跳转到</w:t>
            </w:r>
            <w:r w:rsidRPr="00C352EA">
              <w:rPr>
                <w:szCs w:val="20"/>
              </w:rPr>
              <w:t>bang</w:t>
            </w:r>
            <w:r w:rsidRPr="00C352EA">
              <w:rPr>
                <w:szCs w:val="20"/>
              </w:rPr>
              <w:t>函数。</w:t>
            </w:r>
            <w:r w:rsidRPr="00C352EA">
              <w:rPr>
                <w:szCs w:val="20"/>
              </w:rPr>
              <w:t> </w:t>
            </w:r>
            <w:r w:rsidRPr="00C352EA">
              <w:rPr>
                <w:szCs w:val="20"/>
              </w:rPr>
              <w:br/>
            </w:r>
            <w:r w:rsidRPr="00C352EA">
              <w:rPr>
                <w:szCs w:val="20"/>
              </w:rPr>
              <w:lastRenderedPageBreak/>
              <w:t>运用如下</w:t>
            </w:r>
            <w:r w:rsidRPr="00C352EA">
              <w:rPr>
                <w:szCs w:val="20"/>
              </w:rPr>
              <w:t>gcc</w:t>
            </w:r>
            <w:r w:rsidRPr="00C352EA">
              <w:rPr>
                <w:szCs w:val="20"/>
              </w:rPr>
              <w:t>和</w:t>
            </w:r>
            <w:r w:rsidRPr="00C352EA">
              <w:rPr>
                <w:szCs w:val="20"/>
              </w:rPr>
              <w:t>objdump</w:t>
            </w:r>
            <w:r w:rsidRPr="00C352EA">
              <w:rPr>
                <w:szCs w:val="20"/>
              </w:rPr>
              <w:t>指令可以生成本机器的</w:t>
            </w:r>
            <w:r w:rsidRPr="00C352EA">
              <w:rPr>
                <w:szCs w:val="20"/>
              </w:rPr>
              <w:t>2</w:t>
            </w:r>
            <w:r w:rsidRPr="00C352EA">
              <w:rPr>
                <w:szCs w:val="20"/>
              </w:rPr>
              <w:t>进制代码</w:t>
            </w:r>
          </w:p>
          <w:p w14:paraId="0A980EF6" w14:textId="77777777" w:rsidR="00C352EA" w:rsidRPr="00C352EA" w:rsidRDefault="00D3195C" w:rsidP="00C352EA">
            <w:pPr>
              <w:adjustRightInd w:val="0"/>
              <w:spacing w:line="329" w:lineRule="atLeast"/>
              <w:ind w:firstLine="425"/>
              <w:rPr>
                <w:szCs w:val="20"/>
              </w:rPr>
            </w:pPr>
            <w:r>
              <w:rPr>
                <w:szCs w:val="20"/>
              </w:rPr>
              <w:t>: gcc -m32 -c</w:t>
            </w:r>
          </w:p>
          <w:p w14:paraId="0682BB87" w14:textId="77777777" w:rsidR="00C352EA" w:rsidRPr="00C352EA" w:rsidRDefault="00C352EA" w:rsidP="00C352EA">
            <w:pPr>
              <w:adjustRightInd w:val="0"/>
              <w:spacing w:line="329" w:lineRule="atLeast"/>
              <w:ind w:firstLine="425"/>
              <w:rPr>
                <w:szCs w:val="20"/>
              </w:rPr>
            </w:pPr>
            <w:r w:rsidRPr="00C352EA">
              <w:rPr>
                <w:szCs w:val="20"/>
              </w:rPr>
              <w:t xml:space="preserve">: objdump -d </w:t>
            </w:r>
          </w:p>
          <w:p w14:paraId="6060DA72" w14:textId="77777777" w:rsidR="00F90EC3" w:rsidRDefault="00457CB8" w:rsidP="00EB14BD">
            <w:pPr>
              <w:adjustRightInd w:val="0"/>
              <w:spacing w:line="329" w:lineRule="atLeast"/>
              <w:ind w:firstLine="425"/>
              <w:rPr>
                <w:szCs w:val="20"/>
              </w:rPr>
            </w:pPr>
            <w:r w:rsidRPr="002966E7">
              <w:rPr>
                <w:noProof/>
                <w:szCs w:val="20"/>
              </w:rPr>
              <w:drawing>
                <wp:inline distT="0" distB="0" distL="0" distR="0" wp14:anchorId="328805F7" wp14:editId="27599DCA">
                  <wp:extent cx="4468495" cy="80327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8495" cy="803275"/>
                          </a:xfrm>
                          <a:prstGeom prst="rect">
                            <a:avLst/>
                          </a:prstGeom>
                          <a:noFill/>
                          <a:ln>
                            <a:noFill/>
                          </a:ln>
                        </pic:spPr>
                      </pic:pic>
                    </a:graphicData>
                  </a:graphic>
                </wp:inline>
              </w:drawing>
            </w:r>
          </w:p>
          <w:p w14:paraId="7EA92E49" w14:textId="77777777" w:rsidR="00457CB8" w:rsidRDefault="00457CB8" w:rsidP="00EB14BD">
            <w:pPr>
              <w:adjustRightInd w:val="0"/>
              <w:spacing w:line="329" w:lineRule="atLeast"/>
              <w:ind w:firstLine="425"/>
              <w:rPr>
                <w:szCs w:val="20"/>
              </w:rPr>
            </w:pPr>
          </w:p>
          <w:p w14:paraId="3B61B5C8" w14:textId="77777777" w:rsidR="00457CB8" w:rsidRDefault="00457CB8" w:rsidP="00EB14BD">
            <w:pPr>
              <w:adjustRightInd w:val="0"/>
              <w:spacing w:line="329" w:lineRule="atLeast"/>
              <w:ind w:firstLine="425"/>
              <w:rPr>
                <w:szCs w:val="20"/>
              </w:rPr>
            </w:pPr>
          </w:p>
          <w:p w14:paraId="2E879EE3" w14:textId="77777777" w:rsidR="00457CB8" w:rsidRDefault="00457CB8" w:rsidP="00EB14BD">
            <w:pPr>
              <w:adjustRightInd w:val="0"/>
              <w:spacing w:line="329" w:lineRule="atLeast"/>
              <w:ind w:firstLine="425"/>
              <w:rPr>
                <w:szCs w:val="20"/>
              </w:rPr>
            </w:pPr>
            <w:r>
              <w:rPr>
                <w:rFonts w:hint="eastAsia"/>
                <w:szCs w:val="20"/>
              </w:rPr>
              <w:t>以上修改完成</w:t>
            </w:r>
          </w:p>
          <w:p w14:paraId="23E72D27" w14:textId="77777777" w:rsidR="00457CB8" w:rsidRDefault="00457CB8" w:rsidP="00EB14BD">
            <w:pPr>
              <w:adjustRightInd w:val="0"/>
              <w:spacing w:line="329" w:lineRule="atLeast"/>
              <w:ind w:firstLine="425"/>
              <w:rPr>
                <w:szCs w:val="20"/>
              </w:rPr>
            </w:pPr>
          </w:p>
          <w:p w14:paraId="76BBFDF7" w14:textId="77777777" w:rsidR="00457CB8" w:rsidRDefault="00457CB8" w:rsidP="00EB14BD">
            <w:pPr>
              <w:adjustRightInd w:val="0"/>
              <w:spacing w:line="329" w:lineRule="atLeast"/>
              <w:ind w:firstLine="425"/>
              <w:rPr>
                <w:szCs w:val="20"/>
              </w:rPr>
            </w:pPr>
            <w:r w:rsidRPr="00457CB8">
              <w:rPr>
                <w:noProof/>
                <w:szCs w:val="20"/>
              </w:rPr>
              <w:drawing>
                <wp:inline distT="0" distB="0" distL="0" distR="0" wp14:anchorId="06B1C9FC" wp14:editId="6D9E8264">
                  <wp:extent cx="4731766" cy="1319701"/>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2900" cy="1322806"/>
                          </a:xfrm>
                          <a:prstGeom prst="rect">
                            <a:avLst/>
                          </a:prstGeom>
                        </pic:spPr>
                      </pic:pic>
                    </a:graphicData>
                  </a:graphic>
                </wp:inline>
              </w:drawing>
            </w:r>
          </w:p>
          <w:p w14:paraId="250AF3E7" w14:textId="6B716C77" w:rsidR="002966E7" w:rsidRDefault="002966E7" w:rsidP="002966E7">
            <w:pPr>
              <w:adjustRightInd w:val="0"/>
              <w:spacing w:line="329" w:lineRule="atLeast"/>
              <w:ind w:firstLine="425"/>
              <w:rPr>
                <w:szCs w:val="20"/>
              </w:rPr>
            </w:pPr>
            <w:r w:rsidRPr="002966E7">
              <w:rPr>
                <w:szCs w:val="20"/>
              </w:rPr>
              <w:t>为了执行这段代码，我们需要使</w:t>
            </w:r>
            <w:r w:rsidRPr="002966E7">
              <w:rPr>
                <w:szCs w:val="20"/>
              </w:rPr>
              <w:t>getbuf</w:t>
            </w:r>
            <w:r w:rsidRPr="002966E7">
              <w:rPr>
                <w:szCs w:val="20"/>
              </w:rPr>
              <w:t>返回到代码开头的地址，不妨就把这段代码放在缓冲区的开头部分，这样只需要跳转到</w:t>
            </w:r>
            <w:r w:rsidR="00C44400">
              <w:rPr>
                <w:rFonts w:hint="eastAsia"/>
                <w:szCs w:val="20"/>
              </w:rPr>
              <w:t>eax</w:t>
            </w:r>
            <w:r w:rsidRPr="002966E7">
              <w:rPr>
                <w:szCs w:val="20"/>
              </w:rPr>
              <w:t>即可。然后补全到</w:t>
            </w:r>
            <w:r w:rsidRPr="002966E7">
              <w:rPr>
                <w:szCs w:val="20"/>
              </w:rPr>
              <w:t>44</w:t>
            </w:r>
            <w:r w:rsidRPr="002966E7">
              <w:rPr>
                <w:szCs w:val="20"/>
              </w:rPr>
              <w:t>个字节，覆盖掉保存的</w:t>
            </w:r>
            <w:r w:rsidRPr="002966E7">
              <w:rPr>
                <w:szCs w:val="20"/>
              </w:rPr>
              <w:t>ebp</w:t>
            </w:r>
            <w:r w:rsidRPr="002966E7">
              <w:rPr>
                <w:szCs w:val="20"/>
              </w:rPr>
              <w:t>，再加上</w:t>
            </w:r>
            <w:r w:rsidRPr="002966E7">
              <w:rPr>
                <w:szCs w:val="20"/>
              </w:rPr>
              <w:t>buffer</w:t>
            </w:r>
            <w:r w:rsidRPr="002966E7">
              <w:rPr>
                <w:szCs w:val="20"/>
              </w:rPr>
              <w:t>的首地址就可以了。</w:t>
            </w:r>
          </w:p>
          <w:p w14:paraId="5C83334A" w14:textId="3B8DC20E" w:rsidR="00B93CB6" w:rsidRPr="002966E7" w:rsidRDefault="00B93CB6" w:rsidP="002966E7">
            <w:pPr>
              <w:adjustRightInd w:val="0"/>
              <w:spacing w:line="329" w:lineRule="atLeast"/>
              <w:ind w:firstLine="425"/>
              <w:rPr>
                <w:szCs w:val="20"/>
              </w:rPr>
            </w:pPr>
            <w:r w:rsidRPr="00B93CB6">
              <w:rPr>
                <w:noProof/>
                <w:szCs w:val="20"/>
              </w:rPr>
              <w:drawing>
                <wp:inline distT="0" distB="0" distL="0" distR="0" wp14:anchorId="485A5758" wp14:editId="4CD5B704">
                  <wp:extent cx="3060700" cy="254000"/>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60700" cy="254000"/>
                          </a:xfrm>
                          <a:prstGeom prst="rect">
                            <a:avLst/>
                          </a:prstGeom>
                        </pic:spPr>
                      </pic:pic>
                    </a:graphicData>
                  </a:graphic>
                </wp:inline>
              </w:drawing>
            </w:r>
          </w:p>
          <w:p w14:paraId="303BB278" w14:textId="77777777" w:rsidR="00C352EA" w:rsidRDefault="00457CB8" w:rsidP="00EB14BD">
            <w:pPr>
              <w:adjustRightInd w:val="0"/>
              <w:spacing w:line="329" w:lineRule="atLeast"/>
              <w:ind w:firstLine="425"/>
              <w:rPr>
                <w:noProof/>
                <w:szCs w:val="20"/>
              </w:rPr>
            </w:pPr>
            <w:r w:rsidRPr="00BD02A7">
              <w:rPr>
                <w:noProof/>
                <w:szCs w:val="20"/>
              </w:rPr>
              <w:drawing>
                <wp:inline distT="0" distB="0" distL="0" distR="0" wp14:anchorId="02DF8709" wp14:editId="544C1F3D">
                  <wp:extent cx="5160645" cy="3275965"/>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0645" cy="3275965"/>
                          </a:xfrm>
                          <a:prstGeom prst="rect">
                            <a:avLst/>
                          </a:prstGeom>
                          <a:noFill/>
                          <a:ln>
                            <a:noFill/>
                          </a:ln>
                        </pic:spPr>
                      </pic:pic>
                    </a:graphicData>
                  </a:graphic>
                </wp:inline>
              </w:drawing>
            </w:r>
          </w:p>
          <w:p w14:paraId="7D3A7F5B" w14:textId="77777777" w:rsidR="00BA3386" w:rsidRPr="00BA3386" w:rsidRDefault="00BA3386" w:rsidP="00BA3386">
            <w:pPr>
              <w:adjustRightInd w:val="0"/>
              <w:spacing w:line="329" w:lineRule="atLeast"/>
              <w:ind w:firstLine="425"/>
              <w:rPr>
                <w:szCs w:val="20"/>
              </w:rPr>
            </w:pPr>
            <w:r w:rsidRPr="00BA3386">
              <w:rPr>
                <w:szCs w:val="20"/>
              </w:rPr>
              <w:t>因为步骤</w:t>
            </w:r>
            <w:r w:rsidRPr="00BA3386">
              <w:rPr>
                <w:szCs w:val="20"/>
              </w:rPr>
              <w:t>2</w:t>
            </w:r>
            <w:r w:rsidRPr="00BA3386">
              <w:rPr>
                <w:szCs w:val="20"/>
              </w:rPr>
              <w:t>中已经实现了修改值，并且跳转</w:t>
            </w:r>
            <w:r w:rsidRPr="00BA3386">
              <w:rPr>
                <w:szCs w:val="20"/>
              </w:rPr>
              <w:t>bang()</w:t>
            </w:r>
            <w:r w:rsidRPr="00BA3386">
              <w:rPr>
                <w:szCs w:val="20"/>
              </w:rPr>
              <w:t>函数的功能，所以我们需要将该代码放置地在</w:t>
            </w:r>
            <w:r w:rsidRPr="00BA3386">
              <w:rPr>
                <w:szCs w:val="20"/>
              </w:rPr>
              <w:t>buf</w:t>
            </w:r>
            <w:r w:rsidRPr="00BA3386">
              <w:rPr>
                <w:szCs w:val="20"/>
              </w:rPr>
              <w:t>中，并且让系统跳转到该段代码的起始处执行。</w:t>
            </w:r>
            <w:r w:rsidRPr="00BA3386">
              <w:rPr>
                <w:szCs w:val="20"/>
              </w:rPr>
              <w:t> </w:t>
            </w:r>
            <w:r w:rsidRPr="00BA3386">
              <w:rPr>
                <w:szCs w:val="20"/>
              </w:rPr>
              <w:br/>
            </w:r>
            <w:r w:rsidRPr="00BA3386">
              <w:rPr>
                <w:szCs w:val="20"/>
              </w:rPr>
              <w:t>所以我们需要知道</w:t>
            </w:r>
            <w:r w:rsidRPr="00BA3386">
              <w:rPr>
                <w:szCs w:val="20"/>
              </w:rPr>
              <w:t>buf</w:t>
            </w:r>
            <w:r w:rsidRPr="00BA3386">
              <w:rPr>
                <w:szCs w:val="20"/>
              </w:rPr>
              <w:t>字符串在栈中开始地址。根据</w:t>
            </w:r>
            <w:r w:rsidRPr="00BA3386">
              <w:rPr>
                <w:szCs w:val="20"/>
              </w:rPr>
              <w:t>level0</w:t>
            </w:r>
            <w:r w:rsidRPr="00BA3386">
              <w:rPr>
                <w:szCs w:val="20"/>
              </w:rPr>
              <w:t>我们知道</w:t>
            </w:r>
            <w:r w:rsidRPr="00BA3386">
              <w:rPr>
                <w:szCs w:val="20"/>
              </w:rPr>
              <w:t>buf</w:t>
            </w:r>
            <w:r w:rsidRPr="00BA3386">
              <w:rPr>
                <w:szCs w:val="20"/>
              </w:rPr>
              <w:t>距离</w:t>
            </w:r>
            <w:r w:rsidRPr="00BA3386">
              <w:rPr>
                <w:szCs w:val="20"/>
              </w:rPr>
              <w:t xml:space="preserve">ebp </w:t>
            </w:r>
            <w:r w:rsidRPr="00BA3386">
              <w:rPr>
                <w:szCs w:val="20"/>
              </w:rPr>
              <w:t>有</w:t>
            </w:r>
            <w:r w:rsidRPr="00BA3386">
              <w:rPr>
                <w:szCs w:val="20"/>
              </w:rPr>
              <w:t>0x28</w:t>
            </w:r>
            <w:r w:rsidRPr="00BA3386">
              <w:rPr>
                <w:szCs w:val="20"/>
              </w:rPr>
              <w:t>个字</w:t>
            </w:r>
            <w:r w:rsidRPr="00BA3386">
              <w:rPr>
                <w:szCs w:val="20"/>
              </w:rPr>
              <w:lastRenderedPageBreak/>
              <w:t>节。我们通过</w:t>
            </w:r>
            <w:r w:rsidRPr="00BA3386">
              <w:rPr>
                <w:szCs w:val="20"/>
              </w:rPr>
              <w:t>gbd</w:t>
            </w:r>
            <w:r w:rsidRPr="00BA3386">
              <w:rPr>
                <w:szCs w:val="20"/>
              </w:rPr>
              <w:t>调试获取执行到</w:t>
            </w:r>
            <w:r w:rsidRPr="00BA3386">
              <w:rPr>
                <w:szCs w:val="20"/>
              </w:rPr>
              <w:t>getbuf</w:t>
            </w:r>
            <w:r w:rsidRPr="00BA3386">
              <w:rPr>
                <w:szCs w:val="20"/>
              </w:rPr>
              <w:t>时的寄存器内，从而计算出</w:t>
            </w:r>
            <w:r w:rsidRPr="00BA3386">
              <w:rPr>
                <w:szCs w:val="20"/>
              </w:rPr>
              <w:t>buf</w:t>
            </w:r>
            <w:r w:rsidRPr="00BA3386">
              <w:rPr>
                <w:szCs w:val="20"/>
              </w:rPr>
              <w:t>的起始地址得到为</w:t>
            </w:r>
            <w:r>
              <w:rPr>
                <w:szCs w:val="20"/>
              </w:rPr>
              <w:t>0x556835</w:t>
            </w:r>
            <w:r w:rsidRPr="00BA3386">
              <w:rPr>
                <w:szCs w:val="20"/>
              </w:rPr>
              <w:t>58</w:t>
            </w:r>
            <w:r w:rsidRPr="00BA3386">
              <w:rPr>
                <w:szCs w:val="20"/>
              </w:rPr>
              <w:t>。</w:t>
            </w:r>
          </w:p>
          <w:p w14:paraId="4834B720" w14:textId="77777777" w:rsidR="00BA3386" w:rsidRDefault="00BA3386" w:rsidP="00BA3386">
            <w:pPr>
              <w:adjustRightInd w:val="0"/>
              <w:spacing w:line="329" w:lineRule="atLeast"/>
              <w:ind w:firstLine="425"/>
              <w:rPr>
                <w:szCs w:val="20"/>
              </w:rPr>
            </w:pPr>
          </w:p>
          <w:p w14:paraId="29622436" w14:textId="77777777" w:rsidR="00BA3386" w:rsidRPr="00BA3386" w:rsidRDefault="00BA3386" w:rsidP="00BA3386">
            <w:pPr>
              <w:adjustRightInd w:val="0"/>
              <w:spacing w:line="329" w:lineRule="atLeast"/>
              <w:ind w:firstLine="425"/>
              <w:rPr>
                <w:szCs w:val="20"/>
              </w:rPr>
            </w:pPr>
            <w:r w:rsidRPr="00BA3386">
              <w:rPr>
                <w:szCs w:val="20"/>
              </w:rPr>
              <w:t>【步骤</w:t>
            </w:r>
            <w:r w:rsidRPr="00BA3386">
              <w:rPr>
                <w:szCs w:val="20"/>
              </w:rPr>
              <w:t>2</w:t>
            </w:r>
            <w:r w:rsidRPr="00BA3386">
              <w:rPr>
                <w:szCs w:val="20"/>
              </w:rPr>
              <w:t>中的代码序列（</w:t>
            </w:r>
            <w:r w:rsidRPr="00BA3386">
              <w:rPr>
                <w:szCs w:val="20"/>
              </w:rPr>
              <w:t>16</w:t>
            </w:r>
            <w:r w:rsidRPr="00BA3386">
              <w:rPr>
                <w:szCs w:val="20"/>
              </w:rPr>
              <w:t>字节）</w:t>
            </w:r>
            <w:r w:rsidRPr="00BA3386">
              <w:rPr>
                <w:szCs w:val="20"/>
              </w:rPr>
              <w:t>+</w:t>
            </w:r>
            <w:r w:rsidRPr="00BA3386">
              <w:rPr>
                <w:szCs w:val="20"/>
              </w:rPr>
              <w:t>填充序列（</w:t>
            </w:r>
            <w:r w:rsidRPr="00BA3386">
              <w:rPr>
                <w:szCs w:val="20"/>
              </w:rPr>
              <w:t>28</w:t>
            </w:r>
            <w:r w:rsidRPr="00BA3386">
              <w:rPr>
                <w:szCs w:val="20"/>
              </w:rPr>
              <w:t>字节）</w:t>
            </w:r>
            <w:r w:rsidRPr="00BA3386">
              <w:rPr>
                <w:szCs w:val="20"/>
              </w:rPr>
              <w:t>+</w:t>
            </w:r>
            <w:r w:rsidRPr="00BA3386">
              <w:rPr>
                <w:szCs w:val="20"/>
              </w:rPr>
              <w:t>填充跳转地址（</w:t>
            </w:r>
            <w:r w:rsidRPr="00BA3386">
              <w:rPr>
                <w:szCs w:val="20"/>
              </w:rPr>
              <w:t>4</w:t>
            </w:r>
            <w:r w:rsidRPr="00BA3386">
              <w:rPr>
                <w:szCs w:val="20"/>
              </w:rPr>
              <w:t>字节</w:t>
            </w:r>
            <w:r w:rsidRPr="00BA3386">
              <w:rPr>
                <w:szCs w:val="20"/>
              </w:rPr>
              <w:t>buf</w:t>
            </w:r>
            <w:r w:rsidRPr="00BA3386">
              <w:rPr>
                <w:szCs w:val="20"/>
              </w:rPr>
              <w:t>起始地址）】</w:t>
            </w:r>
          </w:p>
          <w:p w14:paraId="35140070" w14:textId="15312E70" w:rsidR="00BD02A7" w:rsidRDefault="00C44400" w:rsidP="00EB14BD">
            <w:pPr>
              <w:adjustRightInd w:val="0"/>
              <w:spacing w:line="329" w:lineRule="atLeast"/>
              <w:ind w:firstLine="425"/>
              <w:rPr>
                <w:szCs w:val="20"/>
              </w:rPr>
            </w:pPr>
            <w:r w:rsidRPr="00C44400">
              <w:rPr>
                <w:noProof/>
                <w:szCs w:val="20"/>
              </w:rPr>
              <w:drawing>
                <wp:inline distT="0" distB="0" distL="0" distR="0" wp14:anchorId="1ACF40C7" wp14:editId="1BF4CDB7">
                  <wp:extent cx="2006600" cy="2362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06600" cy="2362200"/>
                          </a:xfrm>
                          <a:prstGeom prst="rect">
                            <a:avLst/>
                          </a:prstGeom>
                        </pic:spPr>
                      </pic:pic>
                    </a:graphicData>
                  </a:graphic>
                </wp:inline>
              </w:drawing>
            </w:r>
          </w:p>
          <w:p w14:paraId="5B6193D7" w14:textId="77777777" w:rsidR="00BA3386" w:rsidRDefault="00457CB8" w:rsidP="00EB14BD">
            <w:pPr>
              <w:adjustRightInd w:val="0"/>
              <w:spacing w:line="329" w:lineRule="atLeast"/>
              <w:ind w:firstLine="425"/>
              <w:rPr>
                <w:szCs w:val="20"/>
              </w:rPr>
            </w:pPr>
            <w:r w:rsidRPr="00BA3386">
              <w:rPr>
                <w:noProof/>
                <w:szCs w:val="20"/>
              </w:rPr>
              <w:drawing>
                <wp:inline distT="0" distB="0" distL="0" distR="0" wp14:anchorId="07573F22" wp14:editId="391DA8E9">
                  <wp:extent cx="5645150" cy="1176655"/>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45150" cy="1176655"/>
                          </a:xfrm>
                          <a:prstGeom prst="rect">
                            <a:avLst/>
                          </a:prstGeom>
                          <a:noFill/>
                          <a:ln>
                            <a:noFill/>
                          </a:ln>
                        </pic:spPr>
                      </pic:pic>
                    </a:graphicData>
                  </a:graphic>
                </wp:inline>
              </w:drawing>
            </w:r>
          </w:p>
          <w:p w14:paraId="49718010" w14:textId="1B584410" w:rsidR="00C352EA" w:rsidRDefault="006D413B" w:rsidP="00EB14BD">
            <w:pPr>
              <w:adjustRightInd w:val="0"/>
              <w:spacing w:line="329" w:lineRule="atLeast"/>
              <w:ind w:firstLine="425"/>
              <w:rPr>
                <w:szCs w:val="20"/>
              </w:rPr>
            </w:pPr>
            <w:r>
              <w:rPr>
                <w:rFonts w:hint="eastAsia"/>
                <w:szCs w:val="20"/>
              </w:rPr>
              <w:t>buffer</w:t>
            </w:r>
            <w:r>
              <w:rPr>
                <w:rFonts w:hint="eastAsia"/>
                <w:szCs w:val="20"/>
              </w:rPr>
              <w:t>：</w:t>
            </w:r>
            <w:r>
              <w:rPr>
                <w:rFonts w:hint="eastAsia"/>
                <w:szCs w:val="20"/>
              </w:rPr>
              <w:t>55683558</w:t>
            </w:r>
          </w:p>
          <w:p w14:paraId="62CDF17E" w14:textId="77777777" w:rsidR="00514C7C" w:rsidRDefault="00514C7C" w:rsidP="00EB14BD">
            <w:pPr>
              <w:adjustRightInd w:val="0"/>
              <w:spacing w:line="329" w:lineRule="atLeast"/>
              <w:ind w:firstLine="425"/>
              <w:rPr>
                <w:szCs w:val="20"/>
              </w:rPr>
            </w:pPr>
          </w:p>
          <w:p w14:paraId="11B66430" w14:textId="77777777" w:rsidR="00514C7C" w:rsidRDefault="00514C7C" w:rsidP="00EB14BD">
            <w:pPr>
              <w:adjustRightInd w:val="0"/>
              <w:spacing w:line="329" w:lineRule="atLeast"/>
              <w:ind w:firstLine="425"/>
              <w:rPr>
                <w:szCs w:val="20"/>
              </w:rPr>
            </w:pPr>
          </w:p>
          <w:p w14:paraId="1D2E511E" w14:textId="77777777" w:rsidR="00514C7C" w:rsidRDefault="00514C7C" w:rsidP="00EB14BD">
            <w:pPr>
              <w:adjustRightInd w:val="0"/>
              <w:spacing w:line="329" w:lineRule="atLeast"/>
              <w:ind w:firstLine="425"/>
              <w:rPr>
                <w:szCs w:val="20"/>
              </w:rPr>
            </w:pPr>
          </w:p>
          <w:p w14:paraId="224AC14D" w14:textId="77777777" w:rsidR="00C352EA" w:rsidRPr="00BA3386" w:rsidRDefault="00BA3386" w:rsidP="00EB14BD">
            <w:pPr>
              <w:adjustRightInd w:val="0"/>
              <w:spacing w:line="329" w:lineRule="atLeast"/>
              <w:ind w:firstLine="425"/>
              <w:rPr>
                <w:sz w:val="36"/>
                <w:szCs w:val="20"/>
              </w:rPr>
            </w:pPr>
            <w:r w:rsidRPr="00BA3386">
              <w:rPr>
                <w:rFonts w:hint="eastAsia"/>
                <w:sz w:val="36"/>
                <w:szCs w:val="20"/>
              </w:rPr>
              <w:t>level 3</w:t>
            </w:r>
          </w:p>
          <w:p w14:paraId="28E6787F" w14:textId="7EAF50CA" w:rsidR="00F90EC3" w:rsidRDefault="00C44400" w:rsidP="00EB14BD">
            <w:pPr>
              <w:adjustRightInd w:val="0"/>
              <w:spacing w:line="329" w:lineRule="atLeast"/>
              <w:ind w:firstLine="425"/>
              <w:rPr>
                <w:szCs w:val="20"/>
              </w:rPr>
            </w:pPr>
            <w:r w:rsidRPr="00C44400">
              <w:rPr>
                <w:noProof/>
                <w:szCs w:val="20"/>
              </w:rPr>
              <w:drawing>
                <wp:inline distT="0" distB="0" distL="0" distR="0" wp14:anchorId="26BB62A0" wp14:editId="3EAE5B66">
                  <wp:extent cx="5303266" cy="1962184"/>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6869" cy="1970917"/>
                          </a:xfrm>
                          <a:prstGeom prst="rect">
                            <a:avLst/>
                          </a:prstGeom>
                        </pic:spPr>
                      </pic:pic>
                    </a:graphicData>
                  </a:graphic>
                </wp:inline>
              </w:drawing>
            </w:r>
          </w:p>
          <w:p w14:paraId="39977E72" w14:textId="77777777" w:rsidR="00C44400" w:rsidRPr="00C44400" w:rsidRDefault="00C44400" w:rsidP="00C44400">
            <w:pPr>
              <w:adjustRightInd w:val="0"/>
              <w:spacing w:line="329" w:lineRule="atLeast"/>
              <w:ind w:firstLine="425"/>
              <w:rPr>
                <w:szCs w:val="20"/>
              </w:rPr>
            </w:pPr>
            <w:r w:rsidRPr="00C44400">
              <w:rPr>
                <w:szCs w:val="20"/>
              </w:rPr>
              <w:t>这一次，除了需要执行我们放在栈上的代码之外，我们还需要改变程序的寄存器和内存状态并使程序在察觉不到的情况下正常返回。（也就是使攻击代码返回到调用</w:t>
            </w:r>
            <w:r w:rsidRPr="00C44400">
              <w:rPr>
                <w:szCs w:val="20"/>
              </w:rPr>
              <w:t>getbuf</w:t>
            </w:r>
            <w:r w:rsidRPr="00C44400">
              <w:rPr>
                <w:szCs w:val="20"/>
              </w:rPr>
              <w:t>的</w:t>
            </w:r>
            <w:r w:rsidRPr="00C44400">
              <w:rPr>
                <w:szCs w:val="20"/>
              </w:rPr>
              <w:t>test</w:t>
            </w:r>
            <w:r w:rsidRPr="00C44400">
              <w:rPr>
                <w:szCs w:val="20"/>
              </w:rPr>
              <w:t>，但是把返回值从</w:t>
            </w:r>
            <w:r w:rsidRPr="00C44400">
              <w:rPr>
                <w:szCs w:val="20"/>
              </w:rPr>
              <w:t>1</w:t>
            </w:r>
            <w:r w:rsidRPr="00C44400">
              <w:rPr>
                <w:szCs w:val="20"/>
              </w:rPr>
              <w:t>改成</w:t>
            </w:r>
            <w:r w:rsidRPr="00C44400">
              <w:rPr>
                <w:szCs w:val="20"/>
              </w:rPr>
              <w:t>cookie</w:t>
            </w:r>
            <w:r w:rsidRPr="00C44400">
              <w:rPr>
                <w:szCs w:val="20"/>
              </w:rPr>
              <w:t>。）</w:t>
            </w:r>
          </w:p>
          <w:p w14:paraId="49E3567E" w14:textId="05DC59B7" w:rsidR="00C44400" w:rsidRDefault="00F02ADB" w:rsidP="00EB14BD">
            <w:pPr>
              <w:adjustRightInd w:val="0"/>
              <w:spacing w:line="329" w:lineRule="atLeast"/>
              <w:ind w:firstLine="425"/>
              <w:rPr>
                <w:szCs w:val="20"/>
              </w:rPr>
            </w:pPr>
            <w:r w:rsidRPr="00F02ADB">
              <w:rPr>
                <w:noProof/>
                <w:szCs w:val="20"/>
              </w:rPr>
              <w:lastRenderedPageBreak/>
              <w:drawing>
                <wp:inline distT="0" distB="0" distL="0" distR="0" wp14:anchorId="716A6C56" wp14:editId="290CD81B">
                  <wp:extent cx="5028253" cy="2075879"/>
                  <wp:effectExtent l="0" t="0" r="127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9909" cy="2076563"/>
                          </a:xfrm>
                          <a:prstGeom prst="rect">
                            <a:avLst/>
                          </a:prstGeom>
                        </pic:spPr>
                      </pic:pic>
                    </a:graphicData>
                  </a:graphic>
                </wp:inline>
              </w:drawing>
            </w:r>
          </w:p>
          <w:p w14:paraId="32E74C68" w14:textId="77777777" w:rsidR="00F02ADB" w:rsidRPr="00F02ADB" w:rsidRDefault="00F02ADB" w:rsidP="00F02ADB">
            <w:pPr>
              <w:adjustRightInd w:val="0"/>
              <w:spacing w:line="329" w:lineRule="atLeast"/>
              <w:ind w:left="720"/>
              <w:rPr>
                <w:szCs w:val="20"/>
              </w:rPr>
            </w:pPr>
            <w:r w:rsidRPr="00F02ADB">
              <w:rPr>
                <w:szCs w:val="20"/>
              </w:rPr>
              <w:t>通过</w:t>
            </w:r>
            <w:r w:rsidRPr="00F02ADB">
              <w:rPr>
                <w:szCs w:val="20"/>
              </w:rPr>
              <w:t>GDB</w:t>
            </w:r>
            <w:r w:rsidRPr="00F02ADB">
              <w:rPr>
                <w:szCs w:val="20"/>
              </w:rPr>
              <w:t>得到保存的</w:t>
            </w:r>
            <w:r w:rsidRPr="00F02ADB">
              <w:rPr>
                <w:szCs w:val="20"/>
              </w:rPr>
              <w:t>ebp</w:t>
            </w:r>
            <w:r w:rsidRPr="00F02ADB">
              <w:rPr>
                <w:szCs w:val="20"/>
              </w:rPr>
              <w:t>值，防止在用字符串覆盖时破坏</w:t>
            </w:r>
            <w:r w:rsidRPr="00F02ADB">
              <w:rPr>
                <w:szCs w:val="20"/>
              </w:rPr>
              <w:t>ebp</w:t>
            </w:r>
            <w:r w:rsidRPr="00F02ADB">
              <w:rPr>
                <w:szCs w:val="20"/>
              </w:rPr>
              <w:t>的值</w:t>
            </w:r>
          </w:p>
          <w:p w14:paraId="6E6B0F84" w14:textId="77777777" w:rsidR="00F02ADB" w:rsidRPr="00F02ADB" w:rsidRDefault="00F02ADB" w:rsidP="00F02ADB">
            <w:pPr>
              <w:adjustRightInd w:val="0"/>
              <w:spacing w:line="329" w:lineRule="atLeast"/>
              <w:ind w:left="720"/>
              <w:rPr>
                <w:szCs w:val="20"/>
              </w:rPr>
            </w:pPr>
            <w:r w:rsidRPr="00F02ADB">
              <w:rPr>
                <w:szCs w:val="20"/>
              </w:rPr>
              <w:t>覆盖</w:t>
            </w:r>
            <w:r w:rsidRPr="00F02ADB">
              <w:rPr>
                <w:szCs w:val="20"/>
              </w:rPr>
              <w:t>getbuf</w:t>
            </w:r>
            <w:r w:rsidRPr="00F02ADB">
              <w:rPr>
                <w:szCs w:val="20"/>
              </w:rPr>
              <w:t>的返回值，使得</w:t>
            </w:r>
            <w:r w:rsidRPr="00F02ADB">
              <w:rPr>
                <w:szCs w:val="20"/>
              </w:rPr>
              <w:t>getbuf</w:t>
            </w:r>
            <w:r w:rsidRPr="00F02ADB">
              <w:rPr>
                <w:szCs w:val="20"/>
              </w:rPr>
              <w:t>返回到攻击代码的开头</w:t>
            </w:r>
          </w:p>
          <w:p w14:paraId="1C3F1DB6" w14:textId="77777777" w:rsidR="00F02ADB" w:rsidRPr="00F02ADB" w:rsidRDefault="00F02ADB" w:rsidP="00F02ADB">
            <w:pPr>
              <w:adjustRightInd w:val="0"/>
              <w:spacing w:line="329" w:lineRule="atLeast"/>
              <w:ind w:left="720"/>
              <w:rPr>
                <w:szCs w:val="20"/>
              </w:rPr>
            </w:pPr>
            <w:r w:rsidRPr="00F02ADB">
              <w:rPr>
                <w:szCs w:val="20"/>
              </w:rPr>
              <w:t>在攻击代码中修改</w:t>
            </w:r>
            <w:r w:rsidRPr="00F02ADB">
              <w:rPr>
                <w:szCs w:val="20"/>
              </w:rPr>
              <w:t>eax</w:t>
            </w:r>
            <w:r w:rsidRPr="00F02ADB">
              <w:rPr>
                <w:szCs w:val="20"/>
              </w:rPr>
              <w:t>的值，并返回到正确的返回地址</w:t>
            </w:r>
          </w:p>
          <w:p w14:paraId="49BAA9F6" w14:textId="59B5A2F3" w:rsidR="00C44400" w:rsidRDefault="00F02ADB" w:rsidP="00EB14BD">
            <w:pPr>
              <w:adjustRightInd w:val="0"/>
              <w:spacing w:line="329" w:lineRule="atLeast"/>
              <w:ind w:firstLine="425"/>
              <w:rPr>
                <w:szCs w:val="20"/>
              </w:rPr>
            </w:pPr>
            <w:r>
              <w:rPr>
                <w:rFonts w:hint="eastAsia"/>
                <w:szCs w:val="20"/>
              </w:rPr>
              <w:t>第一步，得到</w:t>
            </w:r>
            <w:r>
              <w:rPr>
                <w:rFonts w:hint="eastAsia"/>
                <w:szCs w:val="20"/>
              </w:rPr>
              <w:t>ebp</w:t>
            </w:r>
            <w:r>
              <w:rPr>
                <w:rFonts w:hint="eastAsia"/>
                <w:szCs w:val="20"/>
              </w:rPr>
              <w:t>的地址</w:t>
            </w:r>
          </w:p>
          <w:p w14:paraId="283938F1" w14:textId="5AC36D49" w:rsidR="00F02ADB" w:rsidRDefault="00F02ADB" w:rsidP="00EB14BD">
            <w:pPr>
              <w:adjustRightInd w:val="0"/>
              <w:spacing w:line="329" w:lineRule="atLeast"/>
              <w:ind w:firstLine="425"/>
              <w:rPr>
                <w:szCs w:val="20"/>
              </w:rPr>
            </w:pPr>
            <w:r w:rsidRPr="00F02ADB">
              <w:rPr>
                <w:szCs w:val="20"/>
              </w:rPr>
              <w:t>0x55683580</w:t>
            </w:r>
          </w:p>
          <w:p w14:paraId="191721AE" w14:textId="39459757" w:rsidR="00C44400" w:rsidRDefault="00F02ADB" w:rsidP="00EB14BD">
            <w:pPr>
              <w:adjustRightInd w:val="0"/>
              <w:spacing w:line="329" w:lineRule="atLeast"/>
              <w:ind w:firstLine="425"/>
              <w:rPr>
                <w:szCs w:val="20"/>
              </w:rPr>
            </w:pPr>
            <w:r w:rsidRPr="00F02ADB">
              <w:rPr>
                <w:noProof/>
                <w:szCs w:val="20"/>
              </w:rPr>
              <w:drawing>
                <wp:inline distT="0" distB="0" distL="0" distR="0" wp14:anchorId="3DCBBF58" wp14:editId="4C786B89">
                  <wp:extent cx="5646420" cy="17894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46420" cy="1789430"/>
                          </a:xfrm>
                          <a:prstGeom prst="rect">
                            <a:avLst/>
                          </a:prstGeom>
                        </pic:spPr>
                      </pic:pic>
                    </a:graphicData>
                  </a:graphic>
                </wp:inline>
              </w:drawing>
            </w:r>
          </w:p>
          <w:p w14:paraId="48A24E23" w14:textId="4FD44C3F" w:rsidR="00F02ADB" w:rsidRDefault="00F02ADB" w:rsidP="00F02ADB">
            <w:pPr>
              <w:adjustRightInd w:val="0"/>
              <w:spacing w:line="329" w:lineRule="atLeast"/>
              <w:ind w:firstLine="425"/>
              <w:rPr>
                <w:szCs w:val="20"/>
              </w:rPr>
            </w:pPr>
            <w:r w:rsidRPr="00F02ADB">
              <w:rPr>
                <w:szCs w:val="20"/>
              </w:rPr>
              <w:t>攻击代码所处的位置，也就是</w:t>
            </w:r>
            <w:r w:rsidRPr="00F02ADB">
              <w:rPr>
                <w:szCs w:val="20"/>
              </w:rPr>
              <w:t>buffer</w:t>
            </w:r>
            <w:r w:rsidRPr="00F02ADB">
              <w:rPr>
                <w:szCs w:val="20"/>
              </w:rPr>
              <w:t>开头的部分，与上一个任务相同，仍然是</w:t>
            </w:r>
            <w:r w:rsidRPr="00F02ADB">
              <w:rPr>
                <w:szCs w:val="20"/>
              </w:rPr>
              <w:t> </w:t>
            </w:r>
            <w:r>
              <w:rPr>
                <w:szCs w:val="20"/>
              </w:rPr>
              <w:t>0x556835</w:t>
            </w:r>
            <w:r w:rsidRPr="00BA3386">
              <w:rPr>
                <w:szCs w:val="20"/>
              </w:rPr>
              <w:t>58</w:t>
            </w:r>
            <w:r w:rsidRPr="00F02ADB">
              <w:rPr>
                <w:szCs w:val="20"/>
              </w:rPr>
              <w:t>。阅读</w:t>
            </w:r>
            <w:r w:rsidRPr="00F02ADB">
              <w:rPr>
                <w:szCs w:val="20"/>
              </w:rPr>
              <w:t>test</w:t>
            </w:r>
            <w:r w:rsidRPr="00F02ADB">
              <w:rPr>
                <w:szCs w:val="20"/>
              </w:rPr>
              <w:t>函数可知，</w:t>
            </w:r>
            <w:r w:rsidRPr="00F02ADB">
              <w:rPr>
                <w:szCs w:val="20"/>
              </w:rPr>
              <w:t>getbuf</w:t>
            </w:r>
            <w:r w:rsidRPr="00F02ADB">
              <w:rPr>
                <w:szCs w:val="20"/>
              </w:rPr>
              <w:t>的返回地址应该是</w:t>
            </w:r>
            <w:r w:rsidRPr="00F02ADB">
              <w:rPr>
                <w:szCs w:val="20"/>
              </w:rPr>
              <w:t> 0x8048cda</w:t>
            </w:r>
          </w:p>
          <w:p w14:paraId="2E831A36" w14:textId="78E6C862" w:rsidR="00F02ADB" w:rsidRPr="00F02ADB" w:rsidRDefault="00F02ADB" w:rsidP="00F02ADB">
            <w:pPr>
              <w:adjustRightInd w:val="0"/>
              <w:spacing w:line="329" w:lineRule="atLeast"/>
              <w:ind w:firstLine="425"/>
              <w:rPr>
                <w:szCs w:val="20"/>
              </w:rPr>
            </w:pPr>
          </w:p>
          <w:p w14:paraId="42C23512" w14:textId="51B13A16" w:rsidR="00F02ADB" w:rsidRDefault="00973268" w:rsidP="00EB14BD">
            <w:pPr>
              <w:adjustRightInd w:val="0"/>
              <w:spacing w:line="329" w:lineRule="atLeast"/>
              <w:ind w:firstLine="425"/>
              <w:rPr>
                <w:szCs w:val="20"/>
              </w:rPr>
            </w:pPr>
            <w:r w:rsidRPr="00973268">
              <w:rPr>
                <w:noProof/>
                <w:szCs w:val="20"/>
              </w:rPr>
              <w:drawing>
                <wp:inline distT="0" distB="0" distL="0" distR="0" wp14:anchorId="170E4A57" wp14:editId="1A46B81C">
                  <wp:extent cx="2806700" cy="78740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6700" cy="787400"/>
                          </a:xfrm>
                          <a:prstGeom prst="rect">
                            <a:avLst/>
                          </a:prstGeom>
                        </pic:spPr>
                      </pic:pic>
                    </a:graphicData>
                  </a:graphic>
                </wp:inline>
              </w:drawing>
            </w:r>
          </w:p>
          <w:p w14:paraId="2611CF1C" w14:textId="77777777" w:rsidR="00973268" w:rsidRDefault="00973268" w:rsidP="00EB14BD">
            <w:pPr>
              <w:adjustRightInd w:val="0"/>
              <w:spacing w:line="329" w:lineRule="atLeast"/>
              <w:ind w:firstLine="425"/>
              <w:rPr>
                <w:szCs w:val="20"/>
              </w:rPr>
            </w:pPr>
          </w:p>
          <w:p w14:paraId="2773C57D" w14:textId="67286616" w:rsidR="00C44400" w:rsidRDefault="0061709C" w:rsidP="00EB14BD">
            <w:pPr>
              <w:adjustRightInd w:val="0"/>
              <w:spacing w:line="329" w:lineRule="atLeast"/>
              <w:ind w:firstLine="425"/>
              <w:rPr>
                <w:szCs w:val="20"/>
              </w:rPr>
            </w:pPr>
            <w:r w:rsidRPr="0061709C">
              <w:rPr>
                <w:noProof/>
                <w:szCs w:val="20"/>
              </w:rPr>
              <w:drawing>
                <wp:inline distT="0" distB="0" distL="0" distR="0" wp14:anchorId="13E15A0C" wp14:editId="47484218">
                  <wp:extent cx="5646420" cy="15665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6420" cy="1566545"/>
                          </a:xfrm>
                          <a:prstGeom prst="rect">
                            <a:avLst/>
                          </a:prstGeom>
                        </pic:spPr>
                      </pic:pic>
                    </a:graphicData>
                  </a:graphic>
                </wp:inline>
              </w:drawing>
            </w:r>
          </w:p>
          <w:p w14:paraId="0E1C0F71" w14:textId="77777777" w:rsidR="00C44400" w:rsidRDefault="00C44400" w:rsidP="00EB14BD">
            <w:pPr>
              <w:adjustRightInd w:val="0"/>
              <w:spacing w:line="329" w:lineRule="atLeast"/>
              <w:ind w:firstLine="425"/>
              <w:rPr>
                <w:szCs w:val="20"/>
              </w:rPr>
            </w:pPr>
          </w:p>
          <w:p w14:paraId="658912E7" w14:textId="69683C1D" w:rsidR="00C44400" w:rsidRDefault="00514C7C" w:rsidP="00EB14BD">
            <w:pPr>
              <w:adjustRightInd w:val="0"/>
              <w:spacing w:line="329" w:lineRule="atLeast"/>
              <w:ind w:firstLine="425"/>
              <w:rPr>
                <w:szCs w:val="20"/>
              </w:rPr>
            </w:pPr>
            <w:r w:rsidRPr="00514C7C">
              <w:rPr>
                <w:noProof/>
                <w:szCs w:val="20"/>
              </w:rPr>
              <w:lastRenderedPageBreak/>
              <w:drawing>
                <wp:inline distT="0" distB="0" distL="0" distR="0" wp14:anchorId="5ED71095" wp14:editId="7BA3FB1E">
                  <wp:extent cx="5646420" cy="836295"/>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46420" cy="836295"/>
                          </a:xfrm>
                          <a:prstGeom prst="rect">
                            <a:avLst/>
                          </a:prstGeom>
                        </pic:spPr>
                      </pic:pic>
                    </a:graphicData>
                  </a:graphic>
                </wp:inline>
              </w:drawing>
            </w:r>
          </w:p>
          <w:p w14:paraId="43B347CA" w14:textId="77777777" w:rsidR="00977B78" w:rsidRDefault="00977B78" w:rsidP="00634FA1">
            <w:pPr>
              <w:adjustRightInd w:val="0"/>
              <w:spacing w:line="329" w:lineRule="atLeast"/>
              <w:rPr>
                <w:szCs w:val="20"/>
              </w:rPr>
            </w:pPr>
          </w:p>
          <w:p w14:paraId="614AC0FF" w14:textId="617CFBB3" w:rsidR="00C44400" w:rsidRDefault="00973268" w:rsidP="00EB14BD">
            <w:pPr>
              <w:adjustRightInd w:val="0"/>
              <w:spacing w:line="329" w:lineRule="atLeast"/>
              <w:ind w:firstLine="425"/>
              <w:rPr>
                <w:szCs w:val="20"/>
              </w:rPr>
            </w:pPr>
            <w:r w:rsidRPr="00973268">
              <w:rPr>
                <w:noProof/>
                <w:szCs w:val="20"/>
              </w:rPr>
              <w:drawing>
                <wp:inline distT="0" distB="0" distL="0" distR="0" wp14:anchorId="12D0EB14" wp14:editId="73D72B10">
                  <wp:extent cx="5646420" cy="32353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46420" cy="3235325"/>
                          </a:xfrm>
                          <a:prstGeom prst="rect">
                            <a:avLst/>
                          </a:prstGeom>
                        </pic:spPr>
                      </pic:pic>
                    </a:graphicData>
                  </a:graphic>
                </wp:inline>
              </w:drawing>
            </w:r>
          </w:p>
          <w:p w14:paraId="67008D05" w14:textId="517498FC" w:rsidR="00C44400" w:rsidRDefault="00973268" w:rsidP="00514C7C">
            <w:pPr>
              <w:adjustRightInd w:val="0"/>
              <w:spacing w:line="329" w:lineRule="atLeast"/>
              <w:ind w:firstLine="425"/>
              <w:rPr>
                <w:szCs w:val="20"/>
              </w:rPr>
            </w:pPr>
            <w:r>
              <w:rPr>
                <w:rFonts w:hint="eastAsia"/>
                <w:szCs w:val="20"/>
              </w:rPr>
              <w:t>old ebp</w:t>
            </w:r>
          </w:p>
          <w:p w14:paraId="1FCBEDF4" w14:textId="7DD437FB" w:rsidR="00592278" w:rsidRDefault="00592278" w:rsidP="00514C7C">
            <w:pPr>
              <w:adjustRightInd w:val="0"/>
              <w:spacing w:line="329" w:lineRule="atLeast"/>
              <w:ind w:firstLine="425"/>
              <w:rPr>
                <w:szCs w:val="20"/>
              </w:rPr>
            </w:pPr>
            <w:r w:rsidRPr="00592278">
              <w:rPr>
                <w:noProof/>
                <w:szCs w:val="20"/>
              </w:rPr>
              <w:drawing>
                <wp:inline distT="0" distB="0" distL="0" distR="0" wp14:anchorId="39022C8A" wp14:editId="237377E9">
                  <wp:extent cx="2717800" cy="495300"/>
                  <wp:effectExtent l="0" t="0" r="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7800" cy="495300"/>
                          </a:xfrm>
                          <a:prstGeom prst="rect">
                            <a:avLst/>
                          </a:prstGeom>
                        </pic:spPr>
                      </pic:pic>
                    </a:graphicData>
                  </a:graphic>
                </wp:inline>
              </w:drawing>
            </w:r>
          </w:p>
          <w:p w14:paraId="3434C9A7" w14:textId="0FBC542A" w:rsidR="00592278" w:rsidRDefault="006D413B" w:rsidP="00EB14BD">
            <w:pPr>
              <w:adjustRightInd w:val="0"/>
              <w:spacing w:line="329" w:lineRule="atLeast"/>
              <w:ind w:firstLine="425"/>
              <w:rPr>
                <w:szCs w:val="20"/>
              </w:rPr>
            </w:pPr>
            <w:r w:rsidRPr="006D413B">
              <w:rPr>
                <w:szCs w:val="20"/>
              </w:rPr>
              <w:t>556835b0</w:t>
            </w:r>
          </w:p>
          <w:p w14:paraId="6828CA75" w14:textId="51264FD0" w:rsidR="00592278" w:rsidRDefault="00514C7C" w:rsidP="00EB14BD">
            <w:pPr>
              <w:adjustRightInd w:val="0"/>
              <w:spacing w:line="329" w:lineRule="atLeast"/>
              <w:ind w:firstLine="425"/>
              <w:rPr>
                <w:szCs w:val="20"/>
              </w:rPr>
            </w:pPr>
            <w:r w:rsidRPr="00514C7C">
              <w:rPr>
                <w:noProof/>
                <w:szCs w:val="20"/>
              </w:rPr>
              <w:drawing>
                <wp:inline distT="0" distB="0" distL="0" distR="0" wp14:anchorId="45D0C284" wp14:editId="74C327A1">
                  <wp:extent cx="3594100" cy="1993900"/>
                  <wp:effectExtent l="0" t="0" r="12700" b="127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94100" cy="1993900"/>
                          </a:xfrm>
                          <a:prstGeom prst="rect">
                            <a:avLst/>
                          </a:prstGeom>
                        </pic:spPr>
                      </pic:pic>
                    </a:graphicData>
                  </a:graphic>
                </wp:inline>
              </w:drawing>
            </w:r>
          </w:p>
          <w:p w14:paraId="7FEBCC95" w14:textId="5C9EE891" w:rsidR="00592278" w:rsidRDefault="00427648" w:rsidP="00EB14BD">
            <w:pPr>
              <w:adjustRightInd w:val="0"/>
              <w:spacing w:line="329" w:lineRule="atLeast"/>
              <w:ind w:firstLine="425"/>
              <w:rPr>
                <w:szCs w:val="20"/>
              </w:rPr>
            </w:pPr>
            <w:r w:rsidRPr="00427648">
              <w:rPr>
                <w:noProof/>
                <w:szCs w:val="20"/>
              </w:rPr>
              <w:lastRenderedPageBreak/>
              <w:drawing>
                <wp:inline distT="0" distB="0" distL="0" distR="0" wp14:anchorId="574CD7A5" wp14:editId="39F9AE08">
                  <wp:extent cx="5646420" cy="1139825"/>
                  <wp:effectExtent l="0" t="0" r="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6420" cy="1139825"/>
                          </a:xfrm>
                          <a:prstGeom prst="rect">
                            <a:avLst/>
                          </a:prstGeom>
                        </pic:spPr>
                      </pic:pic>
                    </a:graphicData>
                  </a:graphic>
                </wp:inline>
              </w:drawing>
            </w:r>
          </w:p>
          <w:p w14:paraId="1414676B" w14:textId="34E9EED4" w:rsidR="00592278" w:rsidRDefault="00A91A70" w:rsidP="00EB14BD">
            <w:pPr>
              <w:adjustRightInd w:val="0"/>
              <w:spacing w:line="329" w:lineRule="atLeast"/>
              <w:ind w:firstLine="425"/>
              <w:rPr>
                <w:szCs w:val="20"/>
              </w:rPr>
            </w:pPr>
            <w:r>
              <w:rPr>
                <w:rFonts w:hint="eastAsia"/>
                <w:szCs w:val="20"/>
              </w:rPr>
              <w:t>旧</w:t>
            </w:r>
            <w:r>
              <w:rPr>
                <w:rFonts w:hint="eastAsia"/>
                <w:szCs w:val="20"/>
              </w:rPr>
              <w:t>ebp</w:t>
            </w:r>
            <w:r w:rsidR="00932E48">
              <w:rPr>
                <w:rFonts w:hint="eastAsia"/>
                <w:szCs w:val="20"/>
              </w:rPr>
              <w:t xml:space="preserve">                                                                                                     </w:t>
            </w:r>
          </w:p>
          <w:p w14:paraId="3AAB1EA3" w14:textId="51C31BF8" w:rsidR="00A91A70" w:rsidRDefault="00A91A70" w:rsidP="00EB14BD">
            <w:pPr>
              <w:adjustRightInd w:val="0"/>
              <w:spacing w:line="329" w:lineRule="atLeast"/>
              <w:ind w:firstLine="425"/>
              <w:rPr>
                <w:szCs w:val="20"/>
              </w:rPr>
            </w:pPr>
            <w:r>
              <w:rPr>
                <w:rFonts w:hint="eastAsia"/>
                <w:szCs w:val="20"/>
              </w:rPr>
              <w:t>buffer</w:t>
            </w:r>
          </w:p>
          <w:p w14:paraId="36DA9D4E" w14:textId="77777777" w:rsidR="00F8047C" w:rsidRDefault="00F8047C" w:rsidP="00EB14BD">
            <w:pPr>
              <w:adjustRightInd w:val="0"/>
              <w:spacing w:line="329" w:lineRule="atLeast"/>
              <w:ind w:firstLine="425"/>
              <w:rPr>
                <w:szCs w:val="20"/>
              </w:rPr>
            </w:pPr>
          </w:p>
          <w:p w14:paraId="7BD19126" w14:textId="77777777" w:rsidR="00F8047C" w:rsidRDefault="00F8047C" w:rsidP="00EB14BD">
            <w:pPr>
              <w:adjustRightInd w:val="0"/>
              <w:spacing w:line="329" w:lineRule="atLeast"/>
              <w:ind w:firstLine="425"/>
              <w:rPr>
                <w:szCs w:val="20"/>
              </w:rPr>
            </w:pPr>
          </w:p>
          <w:p w14:paraId="31BA5A83" w14:textId="77777777" w:rsidR="00F8047C" w:rsidRDefault="00F8047C" w:rsidP="00EB14BD">
            <w:pPr>
              <w:adjustRightInd w:val="0"/>
              <w:spacing w:line="329" w:lineRule="atLeast"/>
              <w:ind w:firstLine="425"/>
              <w:rPr>
                <w:szCs w:val="20"/>
              </w:rPr>
            </w:pPr>
          </w:p>
          <w:p w14:paraId="552F293B" w14:textId="77777777" w:rsidR="00F8047C" w:rsidRDefault="00F8047C" w:rsidP="00EB14BD">
            <w:pPr>
              <w:adjustRightInd w:val="0"/>
              <w:spacing w:line="329" w:lineRule="atLeast"/>
              <w:ind w:firstLine="425"/>
              <w:rPr>
                <w:szCs w:val="20"/>
              </w:rPr>
            </w:pPr>
          </w:p>
          <w:p w14:paraId="0D4DADE1" w14:textId="77777777" w:rsidR="00F8047C" w:rsidRDefault="00F8047C" w:rsidP="00EB14BD">
            <w:pPr>
              <w:adjustRightInd w:val="0"/>
              <w:spacing w:line="329" w:lineRule="atLeast"/>
              <w:ind w:firstLine="425"/>
              <w:rPr>
                <w:szCs w:val="20"/>
              </w:rPr>
            </w:pPr>
          </w:p>
          <w:p w14:paraId="6DD02DF0" w14:textId="71F47899" w:rsidR="00592278" w:rsidRPr="00514C7C" w:rsidRDefault="00514C7C" w:rsidP="00EB14BD">
            <w:pPr>
              <w:adjustRightInd w:val="0"/>
              <w:spacing w:line="329" w:lineRule="atLeast"/>
              <w:ind w:firstLine="425"/>
              <w:rPr>
                <w:b/>
                <w:sz w:val="40"/>
                <w:szCs w:val="20"/>
              </w:rPr>
            </w:pPr>
            <w:r w:rsidRPr="00514C7C">
              <w:rPr>
                <w:rFonts w:hint="eastAsia"/>
                <w:b/>
                <w:sz w:val="40"/>
                <w:szCs w:val="20"/>
              </w:rPr>
              <w:t>level4</w:t>
            </w:r>
          </w:p>
          <w:p w14:paraId="667F479F" w14:textId="5B1BBB86" w:rsidR="00592278" w:rsidRDefault="00F8047C" w:rsidP="00EB14BD">
            <w:pPr>
              <w:adjustRightInd w:val="0"/>
              <w:spacing w:line="329" w:lineRule="atLeast"/>
              <w:ind w:firstLine="425"/>
              <w:rPr>
                <w:szCs w:val="20"/>
              </w:rPr>
            </w:pPr>
            <w:r w:rsidRPr="00F8047C">
              <w:rPr>
                <w:noProof/>
                <w:szCs w:val="20"/>
              </w:rPr>
              <w:lastRenderedPageBreak/>
              <w:drawing>
                <wp:inline distT="0" distB="0" distL="0" distR="0" wp14:anchorId="51F5E71C" wp14:editId="61AFF86F">
                  <wp:extent cx="5646420" cy="5841365"/>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6420" cy="5841365"/>
                          </a:xfrm>
                          <a:prstGeom prst="rect">
                            <a:avLst/>
                          </a:prstGeom>
                        </pic:spPr>
                      </pic:pic>
                    </a:graphicData>
                  </a:graphic>
                </wp:inline>
              </w:drawing>
            </w:r>
          </w:p>
          <w:p w14:paraId="339D909F" w14:textId="1D30DE9D" w:rsidR="00F8047C" w:rsidRDefault="00F8047C" w:rsidP="00EB14BD">
            <w:pPr>
              <w:adjustRightInd w:val="0"/>
              <w:spacing w:line="329" w:lineRule="atLeast"/>
              <w:ind w:firstLine="425"/>
              <w:rPr>
                <w:szCs w:val="20"/>
              </w:rPr>
            </w:pPr>
            <w:r w:rsidRPr="00F8047C">
              <w:rPr>
                <w:noProof/>
                <w:szCs w:val="20"/>
              </w:rPr>
              <w:drawing>
                <wp:inline distT="0" distB="0" distL="0" distR="0" wp14:anchorId="76D8E48E" wp14:editId="79C50C46">
                  <wp:extent cx="5646420" cy="16433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46420" cy="1643380"/>
                          </a:xfrm>
                          <a:prstGeom prst="rect">
                            <a:avLst/>
                          </a:prstGeom>
                        </pic:spPr>
                      </pic:pic>
                    </a:graphicData>
                  </a:graphic>
                </wp:inline>
              </w:drawing>
            </w:r>
          </w:p>
          <w:p w14:paraId="5C353620" w14:textId="77777777" w:rsidR="00F8047C" w:rsidRDefault="00F8047C" w:rsidP="00F8047C">
            <w:pPr>
              <w:adjustRightInd w:val="0"/>
              <w:spacing w:line="329" w:lineRule="atLeast"/>
              <w:ind w:firstLine="425"/>
              <w:rPr>
                <w:szCs w:val="20"/>
              </w:rPr>
            </w:pPr>
            <w:r w:rsidRPr="00F8047C">
              <w:rPr>
                <w:rFonts w:hint="eastAsia"/>
                <w:szCs w:val="20"/>
              </w:rPr>
              <w:t>（</w:t>
            </w:r>
            <w:r w:rsidRPr="00F8047C">
              <w:rPr>
                <w:rFonts w:hint="eastAsia"/>
                <w:szCs w:val="20"/>
              </w:rPr>
              <w:t>1</w:t>
            </w:r>
            <w:r w:rsidRPr="00F8047C">
              <w:rPr>
                <w:rFonts w:hint="eastAsia"/>
                <w:szCs w:val="20"/>
              </w:rPr>
              <w:t>）恢复</w:t>
            </w:r>
            <w:r w:rsidRPr="00F8047C">
              <w:rPr>
                <w:rFonts w:hint="eastAsia"/>
                <w:szCs w:val="20"/>
              </w:rPr>
              <w:t>SFP</w:t>
            </w:r>
            <w:r w:rsidRPr="00F8047C">
              <w:rPr>
                <w:rFonts w:hint="eastAsia"/>
                <w:szCs w:val="20"/>
              </w:rPr>
              <w:t>；</w:t>
            </w:r>
          </w:p>
          <w:p w14:paraId="0B5133E0" w14:textId="77777777" w:rsidR="00F8047C" w:rsidRDefault="00F8047C" w:rsidP="00F8047C">
            <w:pPr>
              <w:adjustRightInd w:val="0"/>
              <w:spacing w:line="329" w:lineRule="atLeast"/>
              <w:ind w:firstLine="425"/>
              <w:rPr>
                <w:szCs w:val="20"/>
              </w:rPr>
            </w:pPr>
            <w:r w:rsidRPr="00F8047C">
              <w:rPr>
                <w:rFonts w:hint="eastAsia"/>
                <w:szCs w:val="20"/>
              </w:rPr>
              <w:t>（</w:t>
            </w:r>
            <w:r w:rsidRPr="00F8047C">
              <w:rPr>
                <w:rFonts w:hint="eastAsia"/>
                <w:szCs w:val="20"/>
              </w:rPr>
              <w:t>2</w:t>
            </w:r>
            <w:r w:rsidRPr="00F8047C">
              <w:rPr>
                <w:rFonts w:hint="eastAsia"/>
                <w:szCs w:val="20"/>
              </w:rPr>
              <w:t>）设置</w:t>
            </w:r>
            <w:r w:rsidRPr="00F8047C">
              <w:rPr>
                <w:rFonts w:hint="eastAsia"/>
                <w:szCs w:val="20"/>
              </w:rPr>
              <w:t>getbufn</w:t>
            </w:r>
            <w:r w:rsidRPr="00F8047C">
              <w:rPr>
                <w:rFonts w:hint="eastAsia"/>
                <w:szCs w:val="20"/>
              </w:rPr>
              <w:t>返回值为</w:t>
            </w:r>
            <w:r w:rsidRPr="00F8047C">
              <w:rPr>
                <w:rFonts w:hint="eastAsia"/>
                <w:szCs w:val="20"/>
              </w:rPr>
              <w:t>cookie</w:t>
            </w:r>
            <w:r w:rsidRPr="00F8047C">
              <w:rPr>
                <w:rFonts w:hint="eastAsia"/>
                <w:szCs w:val="20"/>
              </w:rPr>
              <w:t>；</w:t>
            </w:r>
          </w:p>
          <w:p w14:paraId="6A8F16BC" w14:textId="453FCEC6" w:rsidR="00F8047C" w:rsidRPr="00F8047C" w:rsidRDefault="00F8047C" w:rsidP="00F8047C">
            <w:pPr>
              <w:adjustRightInd w:val="0"/>
              <w:spacing w:line="329" w:lineRule="atLeast"/>
              <w:ind w:firstLine="425"/>
              <w:rPr>
                <w:szCs w:val="20"/>
              </w:rPr>
            </w:pPr>
            <w:r w:rsidRPr="00F8047C">
              <w:rPr>
                <w:rFonts w:hint="eastAsia"/>
                <w:szCs w:val="20"/>
              </w:rPr>
              <w:t>（</w:t>
            </w:r>
            <w:r w:rsidRPr="00F8047C">
              <w:rPr>
                <w:rFonts w:hint="eastAsia"/>
                <w:szCs w:val="20"/>
              </w:rPr>
              <w:t>3</w:t>
            </w:r>
            <w:r w:rsidRPr="00F8047C">
              <w:rPr>
                <w:rFonts w:hint="eastAsia"/>
                <w:szCs w:val="20"/>
              </w:rPr>
              <w:t>）跳转到</w:t>
            </w:r>
            <w:r w:rsidRPr="00F8047C">
              <w:rPr>
                <w:rFonts w:hint="eastAsia"/>
                <w:szCs w:val="20"/>
              </w:rPr>
              <w:t>testn</w:t>
            </w:r>
            <w:r w:rsidRPr="00F8047C">
              <w:rPr>
                <w:rFonts w:hint="eastAsia"/>
                <w:szCs w:val="20"/>
              </w:rPr>
              <w:t>中调用</w:t>
            </w:r>
            <w:r w:rsidRPr="00F8047C">
              <w:rPr>
                <w:rFonts w:hint="eastAsia"/>
                <w:szCs w:val="20"/>
              </w:rPr>
              <w:t>getbufn</w:t>
            </w:r>
            <w:r w:rsidRPr="00F8047C">
              <w:rPr>
                <w:rFonts w:hint="eastAsia"/>
                <w:szCs w:val="20"/>
              </w:rPr>
              <w:t>后的下一指令地址。</w:t>
            </w:r>
          </w:p>
          <w:p w14:paraId="3EC1FC07" w14:textId="72E82DBA" w:rsidR="00F8047C" w:rsidRDefault="00F8047C" w:rsidP="00EB14BD">
            <w:pPr>
              <w:adjustRightInd w:val="0"/>
              <w:spacing w:line="329" w:lineRule="atLeast"/>
              <w:ind w:firstLine="425"/>
              <w:rPr>
                <w:szCs w:val="20"/>
              </w:rPr>
            </w:pPr>
            <w:r w:rsidRPr="00F8047C">
              <w:rPr>
                <w:noProof/>
                <w:szCs w:val="20"/>
              </w:rPr>
              <w:lastRenderedPageBreak/>
              <w:drawing>
                <wp:inline distT="0" distB="0" distL="0" distR="0" wp14:anchorId="502F31A8" wp14:editId="52B6F0F2">
                  <wp:extent cx="4959640" cy="2428748"/>
                  <wp:effectExtent l="0" t="0" r="0"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9364" cy="2433510"/>
                          </a:xfrm>
                          <a:prstGeom prst="rect">
                            <a:avLst/>
                          </a:prstGeom>
                        </pic:spPr>
                      </pic:pic>
                    </a:graphicData>
                  </a:graphic>
                </wp:inline>
              </w:drawing>
            </w:r>
          </w:p>
          <w:p w14:paraId="058611E1" w14:textId="77777777" w:rsidR="001125A0" w:rsidRPr="001125A0" w:rsidRDefault="001125A0" w:rsidP="001125A0">
            <w:pPr>
              <w:adjustRightInd w:val="0"/>
              <w:spacing w:line="329" w:lineRule="atLeast"/>
              <w:ind w:firstLine="425"/>
              <w:rPr>
                <w:szCs w:val="20"/>
              </w:rPr>
            </w:pPr>
            <w:r w:rsidRPr="001125A0">
              <w:rPr>
                <w:szCs w:val="20"/>
              </w:rPr>
              <w:t>正常的程序运行过程中，具体在栈中的位置是不确定，所以该实验与</w:t>
            </w:r>
            <w:r w:rsidRPr="001125A0">
              <w:rPr>
                <w:szCs w:val="20"/>
              </w:rPr>
              <w:t>level3</w:t>
            </w:r>
            <w:r w:rsidRPr="001125A0">
              <w:rPr>
                <w:szCs w:val="20"/>
              </w:rPr>
              <w:t>的区别在于，</w:t>
            </w:r>
            <w:r w:rsidRPr="001125A0">
              <w:rPr>
                <w:szCs w:val="20"/>
              </w:rPr>
              <w:t>buf</w:t>
            </w:r>
            <w:r w:rsidRPr="001125A0">
              <w:rPr>
                <w:szCs w:val="20"/>
              </w:rPr>
              <w:t>等地址在栈中位置是变化的。这里需要用到空操作雪橇（</w:t>
            </w:r>
            <w:r w:rsidRPr="001125A0">
              <w:rPr>
                <w:szCs w:val="20"/>
              </w:rPr>
              <w:t>nop sled</w:t>
            </w:r>
            <w:r w:rsidRPr="001125A0">
              <w:rPr>
                <w:szCs w:val="20"/>
              </w:rPr>
              <w:t>）技术，通过</w:t>
            </w:r>
            <w:r w:rsidRPr="001125A0">
              <w:rPr>
                <w:szCs w:val="20"/>
              </w:rPr>
              <w:t>nop</w:t>
            </w:r>
            <w:r w:rsidRPr="001125A0">
              <w:rPr>
                <w:szCs w:val="20"/>
              </w:rPr>
              <w:t>指令构造序列，程序只要执行到任意一个</w:t>
            </w:r>
            <w:r w:rsidRPr="001125A0">
              <w:rPr>
                <w:szCs w:val="20"/>
              </w:rPr>
              <w:t>nop</w:t>
            </w:r>
            <w:r w:rsidRPr="001125A0">
              <w:rPr>
                <w:szCs w:val="20"/>
              </w:rPr>
              <w:t>指令就会逐渐执行到攻击代码</w:t>
            </w:r>
          </w:p>
          <w:p w14:paraId="32EE7156" w14:textId="77777777" w:rsidR="00F8047C" w:rsidRDefault="00F8047C" w:rsidP="00EB14BD">
            <w:pPr>
              <w:adjustRightInd w:val="0"/>
              <w:spacing w:line="329" w:lineRule="atLeast"/>
              <w:ind w:firstLine="425"/>
              <w:rPr>
                <w:szCs w:val="20"/>
              </w:rPr>
            </w:pPr>
          </w:p>
          <w:p w14:paraId="007EAD17" w14:textId="77777777" w:rsidR="00F8047C" w:rsidRDefault="00F8047C" w:rsidP="00EB14BD">
            <w:pPr>
              <w:adjustRightInd w:val="0"/>
              <w:spacing w:line="329" w:lineRule="atLeast"/>
              <w:ind w:firstLine="425"/>
              <w:rPr>
                <w:szCs w:val="20"/>
              </w:rPr>
            </w:pPr>
          </w:p>
          <w:p w14:paraId="16C2EB5A" w14:textId="50E80B3B" w:rsidR="00F8047C" w:rsidRDefault="00F8047C" w:rsidP="00EB14BD">
            <w:pPr>
              <w:adjustRightInd w:val="0"/>
              <w:spacing w:line="329" w:lineRule="atLeast"/>
              <w:ind w:firstLine="425"/>
              <w:rPr>
                <w:szCs w:val="20"/>
              </w:rPr>
            </w:pPr>
            <w:r w:rsidRPr="00F8047C">
              <w:rPr>
                <w:noProof/>
                <w:szCs w:val="20"/>
              </w:rPr>
              <w:drawing>
                <wp:inline distT="0" distB="0" distL="0" distR="0" wp14:anchorId="7103B30B" wp14:editId="2EF75FF3">
                  <wp:extent cx="5293759" cy="2451608"/>
                  <wp:effectExtent l="0" t="0" r="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8801" cy="2463205"/>
                          </a:xfrm>
                          <a:prstGeom prst="rect">
                            <a:avLst/>
                          </a:prstGeom>
                        </pic:spPr>
                      </pic:pic>
                    </a:graphicData>
                  </a:graphic>
                </wp:inline>
              </w:drawing>
            </w:r>
          </w:p>
          <w:p w14:paraId="1D44EFDE" w14:textId="77777777" w:rsidR="00F8047C" w:rsidRDefault="00F8047C" w:rsidP="00EB14BD">
            <w:pPr>
              <w:adjustRightInd w:val="0"/>
              <w:spacing w:line="329" w:lineRule="atLeast"/>
              <w:ind w:firstLine="425"/>
              <w:rPr>
                <w:szCs w:val="20"/>
              </w:rPr>
            </w:pPr>
          </w:p>
          <w:p w14:paraId="61699C1C" w14:textId="5EDD69F3" w:rsidR="00F8047C" w:rsidRDefault="008F2E9C" w:rsidP="00EB14BD">
            <w:pPr>
              <w:adjustRightInd w:val="0"/>
              <w:spacing w:line="329" w:lineRule="atLeast"/>
              <w:ind w:firstLine="425"/>
              <w:rPr>
                <w:szCs w:val="20"/>
              </w:rPr>
            </w:pPr>
            <w:r w:rsidRPr="008F2E9C">
              <w:rPr>
                <w:noProof/>
                <w:szCs w:val="20"/>
              </w:rPr>
              <w:drawing>
                <wp:inline distT="0" distB="0" distL="0" distR="0" wp14:anchorId="6F367ACC" wp14:editId="1AD788A8">
                  <wp:extent cx="4911471" cy="204478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16830" cy="2047020"/>
                          </a:xfrm>
                          <a:prstGeom prst="rect">
                            <a:avLst/>
                          </a:prstGeom>
                        </pic:spPr>
                      </pic:pic>
                    </a:graphicData>
                  </a:graphic>
                </wp:inline>
              </w:drawing>
            </w:r>
          </w:p>
          <w:p w14:paraId="1298B614" w14:textId="796C92CE" w:rsidR="001125A0" w:rsidRPr="001125A0" w:rsidRDefault="001125A0" w:rsidP="005D15A6">
            <w:pPr>
              <w:adjustRightInd w:val="0"/>
              <w:spacing w:line="329" w:lineRule="atLeast"/>
              <w:ind w:firstLine="425"/>
              <w:rPr>
                <w:szCs w:val="20"/>
              </w:rPr>
            </w:pPr>
            <w:r w:rsidRPr="001125A0">
              <w:rPr>
                <w:szCs w:val="20"/>
              </w:rPr>
              <w:t>同样通过调试，或阅读</w:t>
            </w:r>
            <w:r w:rsidRPr="001125A0">
              <w:rPr>
                <w:szCs w:val="20"/>
              </w:rPr>
              <w:t>testn</w:t>
            </w:r>
            <w:r w:rsidRPr="001125A0">
              <w:rPr>
                <w:szCs w:val="20"/>
              </w:rPr>
              <w:t>函数的反汇编代码得到</w:t>
            </w:r>
            <w:r w:rsidRPr="001125A0">
              <w:rPr>
                <w:szCs w:val="20"/>
              </w:rPr>
              <w:t>testn</w:t>
            </w:r>
            <w:r w:rsidRPr="001125A0">
              <w:rPr>
                <w:szCs w:val="20"/>
              </w:rPr>
              <w:t>函数的</w:t>
            </w:r>
            <w:r w:rsidRPr="001125A0">
              <w:rPr>
                <w:szCs w:val="20"/>
              </w:rPr>
              <w:t>ebp</w:t>
            </w:r>
            <w:r w:rsidRPr="001125A0">
              <w:rPr>
                <w:szCs w:val="20"/>
              </w:rPr>
              <w:t>指针的内容为</w:t>
            </w:r>
            <w:r w:rsidRPr="001125A0">
              <w:rPr>
                <w:szCs w:val="20"/>
              </w:rPr>
              <w:t>testn</w:t>
            </w:r>
            <w:r w:rsidRPr="001125A0">
              <w:rPr>
                <w:szCs w:val="20"/>
              </w:rPr>
              <w:t>当</w:t>
            </w:r>
            <w:r w:rsidRPr="001125A0">
              <w:rPr>
                <w:szCs w:val="20"/>
              </w:rPr>
              <w:lastRenderedPageBreak/>
              <w:t>前</w:t>
            </w:r>
            <w:r w:rsidRPr="001125A0">
              <w:rPr>
                <w:szCs w:val="20"/>
              </w:rPr>
              <w:t>%esp+0x28</w:t>
            </w:r>
            <w:r w:rsidRPr="001125A0">
              <w:rPr>
                <w:szCs w:val="20"/>
              </w:rPr>
              <w:t>。</w:t>
            </w:r>
            <w:r w:rsidRPr="001125A0">
              <w:rPr>
                <w:szCs w:val="20"/>
              </w:rPr>
              <w:t> </w:t>
            </w:r>
            <w:r w:rsidR="005D15A6">
              <w:rPr>
                <w:rFonts w:hint="eastAsia"/>
                <w:szCs w:val="20"/>
              </w:rPr>
              <w:t>//</w:t>
            </w:r>
            <w:r w:rsidR="005D15A6" w:rsidRPr="005D15A6">
              <w:rPr>
                <w:rFonts w:hint="eastAsia"/>
                <w:szCs w:val="20"/>
              </w:rPr>
              <w:t>恢复</w:t>
            </w:r>
            <w:r w:rsidR="005D15A6" w:rsidRPr="005D15A6">
              <w:rPr>
                <w:rFonts w:hint="eastAsia"/>
                <w:szCs w:val="20"/>
              </w:rPr>
              <w:t>ebp</w:t>
            </w:r>
            <w:r w:rsidR="005D15A6" w:rsidRPr="005D15A6">
              <w:rPr>
                <w:rFonts w:hint="eastAsia"/>
                <w:szCs w:val="20"/>
              </w:rPr>
              <w:t>寄存器内容</w:t>
            </w:r>
            <w:r w:rsidRPr="001125A0">
              <w:rPr>
                <w:szCs w:val="20"/>
              </w:rPr>
              <w:br/>
              <w:t>getbufn()</w:t>
            </w:r>
            <w:r w:rsidRPr="001125A0">
              <w:rPr>
                <w:szCs w:val="20"/>
              </w:rPr>
              <w:t>返回后执行的下一行指令地址获取方法与</w:t>
            </w:r>
            <w:r w:rsidRPr="001125A0">
              <w:rPr>
                <w:szCs w:val="20"/>
              </w:rPr>
              <w:t>level3</w:t>
            </w:r>
            <w:r w:rsidRPr="001125A0">
              <w:rPr>
                <w:szCs w:val="20"/>
              </w:rPr>
              <w:t>相同，地址为</w:t>
            </w:r>
            <w:r w:rsidRPr="001125A0">
              <w:rPr>
                <w:szCs w:val="20"/>
              </w:rPr>
              <w:t>0x08048e3a</w:t>
            </w:r>
          </w:p>
          <w:p w14:paraId="2B96C7F9" w14:textId="77777777" w:rsidR="00F8047C" w:rsidRDefault="00F8047C" w:rsidP="00EB14BD">
            <w:pPr>
              <w:adjustRightInd w:val="0"/>
              <w:spacing w:line="329" w:lineRule="atLeast"/>
              <w:ind w:firstLine="425"/>
              <w:rPr>
                <w:szCs w:val="20"/>
              </w:rPr>
            </w:pPr>
          </w:p>
          <w:p w14:paraId="52826137" w14:textId="180E1216" w:rsidR="00F8047C" w:rsidRDefault="008F2E9C" w:rsidP="00EB14BD">
            <w:pPr>
              <w:adjustRightInd w:val="0"/>
              <w:spacing w:line="329" w:lineRule="atLeast"/>
              <w:ind w:firstLine="425"/>
              <w:rPr>
                <w:szCs w:val="20"/>
              </w:rPr>
            </w:pPr>
            <w:r w:rsidRPr="008F2E9C">
              <w:rPr>
                <w:noProof/>
                <w:szCs w:val="20"/>
              </w:rPr>
              <w:drawing>
                <wp:inline distT="0" distB="0" distL="0" distR="0" wp14:anchorId="6ED890CF" wp14:editId="05384598">
                  <wp:extent cx="5646420" cy="986790"/>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6420" cy="986790"/>
                          </a:xfrm>
                          <a:prstGeom prst="rect">
                            <a:avLst/>
                          </a:prstGeom>
                        </pic:spPr>
                      </pic:pic>
                    </a:graphicData>
                  </a:graphic>
                </wp:inline>
              </w:drawing>
            </w:r>
          </w:p>
          <w:p w14:paraId="4ECBA4AD" w14:textId="77777777" w:rsidR="00F8047C" w:rsidRDefault="00F8047C" w:rsidP="00EB14BD">
            <w:pPr>
              <w:adjustRightInd w:val="0"/>
              <w:spacing w:line="329" w:lineRule="atLeast"/>
              <w:ind w:firstLine="425"/>
              <w:rPr>
                <w:szCs w:val="20"/>
              </w:rPr>
            </w:pPr>
          </w:p>
          <w:p w14:paraId="7579630A" w14:textId="4B7F3899" w:rsidR="00F8047C" w:rsidRDefault="00FD1F7C" w:rsidP="00EB14BD">
            <w:pPr>
              <w:adjustRightInd w:val="0"/>
              <w:spacing w:line="329" w:lineRule="atLeast"/>
              <w:ind w:firstLine="425"/>
              <w:rPr>
                <w:szCs w:val="20"/>
              </w:rPr>
            </w:pPr>
            <w:r w:rsidRPr="00FD1F7C">
              <w:rPr>
                <w:noProof/>
                <w:szCs w:val="20"/>
              </w:rPr>
              <w:lastRenderedPageBreak/>
              <w:drawing>
                <wp:inline distT="0" distB="0" distL="0" distR="0" wp14:anchorId="6AAB2F3B" wp14:editId="443FC89E">
                  <wp:extent cx="5372100" cy="8293100"/>
                  <wp:effectExtent l="0" t="0" r="12700" b="1270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72100" cy="8293100"/>
                          </a:xfrm>
                          <a:prstGeom prst="rect">
                            <a:avLst/>
                          </a:prstGeom>
                        </pic:spPr>
                      </pic:pic>
                    </a:graphicData>
                  </a:graphic>
                </wp:inline>
              </w:drawing>
            </w:r>
          </w:p>
          <w:p w14:paraId="4CD9653A" w14:textId="48979C0A" w:rsidR="00F8047C" w:rsidRDefault="00FD1F7C" w:rsidP="00EB14BD">
            <w:pPr>
              <w:adjustRightInd w:val="0"/>
              <w:spacing w:line="329" w:lineRule="atLeast"/>
              <w:ind w:firstLine="425"/>
              <w:rPr>
                <w:szCs w:val="20"/>
              </w:rPr>
            </w:pPr>
            <w:r>
              <w:rPr>
                <w:rFonts w:hint="eastAsia"/>
                <w:szCs w:val="20"/>
              </w:rPr>
              <w:t>最大地址</w:t>
            </w:r>
            <w:r>
              <w:rPr>
                <w:rFonts w:hint="eastAsia"/>
                <w:szCs w:val="20"/>
              </w:rPr>
              <w:t>0x556833a8</w:t>
            </w:r>
          </w:p>
          <w:p w14:paraId="7B4A0EC2" w14:textId="3D701CC3" w:rsidR="00FD1F7C" w:rsidRDefault="00FD1F7C" w:rsidP="00EB14BD">
            <w:pPr>
              <w:adjustRightInd w:val="0"/>
              <w:spacing w:line="329" w:lineRule="atLeast"/>
              <w:ind w:firstLine="425"/>
              <w:rPr>
                <w:szCs w:val="20"/>
              </w:rPr>
            </w:pPr>
            <w:r>
              <w:rPr>
                <w:rFonts w:hint="eastAsia"/>
                <w:szCs w:val="20"/>
              </w:rPr>
              <w:t>将最高的</w:t>
            </w:r>
            <w:r>
              <w:rPr>
                <w:rFonts w:hint="eastAsia"/>
                <w:szCs w:val="20"/>
              </w:rPr>
              <w:t>buf</w:t>
            </w:r>
            <w:r>
              <w:rPr>
                <w:rFonts w:hint="eastAsia"/>
                <w:szCs w:val="20"/>
              </w:rPr>
              <w:t>地址作为跳转地址。</w:t>
            </w:r>
          </w:p>
          <w:p w14:paraId="4B0D3FCE" w14:textId="48780A46" w:rsidR="00F8047C" w:rsidRDefault="008A5E0B" w:rsidP="00EB14BD">
            <w:pPr>
              <w:adjustRightInd w:val="0"/>
              <w:spacing w:line="329" w:lineRule="atLeast"/>
              <w:ind w:firstLine="425"/>
              <w:rPr>
                <w:szCs w:val="20"/>
              </w:rPr>
            </w:pPr>
            <w:r w:rsidRPr="008A5E0B">
              <w:rPr>
                <w:noProof/>
                <w:szCs w:val="20"/>
              </w:rPr>
              <w:lastRenderedPageBreak/>
              <w:drawing>
                <wp:inline distT="0" distB="0" distL="0" distR="0" wp14:anchorId="402F0632" wp14:editId="670D7764">
                  <wp:extent cx="5646420" cy="524319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6420" cy="5243195"/>
                          </a:xfrm>
                          <a:prstGeom prst="rect">
                            <a:avLst/>
                          </a:prstGeom>
                        </pic:spPr>
                      </pic:pic>
                    </a:graphicData>
                  </a:graphic>
                </wp:inline>
              </w:drawing>
            </w:r>
          </w:p>
          <w:p w14:paraId="5655A497" w14:textId="7E99A381" w:rsidR="00F8047C" w:rsidRDefault="005D15A6" w:rsidP="00EB14BD">
            <w:pPr>
              <w:adjustRightInd w:val="0"/>
              <w:spacing w:line="329" w:lineRule="atLeast"/>
              <w:ind w:firstLine="425"/>
              <w:rPr>
                <w:szCs w:val="20"/>
              </w:rPr>
            </w:pPr>
            <w:r w:rsidRPr="005D15A6">
              <w:rPr>
                <w:noProof/>
                <w:szCs w:val="20"/>
              </w:rPr>
              <w:drawing>
                <wp:inline distT="0" distB="0" distL="0" distR="0" wp14:anchorId="67227A28" wp14:editId="3557D041">
                  <wp:extent cx="4875823" cy="1168400"/>
                  <wp:effectExtent l="0" t="0" r="127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82257" cy="1169942"/>
                          </a:xfrm>
                          <a:prstGeom prst="rect">
                            <a:avLst/>
                          </a:prstGeom>
                        </pic:spPr>
                      </pic:pic>
                    </a:graphicData>
                  </a:graphic>
                </wp:inline>
              </w:drawing>
            </w:r>
          </w:p>
          <w:p w14:paraId="2E981E22" w14:textId="77777777" w:rsidR="00F8047C" w:rsidRDefault="00F8047C" w:rsidP="00EB14BD">
            <w:pPr>
              <w:adjustRightInd w:val="0"/>
              <w:spacing w:line="329" w:lineRule="atLeast"/>
              <w:ind w:firstLine="425"/>
              <w:rPr>
                <w:szCs w:val="20"/>
              </w:rPr>
            </w:pPr>
          </w:p>
          <w:p w14:paraId="3BEB8D48" w14:textId="6CB773CC" w:rsidR="00592278" w:rsidRDefault="008A5E0B" w:rsidP="00EB14BD">
            <w:pPr>
              <w:adjustRightInd w:val="0"/>
              <w:spacing w:line="329" w:lineRule="atLeast"/>
              <w:ind w:firstLine="425"/>
              <w:rPr>
                <w:szCs w:val="20"/>
              </w:rPr>
            </w:pPr>
            <w:r w:rsidRPr="008A5E0B">
              <w:rPr>
                <w:noProof/>
                <w:szCs w:val="20"/>
              </w:rPr>
              <w:drawing>
                <wp:inline distT="0" distB="0" distL="0" distR="0" wp14:anchorId="54E23BA4" wp14:editId="0616D707">
                  <wp:extent cx="5646420" cy="195770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46420" cy="1957705"/>
                          </a:xfrm>
                          <a:prstGeom prst="rect">
                            <a:avLst/>
                          </a:prstGeom>
                        </pic:spPr>
                      </pic:pic>
                    </a:graphicData>
                  </a:graphic>
                </wp:inline>
              </w:drawing>
            </w:r>
          </w:p>
          <w:p w14:paraId="06194449" w14:textId="6312C92C" w:rsidR="00C0661C" w:rsidRPr="00EB14BD" w:rsidRDefault="00C0661C" w:rsidP="00D45C68">
            <w:pPr>
              <w:adjustRightInd w:val="0"/>
              <w:spacing w:line="329" w:lineRule="atLeast"/>
              <w:rPr>
                <w:rFonts w:ascii="宋体" w:hAnsi="宋体"/>
                <w:sz w:val="18"/>
              </w:rPr>
            </w:pPr>
          </w:p>
          <w:p w14:paraId="125D5AEC" w14:textId="77777777" w:rsidR="00E811DE" w:rsidRDefault="0079072B" w:rsidP="009E7210">
            <w:pPr>
              <w:spacing w:beforeLines="50" w:before="156"/>
              <w:rPr>
                <w:rFonts w:ascii="宋体" w:hAnsi="宋体"/>
                <w:sz w:val="24"/>
              </w:rPr>
            </w:pPr>
            <w:r>
              <w:rPr>
                <w:rFonts w:ascii="宋体" w:hAnsi="宋体" w:hint="eastAsia"/>
                <w:sz w:val="24"/>
              </w:rPr>
              <w:t>收获与体会：</w:t>
            </w:r>
          </w:p>
          <w:p w14:paraId="08FE79BE" w14:textId="77777777" w:rsidR="00532BCD" w:rsidRDefault="00532BCD" w:rsidP="00532BCD">
            <w:pPr>
              <w:spacing w:beforeLines="50" w:before="156"/>
              <w:ind w:firstLine="480"/>
              <w:rPr>
                <w:rFonts w:ascii="宋体" w:hAnsi="宋体"/>
                <w:sz w:val="24"/>
              </w:rPr>
            </w:pPr>
            <w:r>
              <w:rPr>
                <w:rFonts w:ascii="宋体" w:hAnsi="宋体" w:hint="eastAsia"/>
                <w:sz w:val="24"/>
              </w:rPr>
              <w:t>这个实验让我弄懂了</w:t>
            </w:r>
            <w:r w:rsidRPr="00532BCD">
              <w:rPr>
                <w:rFonts w:ascii="宋体" w:hAnsi="宋体"/>
                <w:sz w:val="24"/>
              </w:rPr>
              <w:t>缓冲区溢出原理，以及堆栈的过程，函数调用的实现过程，函数传参的底层实现等问题。</w:t>
            </w:r>
          </w:p>
          <w:p w14:paraId="4D8F3B57" w14:textId="77777777" w:rsidR="002B15FA" w:rsidRDefault="00532BCD" w:rsidP="002B15FA">
            <w:pPr>
              <w:spacing w:beforeLines="50" w:before="156"/>
              <w:ind w:firstLine="480"/>
              <w:rPr>
                <w:rFonts w:ascii="宋体" w:hAnsi="宋体"/>
                <w:sz w:val="24"/>
              </w:rPr>
            </w:pPr>
            <w:r>
              <w:rPr>
                <w:rFonts w:ascii="宋体" w:hAnsi="宋体" w:hint="eastAsia"/>
                <w:sz w:val="24"/>
              </w:rPr>
              <w:t>从</w:t>
            </w:r>
            <w:r w:rsidRPr="00532BCD">
              <w:rPr>
                <w:rFonts w:ascii="宋体" w:hAnsi="宋体"/>
                <w:sz w:val="24"/>
              </w:rPr>
              <w:t>Level0</w:t>
            </w:r>
            <w:r>
              <w:rPr>
                <w:rFonts w:ascii="宋体" w:hAnsi="宋体" w:hint="eastAsia"/>
                <w:sz w:val="24"/>
              </w:rPr>
              <w:t>开始，我明白了返回地址的位置，明白了是怎么样覆盖地址的。</w:t>
            </w:r>
            <w:r w:rsidRPr="00532BCD">
              <w:rPr>
                <w:rFonts w:ascii="宋体" w:hAnsi="宋体"/>
                <w:sz w:val="24"/>
              </w:rPr>
              <w:t>level1是修改参数</w:t>
            </w:r>
            <w:r w:rsidR="002B15FA">
              <w:rPr>
                <w:rFonts w:ascii="宋体" w:hAnsi="宋体" w:hint="eastAsia"/>
                <w:sz w:val="24"/>
              </w:rPr>
              <w:t>，</w:t>
            </w:r>
            <w:r w:rsidR="002B15FA" w:rsidRPr="002B15FA">
              <w:rPr>
                <w:rFonts w:ascii="宋体" w:hAnsi="宋体" w:hint="eastAsia"/>
                <w:sz w:val="24"/>
              </w:rPr>
              <w:t>程序不会真正调用FIZZ，它只会执行它的代码。这很重要</w:t>
            </w:r>
            <w:r w:rsidR="002B15FA">
              <w:rPr>
                <w:rFonts w:ascii="宋体" w:hAnsi="宋体" w:hint="eastAsia"/>
                <w:sz w:val="24"/>
              </w:rPr>
              <w:t>——</w:t>
            </w:r>
            <w:r w:rsidR="002B15FA" w:rsidRPr="002B15FA">
              <w:rPr>
                <w:rFonts w:ascii="宋体" w:hAnsi="宋体" w:hint="eastAsia"/>
                <w:sz w:val="24"/>
              </w:rPr>
              <w:t>在堆栈上放置cookie的位置的含义。</w:t>
            </w:r>
          </w:p>
          <w:p w14:paraId="4B345CCA" w14:textId="0865A0FD" w:rsidR="002B15FA" w:rsidRPr="002B15FA" w:rsidRDefault="00532BCD" w:rsidP="002B15FA">
            <w:pPr>
              <w:spacing w:beforeLines="50" w:before="156"/>
              <w:ind w:firstLine="480"/>
              <w:rPr>
                <w:rFonts w:ascii="宋体" w:hAnsi="宋体"/>
                <w:sz w:val="24"/>
              </w:rPr>
            </w:pPr>
            <w:r w:rsidRPr="00532BCD">
              <w:rPr>
                <w:rFonts w:ascii="宋体" w:hAnsi="宋体"/>
                <w:sz w:val="24"/>
              </w:rPr>
              <w:t>level2</w:t>
            </w:r>
            <w:r w:rsidR="002B15FA">
              <w:rPr>
                <w:rFonts w:ascii="宋体" w:hAnsi="宋体"/>
                <w:sz w:val="24"/>
              </w:rPr>
              <w:t>是修改全局变量</w:t>
            </w:r>
            <w:r w:rsidR="002B15FA">
              <w:rPr>
                <w:rFonts w:ascii="宋体" w:hAnsi="宋体" w:hint="eastAsia"/>
                <w:sz w:val="24"/>
              </w:rPr>
              <w:t>，</w:t>
            </w:r>
            <w:r w:rsidR="002B15FA" w:rsidRPr="002B15FA">
              <w:rPr>
                <w:rFonts w:ascii="宋体" w:hAnsi="宋体" w:hint="eastAsia"/>
                <w:sz w:val="24"/>
              </w:rPr>
              <w:t>可以使用GDB来获得构造漏洞字符串所需的信息。在GETBUF中设置一个断点并运行到这个断点。确定参数，如全局地址的值和缓冲器的位置。</w:t>
            </w:r>
            <w:r w:rsidR="002B15FA">
              <w:rPr>
                <w:rFonts w:ascii="宋体" w:hAnsi="宋体" w:hint="eastAsia"/>
                <w:sz w:val="24"/>
              </w:rPr>
              <w:t>手工确定指令序列的字节编码是繁琐的，容易出错。所以</w:t>
            </w:r>
            <w:r w:rsidR="002B15FA" w:rsidRPr="002B15FA">
              <w:rPr>
                <w:rFonts w:ascii="宋体" w:hAnsi="宋体" w:hint="eastAsia"/>
                <w:sz w:val="24"/>
              </w:rPr>
              <w:t>可以让工具通过编写包含要在堆栈上放置的指令和</w:t>
            </w:r>
            <w:r w:rsidR="002B15FA">
              <w:rPr>
                <w:rFonts w:ascii="宋体" w:hAnsi="宋体" w:hint="eastAsia"/>
                <w:sz w:val="24"/>
              </w:rPr>
              <w:t>7</w:t>
            </w:r>
            <w:r w:rsidR="002B15FA" w:rsidRPr="002B15FA">
              <w:rPr>
                <w:rFonts w:ascii="宋体" w:hAnsi="宋体" w:hint="eastAsia"/>
                <w:sz w:val="24"/>
              </w:rPr>
              <w:t>个数据的汇编代码文件来完成所有的工作。用GCC—M32—C汇编这个文件，然后用</w:t>
            </w:r>
            <w:r w:rsidR="002B15FA" w:rsidRPr="002B15FA">
              <w:rPr>
                <w:rFonts w:ascii="宋体" w:hAnsi="宋体"/>
                <w:sz w:val="24"/>
              </w:rPr>
              <w:t>objdump -d</w:t>
            </w:r>
            <w:r w:rsidR="002B15FA">
              <w:rPr>
                <w:rFonts w:ascii="宋体" w:hAnsi="宋体" w:hint="eastAsia"/>
                <w:sz w:val="24"/>
              </w:rPr>
              <w:t>将其分解。于是能够得到在提示中键入的精确字节序列。</w:t>
            </w:r>
          </w:p>
          <w:p w14:paraId="0761258C" w14:textId="45DDBF53" w:rsidR="002B15FA" w:rsidRDefault="002B15FA" w:rsidP="002B15FA">
            <w:pPr>
              <w:spacing w:beforeLines="50" w:before="156"/>
              <w:ind w:firstLine="480"/>
              <w:rPr>
                <w:rFonts w:ascii="宋体" w:hAnsi="宋体"/>
                <w:sz w:val="24"/>
              </w:rPr>
            </w:pPr>
            <w:r w:rsidRPr="002B15FA">
              <w:rPr>
                <w:rFonts w:ascii="宋体" w:hAnsi="宋体" w:hint="eastAsia"/>
                <w:sz w:val="24"/>
              </w:rPr>
              <w:t>在编写汇编代码时</w:t>
            </w:r>
            <w:r>
              <w:rPr>
                <w:rFonts w:ascii="宋体" w:hAnsi="宋体" w:hint="eastAsia"/>
                <w:sz w:val="24"/>
              </w:rPr>
              <w:t>还需要</w:t>
            </w:r>
            <w:r w:rsidRPr="002B15FA">
              <w:rPr>
                <w:rFonts w:ascii="宋体" w:hAnsi="宋体" w:hint="eastAsia"/>
                <w:sz w:val="24"/>
              </w:rPr>
              <w:t>注意使用地址模式。在堆栈上推一个地址并使用RET指令。</w:t>
            </w:r>
          </w:p>
          <w:p w14:paraId="464ADE76" w14:textId="130C2073" w:rsidR="002B15FA" w:rsidRDefault="00532BCD" w:rsidP="002B15FA">
            <w:pPr>
              <w:spacing w:beforeLines="50" w:before="156"/>
              <w:ind w:firstLine="480"/>
              <w:rPr>
                <w:rFonts w:ascii="宋体" w:hAnsi="宋体"/>
                <w:sz w:val="24"/>
              </w:rPr>
            </w:pPr>
            <w:r w:rsidRPr="00532BCD">
              <w:rPr>
                <w:rFonts w:ascii="宋体" w:hAnsi="宋体"/>
                <w:sz w:val="24"/>
              </w:rPr>
              <w:t>level3</w:t>
            </w:r>
            <w:r w:rsidR="002B15FA">
              <w:rPr>
                <w:rFonts w:ascii="宋体" w:hAnsi="宋体"/>
                <w:sz w:val="24"/>
              </w:rPr>
              <w:t>是恢复栈结构，</w:t>
            </w:r>
            <w:r w:rsidR="002B15FA" w:rsidRPr="002B15FA">
              <w:rPr>
                <w:rFonts w:ascii="宋体" w:hAnsi="宋体" w:hint="eastAsia"/>
                <w:sz w:val="24"/>
              </w:rPr>
              <w:t>使程序执行您自己设计的机器代码。你这样做是一种隐秘的方式，程序没有意识到有什么不对劲。</w:t>
            </w:r>
          </w:p>
          <w:p w14:paraId="11902A97" w14:textId="6701ACB1" w:rsidR="00532BCD" w:rsidRDefault="00532BCD" w:rsidP="002B15FA">
            <w:pPr>
              <w:spacing w:beforeLines="50" w:before="156"/>
              <w:ind w:firstLine="480"/>
              <w:rPr>
                <w:rFonts w:ascii="宋体" w:hAnsi="宋体"/>
                <w:sz w:val="24"/>
              </w:rPr>
            </w:pPr>
            <w:r w:rsidRPr="00532BCD">
              <w:rPr>
                <w:rFonts w:ascii="宋体" w:hAnsi="宋体"/>
                <w:sz w:val="24"/>
              </w:rPr>
              <w:t>level4是在level3第基础上实现随机化</w:t>
            </w:r>
            <w:r>
              <w:rPr>
                <w:rFonts w:ascii="宋体" w:hAnsi="宋体" w:hint="eastAsia"/>
                <w:sz w:val="24"/>
              </w:rPr>
              <w:t>……</w:t>
            </w:r>
          </w:p>
          <w:p w14:paraId="5345A01C" w14:textId="0CBEB3CB" w:rsidR="002B15FA" w:rsidRDefault="002B15FA" w:rsidP="002B15FA">
            <w:pPr>
              <w:spacing w:beforeLines="50" w:before="156"/>
              <w:ind w:firstLine="480"/>
              <w:rPr>
                <w:rFonts w:ascii="宋体" w:hAnsi="宋体"/>
                <w:sz w:val="24"/>
              </w:rPr>
            </w:pPr>
            <w:r w:rsidRPr="002B15FA">
              <w:rPr>
                <w:rFonts w:ascii="宋体" w:hAnsi="宋体" w:hint="eastAsia"/>
                <w:sz w:val="24"/>
              </w:rPr>
              <w:t>可以使用程序HE X 2 R A W来发送您的开发字符串的多个副本。如果在文件开发工具TXT中有一个副本，则可以使用以下命令：</w:t>
            </w:r>
          </w:p>
          <w:p w14:paraId="0B041E22" w14:textId="13E7ACD1" w:rsidR="002B15FA" w:rsidRDefault="002B15FA" w:rsidP="002B15FA">
            <w:pPr>
              <w:spacing w:beforeLines="50" w:before="156"/>
              <w:ind w:firstLine="480"/>
              <w:rPr>
                <w:rFonts w:ascii="宋体" w:hAnsi="宋体"/>
                <w:sz w:val="24"/>
              </w:rPr>
            </w:pPr>
            <w:r w:rsidRPr="002B15FA">
              <w:rPr>
                <w:rFonts w:ascii="宋体" w:hAnsi="宋体"/>
                <w:sz w:val="24"/>
              </w:rPr>
              <w:t>unix&gt; cat exploit.txt | ./hex2raw -n | ./bufbomb -n -u bovik</w:t>
            </w:r>
          </w:p>
          <w:p w14:paraId="4586F41B" w14:textId="3FAFB653" w:rsidR="002B15FA" w:rsidRPr="002B15FA" w:rsidRDefault="002B15FA" w:rsidP="002B15FA">
            <w:pPr>
              <w:spacing w:beforeLines="50" w:before="156"/>
              <w:ind w:firstLine="480"/>
              <w:rPr>
                <w:rFonts w:ascii="宋体" w:hAnsi="宋体"/>
                <w:sz w:val="24"/>
              </w:rPr>
            </w:pPr>
            <w:r w:rsidRPr="002B15FA">
              <w:rPr>
                <w:rFonts w:ascii="宋体" w:hAnsi="宋体" w:hint="eastAsia"/>
                <w:sz w:val="24"/>
              </w:rPr>
              <w:t>对于GETBUFN的所有5</w:t>
            </w:r>
            <w:r>
              <w:rPr>
                <w:rFonts w:ascii="宋体" w:hAnsi="宋体" w:hint="eastAsia"/>
                <w:sz w:val="24"/>
              </w:rPr>
              <w:t>个执行，必须使用相同的字符串。否则，</w:t>
            </w:r>
            <w:r w:rsidRPr="002B15FA">
              <w:rPr>
                <w:rFonts w:ascii="宋体" w:hAnsi="宋体" w:hint="eastAsia"/>
                <w:sz w:val="24"/>
              </w:rPr>
              <w:t>分级服务器使用的测试代码就会失败。</w:t>
            </w:r>
          </w:p>
          <w:p w14:paraId="1A1108D4" w14:textId="40F479B4" w:rsidR="00C0661C" w:rsidRDefault="002B15FA" w:rsidP="002B15FA">
            <w:pPr>
              <w:spacing w:beforeLines="50" w:before="156"/>
              <w:ind w:firstLine="480"/>
              <w:rPr>
                <w:rFonts w:ascii="宋体" w:hAnsi="宋体"/>
                <w:sz w:val="24"/>
              </w:rPr>
            </w:pPr>
            <w:r>
              <w:rPr>
                <w:rFonts w:ascii="宋体" w:hAnsi="宋体" w:hint="eastAsia"/>
                <w:sz w:val="24"/>
              </w:rPr>
              <w:t>他的</w:t>
            </w:r>
            <w:r w:rsidRPr="002B15FA">
              <w:rPr>
                <w:rFonts w:ascii="宋体" w:hAnsi="宋体" w:hint="eastAsia"/>
                <w:sz w:val="24"/>
              </w:rPr>
              <w:t>诀窍是利用NOP指令。它用一个字节编码（代码0x90</w:t>
            </w:r>
            <w:r>
              <w:rPr>
                <w:rFonts w:ascii="宋体" w:hAnsi="宋体" w:hint="eastAsia"/>
                <w:sz w:val="24"/>
              </w:rPr>
              <w:t>）。课本</w:t>
            </w:r>
            <w:r w:rsidRPr="002B15FA">
              <w:rPr>
                <w:rFonts w:ascii="宋体" w:hAnsi="宋体" w:hint="eastAsia"/>
                <w:sz w:val="24"/>
              </w:rPr>
              <w:t>第262页的“NOP SLID</w:t>
            </w:r>
            <w:r>
              <w:rPr>
                <w:rFonts w:ascii="宋体" w:hAnsi="宋体" w:hint="eastAsia"/>
                <w:sz w:val="24"/>
              </w:rPr>
              <w:t>”</w:t>
            </w:r>
            <w:r w:rsidRPr="002B15FA">
              <w:rPr>
                <w:rFonts w:ascii="宋体" w:hAnsi="宋体" w:hint="eastAsia"/>
                <w:sz w:val="24"/>
              </w:rPr>
              <w:t>。</w:t>
            </w:r>
          </w:p>
        </w:tc>
      </w:tr>
      <w:tr w:rsidR="00C0661C" w14:paraId="6FA36E53" w14:textId="77777777" w:rsidTr="005F1EA5">
        <w:trPr>
          <w:cantSplit/>
          <w:trHeight w:val="1155"/>
        </w:trPr>
        <w:tc>
          <w:tcPr>
            <w:tcW w:w="468" w:type="dxa"/>
            <w:tcBorders>
              <w:top w:val="single" w:sz="4" w:space="0" w:color="auto"/>
              <w:left w:val="single" w:sz="8" w:space="0" w:color="auto"/>
              <w:bottom w:val="single" w:sz="8" w:space="0" w:color="auto"/>
              <w:right w:val="single" w:sz="4" w:space="0" w:color="auto"/>
            </w:tcBorders>
            <w:vAlign w:val="center"/>
          </w:tcPr>
          <w:p w14:paraId="16D18E46" w14:textId="41453EBE" w:rsidR="00C0661C" w:rsidRDefault="00C0661C">
            <w:pPr>
              <w:jc w:val="center"/>
              <w:rPr>
                <w:rFonts w:ascii="宋体" w:hAnsi="宋体"/>
                <w:sz w:val="24"/>
              </w:rPr>
            </w:pPr>
            <w:r>
              <w:rPr>
                <w:rFonts w:ascii="宋体" w:hAnsi="宋体" w:hint="eastAsia"/>
                <w:sz w:val="24"/>
              </w:rPr>
              <w:lastRenderedPageBreak/>
              <w:t>实</w:t>
            </w:r>
          </w:p>
          <w:p w14:paraId="004BE16F" w14:textId="77777777" w:rsidR="00C0661C" w:rsidRDefault="00C0661C">
            <w:pPr>
              <w:jc w:val="center"/>
              <w:rPr>
                <w:rFonts w:ascii="宋体" w:hAnsi="宋体"/>
                <w:sz w:val="24"/>
              </w:rPr>
            </w:pPr>
            <w:r>
              <w:rPr>
                <w:rFonts w:ascii="宋体" w:hAnsi="宋体" w:hint="eastAsia"/>
                <w:sz w:val="24"/>
              </w:rPr>
              <w:t>验成绩</w:t>
            </w:r>
          </w:p>
        </w:tc>
        <w:tc>
          <w:tcPr>
            <w:tcW w:w="8598" w:type="dxa"/>
            <w:tcBorders>
              <w:top w:val="single" w:sz="4" w:space="0" w:color="auto"/>
              <w:left w:val="single" w:sz="4" w:space="0" w:color="auto"/>
              <w:bottom w:val="single" w:sz="8" w:space="0" w:color="auto"/>
              <w:right w:val="single" w:sz="8" w:space="0" w:color="auto"/>
            </w:tcBorders>
            <w:vAlign w:val="center"/>
          </w:tcPr>
          <w:p w14:paraId="7A14162B" w14:textId="77777777" w:rsidR="00C0661C" w:rsidRDefault="00C0661C" w:rsidP="009E7210">
            <w:pPr>
              <w:rPr>
                <w:rFonts w:ascii="宋体" w:hAnsi="宋体"/>
                <w:sz w:val="24"/>
                <w:u w:val="single"/>
              </w:rPr>
            </w:pPr>
          </w:p>
        </w:tc>
      </w:tr>
    </w:tbl>
    <w:p w14:paraId="6BCC545F" w14:textId="77777777" w:rsidR="007313B1" w:rsidRDefault="007313B1" w:rsidP="009E7210">
      <w:pPr>
        <w:spacing w:beforeLines="50" w:before="156"/>
        <w:ind w:right="480"/>
      </w:pPr>
    </w:p>
    <w:p w14:paraId="1A554D18" w14:textId="525F06D0" w:rsidR="007313B1" w:rsidRPr="007313B1" w:rsidRDefault="007313B1" w:rsidP="00592278">
      <w:pPr>
        <w:spacing w:line="360" w:lineRule="auto"/>
        <w:jc w:val="center"/>
        <w:rPr>
          <w:rFonts w:ascii="宋体" w:hAnsi="宋体"/>
          <w:sz w:val="24"/>
        </w:rPr>
      </w:pPr>
    </w:p>
    <w:sectPr w:rsidR="007313B1" w:rsidRPr="007313B1">
      <w:pgSz w:w="11906" w:h="16838"/>
      <w:pgMar w:top="1418" w:right="1418" w:bottom="1418" w:left="1418"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354AF08"/>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3F9F7AC1"/>
    <w:multiLevelType w:val="multilevel"/>
    <w:tmpl w:val="439C0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7C59AC"/>
    <w:multiLevelType w:val="hybridMultilevel"/>
    <w:tmpl w:val="490CC6CE"/>
    <w:lvl w:ilvl="0" w:tplc="C27A5206">
      <w:start w:val="1"/>
      <w:numFmt w:val="japaneseCounting"/>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3" w15:restartNumberingAfterBreak="0">
    <w:nsid w:val="55340437"/>
    <w:multiLevelType w:val="hybridMultilevel"/>
    <w:tmpl w:val="25CEC9F4"/>
    <w:lvl w:ilvl="0" w:tplc="426486A0">
      <w:start w:val="2"/>
      <w:numFmt w:val="decimal"/>
      <w:lvlText w:val="%1）"/>
      <w:lvlJc w:val="left"/>
      <w:pPr>
        <w:tabs>
          <w:tab w:val="num" w:pos="785"/>
        </w:tabs>
        <w:ind w:left="785" w:hanging="360"/>
      </w:pPr>
      <w:rPr>
        <w:rFonts w:hint="default"/>
      </w:rPr>
    </w:lvl>
    <w:lvl w:ilvl="1" w:tplc="04090019" w:tentative="1">
      <w:start w:val="1"/>
      <w:numFmt w:val="lowerLetter"/>
      <w:lvlText w:val="%2)"/>
      <w:lvlJc w:val="left"/>
      <w:pPr>
        <w:tabs>
          <w:tab w:val="num" w:pos="1265"/>
        </w:tabs>
        <w:ind w:left="1265" w:hanging="420"/>
      </w:pPr>
    </w:lvl>
    <w:lvl w:ilvl="2" w:tplc="0409001B" w:tentative="1">
      <w:start w:val="1"/>
      <w:numFmt w:val="lowerRoman"/>
      <w:lvlText w:val="%3."/>
      <w:lvlJc w:val="right"/>
      <w:pPr>
        <w:tabs>
          <w:tab w:val="num" w:pos="1685"/>
        </w:tabs>
        <w:ind w:left="1685" w:hanging="420"/>
      </w:pPr>
    </w:lvl>
    <w:lvl w:ilvl="3" w:tplc="0409000F" w:tentative="1">
      <w:start w:val="1"/>
      <w:numFmt w:val="decimal"/>
      <w:lvlText w:val="%4."/>
      <w:lvlJc w:val="left"/>
      <w:pPr>
        <w:tabs>
          <w:tab w:val="num" w:pos="2105"/>
        </w:tabs>
        <w:ind w:left="2105" w:hanging="420"/>
      </w:pPr>
    </w:lvl>
    <w:lvl w:ilvl="4" w:tplc="04090019" w:tentative="1">
      <w:start w:val="1"/>
      <w:numFmt w:val="lowerLetter"/>
      <w:lvlText w:val="%5)"/>
      <w:lvlJc w:val="left"/>
      <w:pPr>
        <w:tabs>
          <w:tab w:val="num" w:pos="2525"/>
        </w:tabs>
        <w:ind w:left="2525" w:hanging="420"/>
      </w:pPr>
    </w:lvl>
    <w:lvl w:ilvl="5" w:tplc="0409001B" w:tentative="1">
      <w:start w:val="1"/>
      <w:numFmt w:val="lowerRoman"/>
      <w:lvlText w:val="%6."/>
      <w:lvlJc w:val="right"/>
      <w:pPr>
        <w:tabs>
          <w:tab w:val="num" w:pos="2945"/>
        </w:tabs>
        <w:ind w:left="2945" w:hanging="420"/>
      </w:pPr>
    </w:lvl>
    <w:lvl w:ilvl="6" w:tplc="0409000F" w:tentative="1">
      <w:start w:val="1"/>
      <w:numFmt w:val="decimal"/>
      <w:lvlText w:val="%7."/>
      <w:lvlJc w:val="left"/>
      <w:pPr>
        <w:tabs>
          <w:tab w:val="num" w:pos="3365"/>
        </w:tabs>
        <w:ind w:left="3365" w:hanging="420"/>
      </w:pPr>
    </w:lvl>
    <w:lvl w:ilvl="7" w:tplc="04090019" w:tentative="1">
      <w:start w:val="1"/>
      <w:numFmt w:val="lowerLetter"/>
      <w:lvlText w:val="%8)"/>
      <w:lvlJc w:val="left"/>
      <w:pPr>
        <w:tabs>
          <w:tab w:val="num" w:pos="3785"/>
        </w:tabs>
        <w:ind w:left="3785" w:hanging="420"/>
      </w:pPr>
    </w:lvl>
    <w:lvl w:ilvl="8" w:tplc="0409001B" w:tentative="1">
      <w:start w:val="1"/>
      <w:numFmt w:val="lowerRoman"/>
      <w:lvlText w:val="%9."/>
      <w:lvlJc w:val="right"/>
      <w:pPr>
        <w:tabs>
          <w:tab w:val="num" w:pos="4205"/>
        </w:tabs>
        <w:ind w:left="4205" w:hanging="420"/>
      </w:pPr>
    </w:lvl>
  </w:abstractNum>
  <w:num w:numId="1">
    <w:abstractNumId w:val="3"/>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doNotDisplayPageBoundaries/>
  <w:embedSystemFonts/>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661C"/>
    <w:rsid w:val="000E4F74"/>
    <w:rsid w:val="000F0C34"/>
    <w:rsid w:val="00111981"/>
    <w:rsid w:val="001125A0"/>
    <w:rsid w:val="002516FF"/>
    <w:rsid w:val="002966E7"/>
    <w:rsid w:val="002B15FA"/>
    <w:rsid w:val="002D524B"/>
    <w:rsid w:val="002F798D"/>
    <w:rsid w:val="00341148"/>
    <w:rsid w:val="00343727"/>
    <w:rsid w:val="00351DD2"/>
    <w:rsid w:val="003D1EF6"/>
    <w:rsid w:val="003E73DC"/>
    <w:rsid w:val="00427648"/>
    <w:rsid w:val="00444C74"/>
    <w:rsid w:val="00457CB8"/>
    <w:rsid w:val="004B5D69"/>
    <w:rsid w:val="004D6A2C"/>
    <w:rsid w:val="00514C7C"/>
    <w:rsid w:val="00532BCD"/>
    <w:rsid w:val="00544322"/>
    <w:rsid w:val="00592278"/>
    <w:rsid w:val="005D15A6"/>
    <w:rsid w:val="005F1EA5"/>
    <w:rsid w:val="00602EC6"/>
    <w:rsid w:val="0061709C"/>
    <w:rsid w:val="006179DF"/>
    <w:rsid w:val="00630DF3"/>
    <w:rsid w:val="00634FA1"/>
    <w:rsid w:val="006759A9"/>
    <w:rsid w:val="00695C52"/>
    <w:rsid w:val="006B2B58"/>
    <w:rsid w:val="006B2DC0"/>
    <w:rsid w:val="006D0063"/>
    <w:rsid w:val="006D413B"/>
    <w:rsid w:val="006E1676"/>
    <w:rsid w:val="007313B1"/>
    <w:rsid w:val="00747E7F"/>
    <w:rsid w:val="0075532E"/>
    <w:rsid w:val="0079072B"/>
    <w:rsid w:val="007F1B1E"/>
    <w:rsid w:val="0089724B"/>
    <w:rsid w:val="008A5E0B"/>
    <w:rsid w:val="008F0F3B"/>
    <w:rsid w:val="008F2E9C"/>
    <w:rsid w:val="00926A1E"/>
    <w:rsid w:val="00932E48"/>
    <w:rsid w:val="00973268"/>
    <w:rsid w:val="00977B78"/>
    <w:rsid w:val="009A3857"/>
    <w:rsid w:val="009E7210"/>
    <w:rsid w:val="00A111E4"/>
    <w:rsid w:val="00A53FE2"/>
    <w:rsid w:val="00A67A1E"/>
    <w:rsid w:val="00A76D92"/>
    <w:rsid w:val="00A91A70"/>
    <w:rsid w:val="00AB280A"/>
    <w:rsid w:val="00AC0081"/>
    <w:rsid w:val="00AC69E0"/>
    <w:rsid w:val="00B3194C"/>
    <w:rsid w:val="00B53D00"/>
    <w:rsid w:val="00B93CB6"/>
    <w:rsid w:val="00BA3386"/>
    <w:rsid w:val="00BA4673"/>
    <w:rsid w:val="00BC5F3F"/>
    <w:rsid w:val="00BD02A7"/>
    <w:rsid w:val="00C0661C"/>
    <w:rsid w:val="00C31DC5"/>
    <w:rsid w:val="00C352EA"/>
    <w:rsid w:val="00C44400"/>
    <w:rsid w:val="00C57960"/>
    <w:rsid w:val="00CB2FF1"/>
    <w:rsid w:val="00CE4622"/>
    <w:rsid w:val="00CF43F2"/>
    <w:rsid w:val="00CF76C5"/>
    <w:rsid w:val="00D27F64"/>
    <w:rsid w:val="00D3195C"/>
    <w:rsid w:val="00D45C68"/>
    <w:rsid w:val="00D73CFC"/>
    <w:rsid w:val="00DA1287"/>
    <w:rsid w:val="00E811DE"/>
    <w:rsid w:val="00EB14BD"/>
    <w:rsid w:val="00F02ADB"/>
    <w:rsid w:val="00F10E83"/>
    <w:rsid w:val="00F54EDD"/>
    <w:rsid w:val="00F728B2"/>
    <w:rsid w:val="00F8047C"/>
    <w:rsid w:val="00F90EC3"/>
    <w:rsid w:val="00FD1F7C"/>
    <w:rsid w:val="00FD31A0"/>
    <w:rsid w:val="00FD4D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AF845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封面1"/>
    <w:basedOn w:val="a"/>
    <w:pPr>
      <w:spacing w:line="360" w:lineRule="auto"/>
      <w:ind w:firstLineChars="100" w:firstLine="720"/>
    </w:pPr>
    <w:rPr>
      <w:rFonts w:ascii="宋体" w:hAnsi="宋体"/>
      <w:sz w:val="72"/>
    </w:rPr>
  </w:style>
  <w:style w:type="paragraph" w:customStyle="1" w:styleId="a3">
    <w:name w:val="一级标题"/>
    <w:basedOn w:val="a"/>
    <w:rPr>
      <w:sz w:val="30"/>
    </w:rPr>
  </w:style>
  <w:style w:type="paragraph" w:customStyle="1" w:styleId="a4">
    <w:name w:val="二级标题"/>
    <w:basedOn w:val="a"/>
    <w:pPr>
      <w:spacing w:line="360" w:lineRule="auto"/>
      <w:ind w:firstLine="437"/>
    </w:pPr>
    <w:rPr>
      <w:sz w:val="24"/>
    </w:rPr>
  </w:style>
  <w:style w:type="paragraph" w:customStyle="1" w:styleId="a5">
    <w:name w:val="参考文献"/>
    <w:basedOn w:val="a"/>
    <w:pPr>
      <w:ind w:firstLineChars="200" w:firstLine="480"/>
    </w:pPr>
    <w:rPr>
      <w:rFonts w:ascii="宋体" w:hAnsi="宋体"/>
      <w:sz w:val="24"/>
      <w:szCs w:val="21"/>
    </w:rPr>
  </w:style>
  <w:style w:type="paragraph" w:customStyle="1" w:styleId="a6">
    <w:name w:val="成绩评定标题"/>
    <w:basedOn w:val="a"/>
    <w:pPr>
      <w:jc w:val="center"/>
    </w:pPr>
    <w:rPr>
      <w:sz w:val="32"/>
      <w:szCs w:val="32"/>
    </w:rPr>
  </w:style>
  <w:style w:type="paragraph" w:styleId="a7">
    <w:name w:val="Normal Indent"/>
    <w:basedOn w:val="a"/>
    <w:rsid w:val="007F1B1E"/>
    <w:pPr>
      <w:ind w:firstLine="420"/>
    </w:pPr>
    <w:rPr>
      <w:szCs w:val="20"/>
    </w:rPr>
  </w:style>
  <w:style w:type="paragraph" w:styleId="a8">
    <w:name w:val="Document Map"/>
    <w:basedOn w:val="a"/>
    <w:link w:val="a9"/>
    <w:unhideWhenUsed/>
    <w:rsid w:val="00EB14BD"/>
    <w:rPr>
      <w:rFonts w:ascii="宋体" w:hAnsi="Calibri"/>
      <w:sz w:val="18"/>
      <w:szCs w:val="18"/>
    </w:rPr>
  </w:style>
  <w:style w:type="character" w:customStyle="1" w:styleId="a9">
    <w:name w:val="文档结构图 字符"/>
    <w:link w:val="a8"/>
    <w:rsid w:val="00EB14BD"/>
    <w:rPr>
      <w:rFonts w:ascii="宋体" w:hAnsi="Calibri"/>
      <w:kern w:val="2"/>
      <w:sz w:val="18"/>
      <w:szCs w:val="18"/>
    </w:rPr>
  </w:style>
  <w:style w:type="paragraph" w:customStyle="1" w:styleId="aa">
    <w:name w:val="表题"/>
    <w:basedOn w:val="a"/>
    <w:rsid w:val="00EB14BD"/>
    <w:pPr>
      <w:adjustRightInd w:val="0"/>
      <w:snapToGrid w:val="0"/>
      <w:spacing w:before="120" w:after="40" w:line="329" w:lineRule="atLeast"/>
      <w:jc w:val="center"/>
    </w:pPr>
    <w:rPr>
      <w:rFonts w:ascii="Arial" w:eastAsia="黑体" w:hAnsi="Arial"/>
      <w:sz w:val="18"/>
      <w:szCs w:val="20"/>
    </w:rPr>
  </w:style>
  <w:style w:type="table" w:styleId="ab">
    <w:name w:val="Table Grid"/>
    <w:basedOn w:val="a1"/>
    <w:rsid w:val="003437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
    <w:name w:val="Plain Table 5"/>
    <w:basedOn w:val="a1"/>
    <w:uiPriority w:val="45"/>
    <w:rsid w:val="00343727"/>
    <w:tblPr>
      <w:tblStyleRowBandSize w:val="1"/>
      <w:tblStyleColBandSize w:val="1"/>
    </w:tblPr>
    <w:tblStylePr w:type="firstRow">
      <w:rPr>
        <w:rFonts w:ascii="等线 Light" w:eastAsia="等线 Light" w:hAnsi="等线 Light" w:cs="Times New Roman"/>
        <w:i/>
        <w:iCs/>
        <w:sz w:val="26"/>
      </w:rPr>
      <w:tblPr/>
      <w:tcPr>
        <w:tcBorders>
          <w:bottom w:val="single" w:sz="4" w:space="0" w:color="7F7F7F"/>
        </w:tcBorders>
        <w:shd w:val="clear" w:color="auto" w:fill="FFFFFF"/>
      </w:tcPr>
    </w:tblStylePr>
    <w:tblStylePr w:type="lastRow">
      <w:rPr>
        <w:rFonts w:ascii="等线 Light" w:eastAsia="等线 Light" w:hAnsi="等线 Light" w:cs="Times New Roman"/>
        <w:i/>
        <w:iCs/>
        <w:sz w:val="26"/>
      </w:rPr>
      <w:tblPr/>
      <w:tcPr>
        <w:tcBorders>
          <w:top w:val="single" w:sz="4" w:space="0" w:color="7F7F7F"/>
        </w:tcBorders>
        <w:shd w:val="clear" w:color="auto" w:fill="FFFFFF"/>
      </w:tcPr>
    </w:tblStylePr>
    <w:tblStylePr w:type="firstCol">
      <w:pPr>
        <w:jc w:val="right"/>
      </w:pPr>
      <w:rPr>
        <w:rFonts w:ascii="等线 Light" w:eastAsia="等线 Light" w:hAnsi="等线 Light" w:cs="Times New Roman"/>
        <w:i/>
        <w:iCs/>
        <w:sz w:val="26"/>
      </w:rPr>
      <w:tblPr/>
      <w:tcPr>
        <w:tcBorders>
          <w:right w:val="single" w:sz="4" w:space="0" w:color="7F7F7F"/>
        </w:tcBorders>
        <w:shd w:val="clear" w:color="auto" w:fill="FFFFFF"/>
      </w:tcPr>
    </w:tblStylePr>
    <w:tblStylePr w:type="lastCol">
      <w:rPr>
        <w:rFonts w:ascii="等线 Light" w:eastAsia="等线 Light" w:hAnsi="等线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
    <w:name w:val="Plain Table 4"/>
    <w:basedOn w:val="a1"/>
    <w:uiPriority w:val="44"/>
    <w:rsid w:val="0034372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3">
    <w:name w:val="Plain Table 3"/>
    <w:basedOn w:val="a1"/>
    <w:uiPriority w:val="43"/>
    <w:rsid w:val="00343727"/>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2">
    <w:name w:val="Plain Table 2"/>
    <w:basedOn w:val="a1"/>
    <w:uiPriority w:val="42"/>
    <w:rsid w:val="00343727"/>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10">
    <w:name w:val="Plain Table 1"/>
    <w:basedOn w:val="a1"/>
    <w:uiPriority w:val="41"/>
    <w:rsid w:val="00343727"/>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ac">
    <w:name w:val="Table Contemporary"/>
    <w:basedOn w:val="a1"/>
    <w:rsid w:val="00AB280A"/>
    <w:pPr>
      <w:widowControl w:val="0"/>
      <w:jc w:val="both"/>
    </w:pPr>
    <w:tblPr>
      <w:tblStyleRowBandSize w:val="1"/>
      <w:tblBorders>
        <w:insideH w:val="single" w:sz="18" w:space="0" w:color="FFFFFF"/>
        <w:insideV w:val="single" w:sz="18" w:space="0" w:color="FFFFFF"/>
      </w:tblBorders>
    </w:tblPr>
    <w:tblStylePr w:type="firstRow">
      <w:rPr>
        <w:b/>
        <w:bCs/>
        <w:color w:val="auto"/>
      </w:rPr>
      <w:tblPr/>
      <w:tcPr>
        <w:shd w:val="pct20" w:color="000000" w:fill="FFFFFF"/>
      </w:tcPr>
    </w:tblStylePr>
    <w:tblStylePr w:type="band1Horz">
      <w:rPr>
        <w:color w:val="auto"/>
      </w:rPr>
      <w:tblPr/>
      <w:tcPr>
        <w:shd w:val="pct5" w:color="000000" w:fill="FFFFFF"/>
      </w:tcPr>
    </w:tblStylePr>
    <w:tblStylePr w:type="band2Horz">
      <w:rPr>
        <w:color w:val="auto"/>
      </w:rPr>
      <w:tblPr/>
      <w:tcPr>
        <w:shd w:val="pct20" w:color="000000" w:fill="FFFFFF"/>
      </w:tcPr>
    </w:tblStylePr>
  </w:style>
  <w:style w:type="table" w:styleId="ad">
    <w:name w:val="Table Professional"/>
    <w:basedOn w:val="a1"/>
    <w:rsid w:val="00AB280A"/>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293208">
      <w:bodyDiv w:val="1"/>
      <w:marLeft w:val="0"/>
      <w:marRight w:val="0"/>
      <w:marTop w:val="0"/>
      <w:marBottom w:val="0"/>
      <w:divBdr>
        <w:top w:val="none" w:sz="0" w:space="0" w:color="auto"/>
        <w:left w:val="none" w:sz="0" w:space="0" w:color="auto"/>
        <w:bottom w:val="none" w:sz="0" w:space="0" w:color="auto"/>
        <w:right w:val="none" w:sz="0" w:space="0" w:color="auto"/>
      </w:divBdr>
    </w:div>
    <w:div w:id="160514380">
      <w:bodyDiv w:val="1"/>
      <w:marLeft w:val="0"/>
      <w:marRight w:val="0"/>
      <w:marTop w:val="0"/>
      <w:marBottom w:val="0"/>
      <w:divBdr>
        <w:top w:val="none" w:sz="0" w:space="0" w:color="auto"/>
        <w:left w:val="none" w:sz="0" w:space="0" w:color="auto"/>
        <w:bottom w:val="none" w:sz="0" w:space="0" w:color="auto"/>
        <w:right w:val="none" w:sz="0" w:space="0" w:color="auto"/>
      </w:divBdr>
    </w:div>
    <w:div w:id="275186492">
      <w:bodyDiv w:val="1"/>
      <w:marLeft w:val="0"/>
      <w:marRight w:val="0"/>
      <w:marTop w:val="0"/>
      <w:marBottom w:val="0"/>
      <w:divBdr>
        <w:top w:val="none" w:sz="0" w:space="0" w:color="auto"/>
        <w:left w:val="none" w:sz="0" w:space="0" w:color="auto"/>
        <w:bottom w:val="none" w:sz="0" w:space="0" w:color="auto"/>
        <w:right w:val="none" w:sz="0" w:space="0" w:color="auto"/>
      </w:divBdr>
    </w:div>
    <w:div w:id="503975385">
      <w:bodyDiv w:val="1"/>
      <w:marLeft w:val="0"/>
      <w:marRight w:val="0"/>
      <w:marTop w:val="0"/>
      <w:marBottom w:val="0"/>
      <w:divBdr>
        <w:top w:val="none" w:sz="0" w:space="0" w:color="auto"/>
        <w:left w:val="none" w:sz="0" w:space="0" w:color="auto"/>
        <w:bottom w:val="none" w:sz="0" w:space="0" w:color="auto"/>
        <w:right w:val="none" w:sz="0" w:space="0" w:color="auto"/>
      </w:divBdr>
    </w:div>
    <w:div w:id="682971994">
      <w:bodyDiv w:val="1"/>
      <w:marLeft w:val="0"/>
      <w:marRight w:val="0"/>
      <w:marTop w:val="0"/>
      <w:marBottom w:val="0"/>
      <w:divBdr>
        <w:top w:val="none" w:sz="0" w:space="0" w:color="auto"/>
        <w:left w:val="none" w:sz="0" w:space="0" w:color="auto"/>
        <w:bottom w:val="none" w:sz="0" w:space="0" w:color="auto"/>
        <w:right w:val="none" w:sz="0" w:space="0" w:color="auto"/>
      </w:divBdr>
    </w:div>
    <w:div w:id="805125835">
      <w:bodyDiv w:val="1"/>
      <w:marLeft w:val="0"/>
      <w:marRight w:val="0"/>
      <w:marTop w:val="0"/>
      <w:marBottom w:val="0"/>
      <w:divBdr>
        <w:top w:val="none" w:sz="0" w:space="0" w:color="auto"/>
        <w:left w:val="none" w:sz="0" w:space="0" w:color="auto"/>
        <w:bottom w:val="none" w:sz="0" w:space="0" w:color="auto"/>
        <w:right w:val="none" w:sz="0" w:space="0" w:color="auto"/>
      </w:divBdr>
    </w:div>
    <w:div w:id="836118574">
      <w:bodyDiv w:val="1"/>
      <w:marLeft w:val="0"/>
      <w:marRight w:val="0"/>
      <w:marTop w:val="0"/>
      <w:marBottom w:val="0"/>
      <w:divBdr>
        <w:top w:val="none" w:sz="0" w:space="0" w:color="auto"/>
        <w:left w:val="none" w:sz="0" w:space="0" w:color="auto"/>
        <w:bottom w:val="none" w:sz="0" w:space="0" w:color="auto"/>
        <w:right w:val="none" w:sz="0" w:space="0" w:color="auto"/>
      </w:divBdr>
    </w:div>
    <w:div w:id="960498539">
      <w:bodyDiv w:val="1"/>
      <w:marLeft w:val="0"/>
      <w:marRight w:val="0"/>
      <w:marTop w:val="0"/>
      <w:marBottom w:val="0"/>
      <w:divBdr>
        <w:top w:val="none" w:sz="0" w:space="0" w:color="auto"/>
        <w:left w:val="none" w:sz="0" w:space="0" w:color="auto"/>
        <w:bottom w:val="none" w:sz="0" w:space="0" w:color="auto"/>
        <w:right w:val="none" w:sz="0" w:space="0" w:color="auto"/>
      </w:divBdr>
    </w:div>
    <w:div w:id="1013655192">
      <w:bodyDiv w:val="1"/>
      <w:marLeft w:val="0"/>
      <w:marRight w:val="0"/>
      <w:marTop w:val="0"/>
      <w:marBottom w:val="0"/>
      <w:divBdr>
        <w:top w:val="none" w:sz="0" w:space="0" w:color="auto"/>
        <w:left w:val="none" w:sz="0" w:space="0" w:color="auto"/>
        <w:bottom w:val="none" w:sz="0" w:space="0" w:color="auto"/>
        <w:right w:val="none" w:sz="0" w:space="0" w:color="auto"/>
      </w:divBdr>
    </w:div>
    <w:div w:id="1022560656">
      <w:bodyDiv w:val="1"/>
      <w:marLeft w:val="0"/>
      <w:marRight w:val="0"/>
      <w:marTop w:val="0"/>
      <w:marBottom w:val="0"/>
      <w:divBdr>
        <w:top w:val="none" w:sz="0" w:space="0" w:color="auto"/>
        <w:left w:val="none" w:sz="0" w:space="0" w:color="auto"/>
        <w:bottom w:val="none" w:sz="0" w:space="0" w:color="auto"/>
        <w:right w:val="none" w:sz="0" w:space="0" w:color="auto"/>
      </w:divBdr>
    </w:div>
    <w:div w:id="1140078179">
      <w:bodyDiv w:val="1"/>
      <w:marLeft w:val="0"/>
      <w:marRight w:val="0"/>
      <w:marTop w:val="0"/>
      <w:marBottom w:val="0"/>
      <w:divBdr>
        <w:top w:val="none" w:sz="0" w:space="0" w:color="auto"/>
        <w:left w:val="none" w:sz="0" w:space="0" w:color="auto"/>
        <w:bottom w:val="none" w:sz="0" w:space="0" w:color="auto"/>
        <w:right w:val="none" w:sz="0" w:space="0" w:color="auto"/>
      </w:divBdr>
    </w:div>
    <w:div w:id="1168903764">
      <w:bodyDiv w:val="1"/>
      <w:marLeft w:val="0"/>
      <w:marRight w:val="0"/>
      <w:marTop w:val="0"/>
      <w:marBottom w:val="0"/>
      <w:divBdr>
        <w:top w:val="none" w:sz="0" w:space="0" w:color="auto"/>
        <w:left w:val="none" w:sz="0" w:space="0" w:color="auto"/>
        <w:bottom w:val="none" w:sz="0" w:space="0" w:color="auto"/>
        <w:right w:val="none" w:sz="0" w:space="0" w:color="auto"/>
      </w:divBdr>
      <w:divsChild>
        <w:div w:id="348529521">
          <w:marLeft w:val="0"/>
          <w:marRight w:val="0"/>
          <w:marTop w:val="0"/>
          <w:marBottom w:val="0"/>
          <w:divBdr>
            <w:top w:val="none" w:sz="0" w:space="0" w:color="auto"/>
            <w:left w:val="none" w:sz="0" w:space="0" w:color="auto"/>
            <w:bottom w:val="none" w:sz="0" w:space="0" w:color="auto"/>
            <w:right w:val="none" w:sz="0" w:space="0" w:color="auto"/>
          </w:divBdr>
          <w:divsChild>
            <w:div w:id="756562438">
              <w:marLeft w:val="0"/>
              <w:marRight w:val="0"/>
              <w:marTop w:val="0"/>
              <w:marBottom w:val="0"/>
              <w:divBdr>
                <w:top w:val="none" w:sz="0" w:space="0" w:color="auto"/>
                <w:left w:val="none" w:sz="0" w:space="0" w:color="auto"/>
                <w:bottom w:val="none" w:sz="0" w:space="0" w:color="auto"/>
                <w:right w:val="none" w:sz="0" w:space="0" w:color="auto"/>
              </w:divBdr>
            </w:div>
            <w:div w:id="1082482789">
              <w:marLeft w:val="0"/>
              <w:marRight w:val="0"/>
              <w:marTop w:val="0"/>
              <w:marBottom w:val="0"/>
              <w:divBdr>
                <w:top w:val="none" w:sz="0" w:space="0" w:color="auto"/>
                <w:left w:val="none" w:sz="0" w:space="0" w:color="auto"/>
                <w:bottom w:val="none" w:sz="0" w:space="0" w:color="auto"/>
                <w:right w:val="none" w:sz="0" w:space="0" w:color="auto"/>
              </w:divBdr>
            </w:div>
            <w:div w:id="123439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0532">
      <w:bodyDiv w:val="1"/>
      <w:marLeft w:val="0"/>
      <w:marRight w:val="0"/>
      <w:marTop w:val="0"/>
      <w:marBottom w:val="0"/>
      <w:divBdr>
        <w:top w:val="none" w:sz="0" w:space="0" w:color="auto"/>
        <w:left w:val="none" w:sz="0" w:space="0" w:color="auto"/>
        <w:bottom w:val="none" w:sz="0" w:space="0" w:color="auto"/>
        <w:right w:val="none" w:sz="0" w:space="0" w:color="auto"/>
      </w:divBdr>
    </w:div>
    <w:div w:id="1230504443">
      <w:bodyDiv w:val="1"/>
      <w:marLeft w:val="0"/>
      <w:marRight w:val="0"/>
      <w:marTop w:val="0"/>
      <w:marBottom w:val="0"/>
      <w:divBdr>
        <w:top w:val="none" w:sz="0" w:space="0" w:color="auto"/>
        <w:left w:val="none" w:sz="0" w:space="0" w:color="auto"/>
        <w:bottom w:val="none" w:sz="0" w:space="0" w:color="auto"/>
        <w:right w:val="none" w:sz="0" w:space="0" w:color="auto"/>
      </w:divBdr>
    </w:div>
    <w:div w:id="1317959154">
      <w:bodyDiv w:val="1"/>
      <w:marLeft w:val="0"/>
      <w:marRight w:val="0"/>
      <w:marTop w:val="0"/>
      <w:marBottom w:val="0"/>
      <w:divBdr>
        <w:top w:val="none" w:sz="0" w:space="0" w:color="auto"/>
        <w:left w:val="none" w:sz="0" w:space="0" w:color="auto"/>
        <w:bottom w:val="none" w:sz="0" w:space="0" w:color="auto"/>
        <w:right w:val="none" w:sz="0" w:space="0" w:color="auto"/>
      </w:divBdr>
    </w:div>
    <w:div w:id="1372653575">
      <w:bodyDiv w:val="1"/>
      <w:marLeft w:val="0"/>
      <w:marRight w:val="0"/>
      <w:marTop w:val="0"/>
      <w:marBottom w:val="0"/>
      <w:divBdr>
        <w:top w:val="none" w:sz="0" w:space="0" w:color="auto"/>
        <w:left w:val="none" w:sz="0" w:space="0" w:color="auto"/>
        <w:bottom w:val="none" w:sz="0" w:space="0" w:color="auto"/>
        <w:right w:val="none" w:sz="0" w:space="0" w:color="auto"/>
      </w:divBdr>
    </w:div>
    <w:div w:id="1448084186">
      <w:bodyDiv w:val="1"/>
      <w:marLeft w:val="0"/>
      <w:marRight w:val="0"/>
      <w:marTop w:val="0"/>
      <w:marBottom w:val="0"/>
      <w:divBdr>
        <w:top w:val="none" w:sz="0" w:space="0" w:color="auto"/>
        <w:left w:val="none" w:sz="0" w:space="0" w:color="auto"/>
        <w:bottom w:val="none" w:sz="0" w:space="0" w:color="auto"/>
        <w:right w:val="none" w:sz="0" w:space="0" w:color="auto"/>
      </w:divBdr>
    </w:div>
    <w:div w:id="1570577754">
      <w:bodyDiv w:val="1"/>
      <w:marLeft w:val="0"/>
      <w:marRight w:val="0"/>
      <w:marTop w:val="0"/>
      <w:marBottom w:val="0"/>
      <w:divBdr>
        <w:top w:val="none" w:sz="0" w:space="0" w:color="auto"/>
        <w:left w:val="none" w:sz="0" w:space="0" w:color="auto"/>
        <w:bottom w:val="none" w:sz="0" w:space="0" w:color="auto"/>
        <w:right w:val="none" w:sz="0" w:space="0" w:color="auto"/>
      </w:divBdr>
    </w:div>
    <w:div w:id="1618827943">
      <w:bodyDiv w:val="1"/>
      <w:marLeft w:val="0"/>
      <w:marRight w:val="0"/>
      <w:marTop w:val="0"/>
      <w:marBottom w:val="0"/>
      <w:divBdr>
        <w:top w:val="none" w:sz="0" w:space="0" w:color="auto"/>
        <w:left w:val="none" w:sz="0" w:space="0" w:color="auto"/>
        <w:bottom w:val="none" w:sz="0" w:space="0" w:color="auto"/>
        <w:right w:val="none" w:sz="0" w:space="0" w:color="auto"/>
      </w:divBdr>
    </w:div>
    <w:div w:id="1726293757">
      <w:bodyDiv w:val="1"/>
      <w:marLeft w:val="0"/>
      <w:marRight w:val="0"/>
      <w:marTop w:val="0"/>
      <w:marBottom w:val="0"/>
      <w:divBdr>
        <w:top w:val="none" w:sz="0" w:space="0" w:color="auto"/>
        <w:left w:val="none" w:sz="0" w:space="0" w:color="auto"/>
        <w:bottom w:val="none" w:sz="0" w:space="0" w:color="auto"/>
        <w:right w:val="none" w:sz="0" w:space="0" w:color="auto"/>
      </w:divBdr>
    </w:div>
    <w:div w:id="1770469607">
      <w:bodyDiv w:val="1"/>
      <w:marLeft w:val="0"/>
      <w:marRight w:val="0"/>
      <w:marTop w:val="0"/>
      <w:marBottom w:val="0"/>
      <w:divBdr>
        <w:top w:val="none" w:sz="0" w:space="0" w:color="auto"/>
        <w:left w:val="none" w:sz="0" w:space="0" w:color="auto"/>
        <w:bottom w:val="none" w:sz="0" w:space="0" w:color="auto"/>
        <w:right w:val="none" w:sz="0" w:space="0" w:color="auto"/>
      </w:divBdr>
    </w:div>
    <w:div w:id="1773894085">
      <w:bodyDiv w:val="1"/>
      <w:marLeft w:val="0"/>
      <w:marRight w:val="0"/>
      <w:marTop w:val="0"/>
      <w:marBottom w:val="0"/>
      <w:divBdr>
        <w:top w:val="none" w:sz="0" w:space="0" w:color="auto"/>
        <w:left w:val="none" w:sz="0" w:space="0" w:color="auto"/>
        <w:bottom w:val="none" w:sz="0" w:space="0" w:color="auto"/>
        <w:right w:val="none" w:sz="0" w:space="0" w:color="auto"/>
      </w:divBdr>
    </w:div>
    <w:div w:id="1797487001">
      <w:bodyDiv w:val="1"/>
      <w:marLeft w:val="0"/>
      <w:marRight w:val="0"/>
      <w:marTop w:val="0"/>
      <w:marBottom w:val="0"/>
      <w:divBdr>
        <w:top w:val="none" w:sz="0" w:space="0" w:color="auto"/>
        <w:left w:val="none" w:sz="0" w:space="0" w:color="auto"/>
        <w:bottom w:val="none" w:sz="0" w:space="0" w:color="auto"/>
        <w:right w:val="none" w:sz="0" w:space="0" w:color="auto"/>
      </w:divBdr>
    </w:div>
    <w:div w:id="1923490393">
      <w:bodyDiv w:val="1"/>
      <w:marLeft w:val="0"/>
      <w:marRight w:val="0"/>
      <w:marTop w:val="0"/>
      <w:marBottom w:val="0"/>
      <w:divBdr>
        <w:top w:val="none" w:sz="0" w:space="0" w:color="auto"/>
        <w:left w:val="none" w:sz="0" w:space="0" w:color="auto"/>
        <w:bottom w:val="none" w:sz="0" w:space="0" w:color="auto"/>
        <w:right w:val="none" w:sz="0" w:space="0" w:color="auto"/>
      </w:divBdr>
    </w:div>
    <w:div w:id="2022735116">
      <w:bodyDiv w:val="1"/>
      <w:marLeft w:val="0"/>
      <w:marRight w:val="0"/>
      <w:marTop w:val="0"/>
      <w:marBottom w:val="0"/>
      <w:divBdr>
        <w:top w:val="none" w:sz="0" w:space="0" w:color="auto"/>
        <w:left w:val="none" w:sz="0" w:space="0" w:color="auto"/>
        <w:bottom w:val="none" w:sz="0" w:space="0" w:color="auto"/>
        <w:right w:val="none" w:sz="0" w:space="0" w:color="auto"/>
      </w:divBdr>
    </w:div>
    <w:div w:id="2133162846">
      <w:bodyDiv w:val="1"/>
      <w:marLeft w:val="0"/>
      <w:marRight w:val="0"/>
      <w:marTop w:val="0"/>
      <w:marBottom w:val="0"/>
      <w:divBdr>
        <w:top w:val="none" w:sz="0" w:space="0" w:color="auto"/>
        <w:left w:val="none" w:sz="0" w:space="0" w:color="auto"/>
        <w:bottom w:val="none" w:sz="0" w:space="0" w:color="auto"/>
        <w:right w:val="none" w:sz="0" w:space="0" w:color="auto"/>
      </w:divBdr>
      <w:divsChild>
        <w:div w:id="951284927">
          <w:marLeft w:val="0"/>
          <w:marRight w:val="0"/>
          <w:marTop w:val="0"/>
          <w:marBottom w:val="0"/>
          <w:divBdr>
            <w:top w:val="none" w:sz="0" w:space="0" w:color="auto"/>
            <w:left w:val="none" w:sz="0" w:space="0" w:color="auto"/>
            <w:bottom w:val="none" w:sz="0" w:space="0" w:color="auto"/>
            <w:right w:val="none" w:sz="0" w:space="0" w:color="auto"/>
          </w:divBdr>
          <w:divsChild>
            <w:div w:id="92662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E:\&#24037;&#31243;&#31867;&#23454;&#36341;&#24615;&#25945;&#23398;&#35268;&#33539;&#25253;&#21578;&#26684;&#24335;&#31561;\&#30005;&#23376;&#24037;&#31243;&#31995;&#32508;&#21512;&#23454;&#36341;&#25253;&#21578;&#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3C5C15-CFDD-D741-9B19-C5345B4B5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E:\工程类实践性教学规范报告格式等\电子工程系综合实践报告模板.dot</Template>
  <TotalTime>91</TotalTime>
  <Pages>22</Pages>
  <Words>666</Words>
  <Characters>3799</Characters>
  <Application>Microsoft Office Word</Application>
  <DocSecurity>0</DocSecurity>
  <Lines>31</Lines>
  <Paragraphs>8</Paragraphs>
  <ScaleCrop>false</ScaleCrop>
  <HeadingPairs>
    <vt:vector size="2" baseType="variant">
      <vt:variant>
        <vt:lpstr>标题</vt:lpstr>
      </vt:variant>
      <vt:variant>
        <vt:i4>1</vt:i4>
      </vt:variant>
    </vt:vector>
  </HeadingPairs>
  <TitlesOfParts>
    <vt:vector size="1" baseType="lpstr">
      <vt:lpstr>北 华 航 天 工 业 学 院</vt:lpstr>
    </vt:vector>
  </TitlesOfParts>
  <Company>dzx</Company>
  <LinksUpToDate>false</LinksUpToDate>
  <CharactersWithSpaces>4457</CharactersWithSpaces>
  <SharedDoc>false</SharedDoc>
  <HLinks>
    <vt:vector size="6" baseType="variant">
      <vt:variant>
        <vt:i4>2087996820</vt:i4>
      </vt:variant>
      <vt:variant>
        <vt:i4>3736</vt:i4>
      </vt:variant>
      <vt:variant>
        <vt:i4>1025</vt:i4>
      </vt:variant>
      <vt:variant>
        <vt:i4>1</vt:i4>
      </vt:variant>
      <vt:variant>
        <vt:lpwstr>屏幕快照%202018-05-21%20下午8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北 华 航 天 工 业 学 院</dc:title>
  <dc:subject/>
  <dc:creator>番茄花园</dc:creator>
  <cp:keywords/>
  <dc:description/>
  <cp:lastModifiedBy>2894030985@qq.com</cp:lastModifiedBy>
  <cp:revision>12</cp:revision>
  <cp:lastPrinted>1899-12-31T15:59:17Z</cp:lastPrinted>
  <dcterms:created xsi:type="dcterms:W3CDTF">2018-05-22T08:27:00Z</dcterms:created>
  <dcterms:modified xsi:type="dcterms:W3CDTF">2018-11-09T02:08:00Z</dcterms:modified>
</cp:coreProperties>
</file>